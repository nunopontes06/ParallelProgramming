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934D" w14:textId="13E0CA40" w:rsidR="00B23C8A" w:rsidRPr="00822D8B" w:rsidRDefault="00A3750F">
      <w:pPr>
        <w:pStyle w:val="CompanyName"/>
        <w:framePr w:h="1920" w:wrap="notBeside" w:anchorLock="1"/>
        <w:rPr>
          <w:lang w:val="pt-PT"/>
        </w:rPr>
      </w:pPr>
      <w:r w:rsidRPr="00822D8B">
        <w:rPr>
          <w:lang w:val="pt-PT"/>
        </w:rPr>
        <w:t>u</w:t>
      </w:r>
      <w:r w:rsidR="00A44DAC" w:rsidRPr="00822D8B">
        <w:rPr>
          <w:lang w:val="pt-PT"/>
        </w:rPr>
        <w:t>NIVERSIDADE LUSÓFONA DO PORTO</w:t>
      </w:r>
    </w:p>
    <w:p w14:paraId="45D5D7F0" w14:textId="77777777" w:rsidR="00A44DAC" w:rsidRPr="00822D8B" w:rsidRDefault="00A44DAC">
      <w:pPr>
        <w:pStyle w:val="TitleCover"/>
        <w:rPr>
          <w:lang w:val="pt-PT"/>
        </w:rPr>
      </w:pPr>
    </w:p>
    <w:p w14:paraId="3C34BCCD" w14:textId="754D010F" w:rsidR="00B23C8A" w:rsidRPr="00131301" w:rsidRDefault="005C4CC7" w:rsidP="00131301">
      <w:pPr>
        <w:pStyle w:val="TitleCover"/>
        <w:rPr>
          <w:sz w:val="76"/>
          <w:szCs w:val="76"/>
          <w:lang w:val="pt-PT"/>
        </w:rPr>
      </w:pPr>
      <w:r w:rsidRPr="00131301">
        <w:rPr>
          <w:sz w:val="76"/>
          <w:szCs w:val="76"/>
          <w:lang w:val="pt-PT"/>
        </w:rPr>
        <w:t xml:space="preserve">TRABALHO </w:t>
      </w:r>
      <w:r w:rsidR="00FE0852" w:rsidRPr="00131301">
        <w:rPr>
          <w:sz w:val="76"/>
          <w:szCs w:val="76"/>
          <w:lang w:val="pt-PT"/>
        </w:rPr>
        <w:t>FINAL 6</w:t>
      </w:r>
      <w:r w:rsidRPr="00131301">
        <w:rPr>
          <w:sz w:val="76"/>
          <w:szCs w:val="76"/>
          <w:lang w:val="pt-PT"/>
        </w:rPr>
        <w:t xml:space="preserve"> </w:t>
      </w:r>
    </w:p>
    <w:p w14:paraId="65D1FDB0" w14:textId="66007592" w:rsidR="00131301" w:rsidRPr="00131301" w:rsidRDefault="00131301">
      <w:pPr>
        <w:pStyle w:val="SubtitleCover"/>
        <w:rPr>
          <w:sz w:val="46"/>
          <w:szCs w:val="46"/>
          <w:lang w:val="pt-PT"/>
        </w:rPr>
      </w:pPr>
      <w:r w:rsidRPr="00131301">
        <w:rPr>
          <w:sz w:val="46"/>
          <w:szCs w:val="46"/>
          <w:lang w:val="pt-PT"/>
        </w:rPr>
        <w:t>PROGRAMAÇÃO PARALELA</w:t>
      </w:r>
    </w:p>
    <w:p w14:paraId="4E3BD76B" w14:textId="3FF6913D" w:rsidR="00B23C8A" w:rsidRPr="00131301" w:rsidRDefault="00131301">
      <w:pPr>
        <w:pStyle w:val="SubtitleCover"/>
        <w:rPr>
          <w:sz w:val="46"/>
          <w:szCs w:val="46"/>
          <w:lang w:val="pt-PT"/>
        </w:rPr>
      </w:pPr>
      <w:r w:rsidRPr="00131301">
        <w:rPr>
          <w:sz w:val="46"/>
          <w:szCs w:val="46"/>
          <w:lang w:val="pt-PT"/>
        </w:rPr>
        <w:t xml:space="preserve">MPI </w:t>
      </w:r>
    </w:p>
    <w:p w14:paraId="68C400A1" w14:textId="77777777" w:rsidR="00B23C8A" w:rsidRPr="00822D8B" w:rsidRDefault="00B23C8A">
      <w:pPr>
        <w:rPr>
          <w:rFonts w:cs="Times New Roman"/>
          <w:szCs w:val="20"/>
          <w:lang w:bidi="en-US"/>
        </w:rPr>
        <w:sectPr w:rsidR="00B23C8A" w:rsidRPr="00822D8B" w:rsidSect="00384DC4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1440" w:right="1800" w:bottom="1440" w:left="1800" w:header="960" w:footer="965" w:gutter="0"/>
          <w:pgNumType w:start="1"/>
          <w:cols w:space="708"/>
          <w:titlePg/>
          <w:docGrid w:linePitch="360"/>
        </w:sectPr>
      </w:pPr>
    </w:p>
    <w:p w14:paraId="14E698F1" w14:textId="380FF8E6" w:rsidR="0060344C" w:rsidRDefault="008526AE" w:rsidP="00131301">
      <w:pPr>
        <w:pStyle w:val="Ttulo"/>
        <w:ind w:left="720"/>
        <w:jc w:val="left"/>
      </w:pPr>
      <w:r w:rsidRPr="00822D8B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677A70B" wp14:editId="12C6FF82">
                <wp:simplePos x="0" y="0"/>
                <wp:positionH relativeFrom="page">
                  <wp:posOffset>1725295</wp:posOffset>
                </wp:positionH>
                <wp:positionV relativeFrom="page">
                  <wp:posOffset>8920480</wp:posOffset>
                </wp:positionV>
                <wp:extent cx="4325620" cy="456565"/>
                <wp:effectExtent l="0" t="317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224F66" w14:textId="05E0DD66" w:rsidR="008526AE" w:rsidRPr="00A3750F" w:rsidRDefault="008526AE" w:rsidP="008526AE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RAFAEL MAGALHÃES</w:t>
                            </w:r>
                            <w:r w:rsidRPr="00A3750F">
                              <w:rPr>
                                <w:lang w:val="pt-PT"/>
                              </w:rPr>
                              <w:t>-a</w:t>
                            </w:r>
                            <w:r w:rsidR="00297AD4" w:rsidRPr="00297AD4">
                              <w:rPr>
                                <w:lang w:val="pt-PT"/>
                              </w:rPr>
                              <w:t>21502512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77A7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35.85pt;margin-top:702.4pt;width:340.6pt;height:35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" stroked="f">
                <v:textbox style="mso-fit-shape-to-text:t">
                  <w:txbxContent>
                    <w:p w14:paraId="48224F66" w14:textId="05E0DD66" w:rsidR="008526AE" w:rsidRPr="00A3750F" w:rsidRDefault="008526AE" w:rsidP="008526AE">
                      <w:pPr>
                        <w:pStyle w:val="CompanyName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RAFAEL MAGALHÃES</w:t>
                      </w:r>
                      <w:r w:rsidRPr="00A3750F">
                        <w:rPr>
                          <w:lang w:val="pt-PT"/>
                        </w:rPr>
                        <w:t>-a</w:t>
                      </w:r>
                      <w:r w:rsidR="00297AD4" w:rsidRPr="00297AD4">
                        <w:rPr>
                          <w:lang w:val="pt-PT"/>
                        </w:rPr>
                        <w:t>21502512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3750F" w:rsidRPr="00822D8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DAA881A" wp14:editId="508C5713">
                <wp:simplePos x="0" y="0"/>
                <wp:positionH relativeFrom="page">
                  <wp:posOffset>1722755</wp:posOffset>
                </wp:positionH>
                <wp:positionV relativeFrom="page">
                  <wp:posOffset>8642350</wp:posOffset>
                </wp:positionV>
                <wp:extent cx="4325620" cy="456565"/>
                <wp:effectExtent l="0" t="3175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562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A9728" w14:textId="7AFD2641" w:rsidR="00090EAF" w:rsidRPr="00A3750F" w:rsidRDefault="00090EAF" w:rsidP="00D7421C">
                            <w:pPr>
                              <w:pStyle w:val="CompanyName"/>
                              <w:rPr>
                                <w:lang w:val="pt-PT"/>
                              </w:rPr>
                            </w:pPr>
                            <w:r w:rsidRPr="00A3750F">
                              <w:rPr>
                                <w:lang w:val="pt-PT"/>
                              </w:rPr>
                              <w:t xml:space="preserve">Nuno </w:t>
                            </w:r>
                            <w:r w:rsidR="008526AE">
                              <w:rPr>
                                <w:lang w:val="pt-PT"/>
                              </w:rPr>
                              <w:t xml:space="preserve">Nogueira </w:t>
                            </w:r>
                            <w:r w:rsidRPr="00A3750F">
                              <w:rPr>
                                <w:lang w:val="pt-PT"/>
                              </w:rPr>
                              <w:t>Pontes-a21200373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AA881A" id="_x0000_s1027" type="#_x0000_t202" style="position:absolute;left:0;text-align:left;margin-left:135.65pt;margin-top:680.5pt;width:340.6pt;height:35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" stroked="f">
                <v:textbox style="mso-fit-shape-to-text:t">
                  <w:txbxContent>
                    <w:p w14:paraId="2DDA9728" w14:textId="7AFD2641" w:rsidR="00090EAF" w:rsidRPr="00A3750F" w:rsidRDefault="00090EAF" w:rsidP="00D7421C">
                      <w:pPr>
                        <w:pStyle w:val="CompanyName"/>
                        <w:rPr>
                          <w:lang w:val="pt-PT"/>
                        </w:rPr>
                      </w:pPr>
                      <w:r w:rsidRPr="00A3750F">
                        <w:rPr>
                          <w:lang w:val="pt-PT"/>
                        </w:rPr>
                        <w:t xml:space="preserve">Nuno </w:t>
                      </w:r>
                      <w:r w:rsidR="008526AE">
                        <w:rPr>
                          <w:lang w:val="pt-PT"/>
                        </w:rPr>
                        <w:t xml:space="preserve">Nogueira </w:t>
                      </w:r>
                      <w:r w:rsidRPr="00A3750F">
                        <w:rPr>
                          <w:lang w:val="pt-PT"/>
                        </w:rPr>
                        <w:t>Pontes-a21200373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23C8A" w:rsidRPr="00822D8B">
        <w:br w:type="page"/>
      </w:r>
    </w:p>
    <w:p w14:paraId="1690BF1A" w14:textId="2116CB82" w:rsidR="00131301" w:rsidRPr="00131301" w:rsidRDefault="00131301" w:rsidP="00131301">
      <w:pPr>
        <w:pStyle w:val="Ttulo"/>
      </w:pPr>
      <w:r>
        <w:lastRenderedPageBreak/>
        <w:t>índice</w:t>
      </w:r>
    </w:p>
    <w:p w14:paraId="50ED3902" w14:textId="77777777" w:rsidR="00131301" w:rsidRPr="00131301" w:rsidRDefault="00131301" w:rsidP="00131301">
      <w:pPr>
        <w:pStyle w:val="Corpodetexto"/>
        <w:ind w:firstLine="0"/>
      </w:pPr>
    </w:p>
    <w:p w14:paraId="1391C252" w14:textId="61F65992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sz w:val="24"/>
          <w:szCs w:val="24"/>
        </w:rPr>
        <w:instrText xml:space="preserve"> TOC \o "1-2" \u </w:instrText>
      </w:r>
      <w:r w:rsidRPr="00131301">
        <w:rPr>
          <w:rFonts w:ascii="Garamond" w:hAnsi="Garamond"/>
          <w:b w:val="0"/>
          <w:bCs w:val="0"/>
          <w:sz w:val="24"/>
          <w:szCs w:val="24"/>
        </w:rPr>
        <w:fldChar w:fldCharType="separate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Introdução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_Toc72076830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5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59D8776A" w14:textId="53A50D13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2.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Enunciado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_Toc72076831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5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6069FD1D" w14:textId="0255FD36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3.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O QUE É O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_Toc72076832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5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5D20390B" w14:textId="1C464BCF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4.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Sistemas Paralelos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_Toc72076833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6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38395056" w14:textId="076F3C6D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5.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Evolução do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_Toc72076834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7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09CBB7F4" w14:textId="7C88B799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6.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Diferentes implementações em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_Toc72076835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8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675CD4C5" w14:textId="0BB91A1E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7.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Sintaxe de funções em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_Toc72076836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8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6F5B6E31" w14:textId="4147DD4C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8.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COMMUNICATOR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_Toc72076837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9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219F4BD5" w14:textId="3C81B31E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9.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Funções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_Toc72076838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10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772CF1EF" w14:textId="517D3E9C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10.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Compilar e executar programas em MPI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_Toc72076839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11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124A4993" w14:textId="0DDE5DCC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11.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MPI Datatypes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_Toc72076840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12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46F547AC" w14:textId="583F57D1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12.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Implementação de três algoritmos como exemplo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_Toc72076841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13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4ACB5EF6" w14:textId="00D2C4C1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13.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implementar a biblioteca do mpi no windows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_Toc72076842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13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7706D629" w14:textId="24B58664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14.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Conclusões e observações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_Toc72076843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17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5C52D815" w14:textId="62E5EFB5" w:rsidR="00131301" w:rsidRPr="00131301" w:rsidRDefault="00131301">
      <w:pPr>
        <w:pStyle w:val="ndice1"/>
        <w:tabs>
          <w:tab w:val="left" w:pos="480"/>
          <w:tab w:val="right" w:leader="dot" w:pos="8297"/>
        </w:tabs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</w:pP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15.</w:t>
      </w:r>
      <w:r w:rsidRPr="00131301">
        <w:rPr>
          <w:rFonts w:ascii="Garamond" w:eastAsiaTheme="minorEastAsia" w:hAnsi="Garamond" w:cstheme="minorBidi"/>
          <w:b w:val="0"/>
          <w:bCs w:val="0"/>
          <w:caps w:val="0"/>
          <w:noProof/>
          <w:sz w:val="24"/>
          <w:szCs w:val="24"/>
          <w:lang w:eastAsia="pt-PT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>Referencias WEB GRÁFICAS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tab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begin"/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instrText xml:space="preserve"> PAGEREF _Toc72076844 \h </w:instrTex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b w:val="0"/>
          <w:bCs w:val="0"/>
          <w:noProof/>
          <w:sz w:val="24"/>
          <w:szCs w:val="24"/>
        </w:rPr>
        <w:t>18</w:t>
      </w:r>
      <w:r w:rsidRPr="00131301">
        <w:rPr>
          <w:rFonts w:ascii="Garamond" w:hAnsi="Garamond"/>
          <w:b w:val="0"/>
          <w:bCs w:val="0"/>
          <w:noProof/>
          <w:sz w:val="24"/>
          <w:szCs w:val="24"/>
        </w:rPr>
        <w:fldChar w:fldCharType="end"/>
      </w:r>
    </w:p>
    <w:p w14:paraId="6583A79D" w14:textId="71387AC3" w:rsidR="004D0EE5" w:rsidRDefault="00131301" w:rsidP="00131301">
      <w:pPr>
        <w:pStyle w:val="Cabealhodondice"/>
        <w:numPr>
          <w:ilvl w:val="0"/>
          <w:numId w:val="0"/>
        </w:numPr>
        <w:tabs>
          <w:tab w:val="left" w:pos="1100"/>
        </w:tabs>
      </w:pPr>
      <w:r w:rsidRPr="00131301">
        <w:rPr>
          <w:rFonts w:ascii="Garamond" w:hAnsi="Garamond"/>
          <w:sz w:val="24"/>
          <w:szCs w:val="24"/>
        </w:rPr>
        <w:fldChar w:fldCharType="end"/>
      </w:r>
    </w:p>
    <w:p w14:paraId="62648776" w14:textId="45ADA038" w:rsidR="004D0EE5" w:rsidRDefault="004D0EE5" w:rsidP="004D0EE5">
      <w:pPr>
        <w:pStyle w:val="Corpodetexto"/>
      </w:pPr>
    </w:p>
    <w:p w14:paraId="30E862D4" w14:textId="5E243ABA" w:rsidR="004D0EE5" w:rsidRDefault="004D0EE5" w:rsidP="004D0EE5">
      <w:pPr>
        <w:pStyle w:val="Corpodetexto"/>
      </w:pPr>
    </w:p>
    <w:p w14:paraId="2EEDD800" w14:textId="75843716" w:rsidR="004D0EE5" w:rsidRDefault="004D0EE5" w:rsidP="004D0EE5">
      <w:pPr>
        <w:pStyle w:val="Corpodetexto"/>
      </w:pPr>
    </w:p>
    <w:p w14:paraId="6C4244F2" w14:textId="455BDECA" w:rsidR="004D0EE5" w:rsidRDefault="004D0EE5" w:rsidP="004D0EE5">
      <w:pPr>
        <w:pStyle w:val="Corpodetexto"/>
      </w:pPr>
    </w:p>
    <w:p w14:paraId="707ED45B" w14:textId="4CA59341" w:rsidR="004D0EE5" w:rsidRDefault="004D0EE5" w:rsidP="004D0EE5">
      <w:pPr>
        <w:pStyle w:val="Corpodetexto"/>
      </w:pPr>
    </w:p>
    <w:p w14:paraId="070F098C" w14:textId="66EDE6AC" w:rsidR="004D0EE5" w:rsidRDefault="004D0EE5" w:rsidP="004D0EE5">
      <w:pPr>
        <w:pStyle w:val="Corpodetexto"/>
      </w:pPr>
    </w:p>
    <w:p w14:paraId="4FB731C5" w14:textId="41FD31E0" w:rsidR="004D0EE5" w:rsidRDefault="004D0EE5" w:rsidP="004D0EE5">
      <w:pPr>
        <w:pStyle w:val="Corpodetexto"/>
      </w:pPr>
    </w:p>
    <w:p w14:paraId="296F3A04" w14:textId="2B11648D" w:rsidR="004D0EE5" w:rsidRDefault="004D0EE5" w:rsidP="004D0EE5">
      <w:pPr>
        <w:pStyle w:val="Corpodetexto"/>
      </w:pPr>
    </w:p>
    <w:p w14:paraId="554B386F" w14:textId="41C0D18A" w:rsidR="004D0EE5" w:rsidRDefault="004D0EE5" w:rsidP="004D0EE5">
      <w:pPr>
        <w:pStyle w:val="Corpodetexto"/>
      </w:pPr>
    </w:p>
    <w:p w14:paraId="1D338575" w14:textId="5C93A9AD" w:rsidR="004D0EE5" w:rsidRDefault="004D0EE5" w:rsidP="004D0EE5">
      <w:pPr>
        <w:pStyle w:val="Corpodetexto"/>
      </w:pPr>
    </w:p>
    <w:p w14:paraId="27E13953" w14:textId="0660F913" w:rsidR="004D0EE5" w:rsidRDefault="004D0EE5" w:rsidP="004D0EE5">
      <w:pPr>
        <w:pStyle w:val="Corpodetexto"/>
      </w:pPr>
    </w:p>
    <w:p w14:paraId="51401229" w14:textId="22059AF1" w:rsidR="004D0EE5" w:rsidRDefault="004D0EE5" w:rsidP="004D0EE5">
      <w:pPr>
        <w:pStyle w:val="Corpodetexto"/>
      </w:pPr>
    </w:p>
    <w:p w14:paraId="4C15E68B" w14:textId="7F3A37E9" w:rsidR="004D0EE5" w:rsidRDefault="004D0EE5" w:rsidP="004D0EE5">
      <w:pPr>
        <w:pStyle w:val="Corpodetexto"/>
      </w:pPr>
    </w:p>
    <w:p w14:paraId="777FE88B" w14:textId="1AEC87FF" w:rsidR="004D0EE5" w:rsidRDefault="00131301" w:rsidP="00131301">
      <w:pPr>
        <w:pStyle w:val="Ttulo"/>
      </w:pPr>
      <w:r>
        <w:lastRenderedPageBreak/>
        <w:t>Índice de tabelas</w:t>
      </w:r>
    </w:p>
    <w:p w14:paraId="51C1FD43" w14:textId="1A1DD1E7" w:rsidR="004D0EE5" w:rsidRPr="00297AD4" w:rsidRDefault="004D0EE5" w:rsidP="004D0EE5">
      <w:pPr>
        <w:pStyle w:val="Corpodetexto"/>
        <w:rPr>
          <w:szCs w:val="24"/>
        </w:rPr>
      </w:pPr>
    </w:p>
    <w:p w14:paraId="4DE6C20A" w14:textId="73339202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sz w:val="24"/>
          <w:szCs w:val="24"/>
        </w:rPr>
        <w:fldChar w:fldCharType="begin"/>
      </w:r>
      <w:r w:rsidRPr="00297AD4">
        <w:rPr>
          <w:rFonts w:ascii="Garamond" w:hAnsi="Garamond"/>
          <w:sz w:val="24"/>
          <w:szCs w:val="24"/>
        </w:rPr>
        <w:instrText xml:space="preserve"> TOC \c "Tabela" </w:instrText>
      </w:r>
      <w:r w:rsidRPr="00297AD4">
        <w:rPr>
          <w:rFonts w:ascii="Garamond" w:hAnsi="Garamond"/>
          <w:sz w:val="24"/>
          <w:szCs w:val="24"/>
        </w:rPr>
        <w:fldChar w:fldCharType="separate"/>
      </w:r>
      <w:r w:rsidRPr="00297AD4">
        <w:rPr>
          <w:rFonts w:ascii="Garamond" w:hAnsi="Garamond"/>
          <w:noProof/>
          <w:sz w:val="24"/>
          <w:szCs w:val="24"/>
        </w:rPr>
        <w:t>Tabela 1 – MPI-1.x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_Toc72076978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7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28AECC21" w14:textId="5A4774CB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2 – MPI-2.x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_Toc72076979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7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54D9E74D" w14:textId="16FC7877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3 – MPI-3.0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_Toc72076980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7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468B6298" w14:textId="78F66942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4 - Módulos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_Toc72076981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11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6C523117" w14:textId="13768441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5 – Compilação em C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_Toc72076982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12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28323153" w14:textId="0D39759B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6 – Executar o programa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_Toc72076983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12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289AFB45" w14:textId="643A4E52" w:rsidR="000257E0" w:rsidRPr="00297AD4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noProof/>
          <w:sz w:val="24"/>
          <w:szCs w:val="24"/>
          <w:lang w:eastAsia="pt-PT"/>
        </w:rPr>
      </w:pPr>
      <w:r w:rsidRPr="00297AD4">
        <w:rPr>
          <w:rFonts w:ascii="Garamond" w:hAnsi="Garamond"/>
          <w:noProof/>
          <w:sz w:val="24"/>
          <w:szCs w:val="24"/>
        </w:rPr>
        <w:t>Tabela 7 – Tipos de dados MPI</w:t>
      </w:r>
      <w:r w:rsidRPr="00297AD4">
        <w:rPr>
          <w:rFonts w:ascii="Garamond" w:hAnsi="Garamond"/>
          <w:noProof/>
          <w:sz w:val="24"/>
          <w:szCs w:val="24"/>
        </w:rPr>
        <w:tab/>
      </w:r>
      <w:r w:rsidRPr="00297AD4">
        <w:rPr>
          <w:rFonts w:ascii="Garamond" w:hAnsi="Garamond"/>
          <w:noProof/>
          <w:sz w:val="24"/>
          <w:szCs w:val="24"/>
        </w:rPr>
        <w:fldChar w:fldCharType="begin"/>
      </w:r>
      <w:r w:rsidRPr="00297AD4">
        <w:rPr>
          <w:rFonts w:ascii="Garamond" w:hAnsi="Garamond"/>
          <w:noProof/>
          <w:sz w:val="24"/>
          <w:szCs w:val="24"/>
        </w:rPr>
        <w:instrText xml:space="preserve"> PAGEREF _Toc72076984 \h </w:instrText>
      </w:r>
      <w:r w:rsidRPr="00297AD4">
        <w:rPr>
          <w:rFonts w:ascii="Garamond" w:hAnsi="Garamond"/>
          <w:noProof/>
          <w:sz w:val="24"/>
          <w:szCs w:val="24"/>
        </w:rPr>
      </w:r>
      <w:r w:rsidRPr="00297AD4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13</w:t>
      </w:r>
      <w:r w:rsidRPr="00297AD4">
        <w:rPr>
          <w:rFonts w:ascii="Garamond" w:hAnsi="Garamond"/>
          <w:noProof/>
          <w:sz w:val="24"/>
          <w:szCs w:val="24"/>
        </w:rPr>
        <w:fldChar w:fldCharType="end"/>
      </w:r>
    </w:p>
    <w:p w14:paraId="050A52B4" w14:textId="5CA64FCB" w:rsidR="004D0EE5" w:rsidRDefault="000257E0" w:rsidP="004D0EE5">
      <w:pPr>
        <w:pStyle w:val="Corpodetexto"/>
      </w:pPr>
      <w:r w:rsidRPr="00297AD4">
        <w:rPr>
          <w:szCs w:val="24"/>
        </w:rPr>
        <w:fldChar w:fldCharType="end"/>
      </w:r>
    </w:p>
    <w:p w14:paraId="1DD5338C" w14:textId="17274286" w:rsidR="004D0EE5" w:rsidRDefault="004D0EE5" w:rsidP="004D0EE5">
      <w:pPr>
        <w:pStyle w:val="Corpodetexto"/>
      </w:pPr>
    </w:p>
    <w:p w14:paraId="582FDF27" w14:textId="3F90B828" w:rsidR="004D0EE5" w:rsidRDefault="004D0EE5" w:rsidP="004D0EE5">
      <w:pPr>
        <w:pStyle w:val="Corpodetexto"/>
      </w:pPr>
    </w:p>
    <w:p w14:paraId="2DF599F8" w14:textId="422084DA" w:rsidR="004D0EE5" w:rsidRDefault="004D0EE5" w:rsidP="004D0EE5">
      <w:pPr>
        <w:pStyle w:val="Corpodetexto"/>
      </w:pPr>
    </w:p>
    <w:p w14:paraId="74957D27" w14:textId="4553E970" w:rsidR="004D0EE5" w:rsidRDefault="004D0EE5" w:rsidP="004D0EE5">
      <w:pPr>
        <w:pStyle w:val="Corpodetexto"/>
      </w:pPr>
    </w:p>
    <w:p w14:paraId="3F2F516B" w14:textId="155346A6" w:rsidR="000257E0" w:rsidRDefault="000257E0" w:rsidP="004D0EE5">
      <w:pPr>
        <w:pStyle w:val="Corpodetexto"/>
      </w:pPr>
    </w:p>
    <w:p w14:paraId="36C9FA70" w14:textId="7D997400" w:rsidR="000257E0" w:rsidRDefault="000257E0" w:rsidP="004D0EE5">
      <w:pPr>
        <w:pStyle w:val="Corpodetexto"/>
      </w:pPr>
    </w:p>
    <w:p w14:paraId="030411A0" w14:textId="4E24D0B6" w:rsidR="000257E0" w:rsidRDefault="000257E0" w:rsidP="004D0EE5">
      <w:pPr>
        <w:pStyle w:val="Corpodetexto"/>
      </w:pPr>
    </w:p>
    <w:p w14:paraId="7567A8B0" w14:textId="24BF5F3A" w:rsidR="000257E0" w:rsidRDefault="000257E0" w:rsidP="004D0EE5">
      <w:pPr>
        <w:pStyle w:val="Corpodetexto"/>
      </w:pPr>
    </w:p>
    <w:p w14:paraId="5CB4EE23" w14:textId="2420AC27" w:rsidR="000257E0" w:rsidRDefault="000257E0" w:rsidP="004D0EE5">
      <w:pPr>
        <w:pStyle w:val="Corpodetexto"/>
      </w:pPr>
    </w:p>
    <w:p w14:paraId="14791C2D" w14:textId="053AB32F" w:rsidR="000257E0" w:rsidRDefault="000257E0" w:rsidP="004D0EE5">
      <w:pPr>
        <w:pStyle w:val="Corpodetexto"/>
      </w:pPr>
    </w:p>
    <w:p w14:paraId="37F8B478" w14:textId="5B302161" w:rsidR="000257E0" w:rsidRDefault="000257E0" w:rsidP="004D0EE5">
      <w:pPr>
        <w:pStyle w:val="Corpodetexto"/>
      </w:pPr>
    </w:p>
    <w:p w14:paraId="607D7282" w14:textId="479ED120" w:rsidR="000257E0" w:rsidRDefault="000257E0" w:rsidP="004D0EE5">
      <w:pPr>
        <w:pStyle w:val="Corpodetexto"/>
      </w:pPr>
    </w:p>
    <w:p w14:paraId="32C981AE" w14:textId="7780CDDE" w:rsidR="000257E0" w:rsidRDefault="000257E0" w:rsidP="004D0EE5">
      <w:pPr>
        <w:pStyle w:val="Corpodetexto"/>
      </w:pPr>
    </w:p>
    <w:p w14:paraId="2366BFCD" w14:textId="37D8E295" w:rsidR="000257E0" w:rsidRDefault="000257E0" w:rsidP="004D0EE5">
      <w:pPr>
        <w:pStyle w:val="Corpodetexto"/>
      </w:pPr>
    </w:p>
    <w:p w14:paraId="16793012" w14:textId="4235D005" w:rsidR="000257E0" w:rsidRDefault="000257E0" w:rsidP="004D0EE5">
      <w:pPr>
        <w:pStyle w:val="Corpodetexto"/>
      </w:pPr>
    </w:p>
    <w:p w14:paraId="257A3379" w14:textId="5C1572C3" w:rsidR="000257E0" w:rsidRDefault="000257E0" w:rsidP="004D0EE5">
      <w:pPr>
        <w:pStyle w:val="Corpodetexto"/>
      </w:pPr>
    </w:p>
    <w:p w14:paraId="3DE07975" w14:textId="67A05671" w:rsidR="000257E0" w:rsidRDefault="000257E0" w:rsidP="004D0EE5">
      <w:pPr>
        <w:pStyle w:val="Corpodetexto"/>
      </w:pPr>
    </w:p>
    <w:p w14:paraId="0D211E32" w14:textId="4A902248" w:rsidR="000257E0" w:rsidRDefault="000257E0" w:rsidP="004D0EE5">
      <w:pPr>
        <w:pStyle w:val="Corpodetexto"/>
      </w:pPr>
    </w:p>
    <w:p w14:paraId="167FEDE3" w14:textId="44D5ED1D" w:rsidR="000257E0" w:rsidRDefault="000257E0" w:rsidP="004D0EE5">
      <w:pPr>
        <w:pStyle w:val="Corpodetexto"/>
      </w:pPr>
    </w:p>
    <w:p w14:paraId="5DF64E98" w14:textId="4D320DFC" w:rsidR="000257E0" w:rsidRDefault="000257E0" w:rsidP="004D0EE5">
      <w:pPr>
        <w:pStyle w:val="Corpodetexto"/>
      </w:pPr>
    </w:p>
    <w:p w14:paraId="144F648D" w14:textId="44D12D32" w:rsidR="000257E0" w:rsidRDefault="000257E0" w:rsidP="004D0EE5">
      <w:pPr>
        <w:pStyle w:val="Corpodetexto"/>
      </w:pPr>
    </w:p>
    <w:p w14:paraId="27BFA4F1" w14:textId="7598F41F" w:rsidR="000257E0" w:rsidRDefault="000257E0" w:rsidP="000257E0">
      <w:pPr>
        <w:pStyle w:val="Ttulo"/>
      </w:pPr>
      <w:r>
        <w:lastRenderedPageBreak/>
        <w:t>Índice de figuras</w:t>
      </w:r>
    </w:p>
    <w:p w14:paraId="4B7AAB43" w14:textId="3C0907FA" w:rsidR="000257E0" w:rsidRDefault="000257E0" w:rsidP="004D0EE5">
      <w:pPr>
        <w:pStyle w:val="Corpodetexto"/>
      </w:pPr>
    </w:p>
    <w:p w14:paraId="2ABAAF1E" w14:textId="1FB8D170" w:rsidR="00D14EFD" w:rsidRPr="00D14EFD" w:rsidRDefault="000257E0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sz w:val="24"/>
          <w:szCs w:val="24"/>
        </w:rPr>
        <w:fldChar w:fldCharType="begin"/>
      </w:r>
      <w:r w:rsidRPr="00D14EFD">
        <w:rPr>
          <w:rFonts w:ascii="Garamond" w:hAnsi="Garamond"/>
          <w:sz w:val="24"/>
          <w:szCs w:val="24"/>
        </w:rPr>
        <w:instrText xml:space="preserve"> TOC \c "Figura" </w:instrText>
      </w:r>
      <w:r w:rsidRPr="00D14EFD">
        <w:rPr>
          <w:rFonts w:ascii="Garamond" w:hAnsi="Garamond"/>
          <w:sz w:val="24"/>
          <w:szCs w:val="24"/>
        </w:rPr>
        <w:fldChar w:fldCharType="separate"/>
      </w:r>
      <w:r w:rsidR="00D14EFD" w:rsidRPr="00D14EFD">
        <w:rPr>
          <w:rFonts w:ascii="Garamond" w:hAnsi="Garamond"/>
          <w:noProof/>
          <w:sz w:val="24"/>
          <w:szCs w:val="24"/>
        </w:rPr>
        <w:t>Figura 1 – Sistemas Paralelos</w:t>
      </w:r>
      <w:r w:rsidR="00D14EFD" w:rsidRPr="00D14EFD">
        <w:rPr>
          <w:rFonts w:ascii="Garamond" w:hAnsi="Garamond"/>
          <w:noProof/>
          <w:sz w:val="24"/>
          <w:szCs w:val="24"/>
        </w:rPr>
        <w:tab/>
      </w:r>
      <w:r w:rsidR="00D14EFD" w:rsidRPr="00D14EFD">
        <w:rPr>
          <w:rFonts w:ascii="Garamond" w:hAnsi="Garamond"/>
          <w:noProof/>
          <w:sz w:val="24"/>
          <w:szCs w:val="24"/>
        </w:rPr>
        <w:fldChar w:fldCharType="begin"/>
      </w:r>
      <w:r w:rsidR="00D14EFD" w:rsidRPr="00D14EFD">
        <w:rPr>
          <w:rFonts w:ascii="Garamond" w:hAnsi="Garamond"/>
          <w:noProof/>
          <w:sz w:val="24"/>
          <w:szCs w:val="24"/>
        </w:rPr>
        <w:instrText xml:space="preserve"> PAGEREF _Toc72078495 \h </w:instrText>
      </w:r>
      <w:r w:rsidR="00D14EFD" w:rsidRPr="00D14EFD">
        <w:rPr>
          <w:rFonts w:ascii="Garamond" w:hAnsi="Garamond"/>
          <w:noProof/>
          <w:sz w:val="24"/>
          <w:szCs w:val="24"/>
        </w:rPr>
      </w:r>
      <w:r w:rsidR="00D14EFD"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6</w:t>
      </w:r>
      <w:r w:rsidR="00D14EFD"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56DCDCC0" w14:textId="1E4405D0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2  - MPI_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_Toc72078496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8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720D9D32" w14:textId="3467B357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3 – MPI_Init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_Toc72078497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8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0F547324" w14:textId="094351B3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4 – MPI_Finalize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_Toc72078498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9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35D1D5D0" w14:textId="3C698029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5 – MPI_Comm_rank()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_Toc72078499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9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4E046D12" w14:textId="11FF67AA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6 – Constantes Predefinidas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_Toc72078500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9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1AD92395" w14:textId="2FDE1D4F" w:rsidR="00D14EFD" w:rsidRPr="00350C32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350C32">
        <w:rPr>
          <w:rFonts w:ascii="Garamond" w:hAnsi="Garamond"/>
          <w:noProof/>
          <w:sz w:val="24"/>
          <w:szCs w:val="24"/>
        </w:rPr>
        <w:t>Figura 7 – Int MPI_Init()</w:t>
      </w:r>
      <w:r w:rsidRPr="00350C32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350C32">
        <w:rPr>
          <w:rFonts w:ascii="Garamond" w:hAnsi="Garamond"/>
          <w:noProof/>
          <w:sz w:val="24"/>
          <w:szCs w:val="24"/>
        </w:rPr>
        <w:instrText xml:space="preserve"> PAGEREF _Toc72078501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 w:rsidRPr="00350C32">
        <w:rPr>
          <w:rFonts w:ascii="Garamond" w:hAnsi="Garamond"/>
          <w:noProof/>
          <w:sz w:val="24"/>
          <w:szCs w:val="24"/>
        </w:rPr>
        <w:t>10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1736CF04" w14:textId="50D936E0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val="en-US" w:eastAsia="pt-PT"/>
        </w:rPr>
      </w:pPr>
      <w:r w:rsidRPr="00D14EFD">
        <w:rPr>
          <w:rFonts w:ascii="Garamond" w:hAnsi="Garamond"/>
          <w:noProof/>
          <w:sz w:val="24"/>
          <w:szCs w:val="24"/>
          <w:lang w:val="en-US"/>
        </w:rPr>
        <w:t>Figura 8 – Int MPI_Finalized()</w:t>
      </w:r>
      <w:r w:rsidRPr="00D14EFD">
        <w:rPr>
          <w:rFonts w:ascii="Garamond" w:hAnsi="Garamond"/>
          <w:noProof/>
          <w:sz w:val="24"/>
          <w:szCs w:val="24"/>
          <w:lang w:val="en-US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  <w:lang w:val="en-US"/>
        </w:rPr>
        <w:instrText xml:space="preserve"> PAGEREF _Toc72078502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  <w:lang w:val="en-US"/>
        </w:rPr>
        <w:t>10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2CB095A9" w14:textId="7E93E7CA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val="en-US" w:eastAsia="pt-PT"/>
        </w:rPr>
      </w:pPr>
      <w:r w:rsidRPr="00D14EFD">
        <w:rPr>
          <w:rFonts w:ascii="Garamond" w:hAnsi="Garamond"/>
          <w:noProof/>
          <w:sz w:val="24"/>
          <w:szCs w:val="24"/>
          <w:lang w:val="en-US"/>
        </w:rPr>
        <w:t>Figura 9 – int MPI_Comm_size()</w:t>
      </w:r>
      <w:r w:rsidRPr="00D14EFD">
        <w:rPr>
          <w:rFonts w:ascii="Garamond" w:hAnsi="Garamond"/>
          <w:noProof/>
          <w:sz w:val="24"/>
          <w:szCs w:val="24"/>
          <w:lang w:val="en-US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  <w:lang w:val="en-US"/>
        </w:rPr>
        <w:instrText xml:space="preserve"> PAGEREF _Toc72078503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  <w:lang w:val="en-US"/>
        </w:rPr>
        <w:t>10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0D6A39A2" w14:textId="521E03BD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val="en-US" w:eastAsia="pt-PT"/>
        </w:rPr>
      </w:pPr>
      <w:r w:rsidRPr="00D14EFD">
        <w:rPr>
          <w:rFonts w:ascii="Garamond" w:hAnsi="Garamond"/>
          <w:noProof/>
          <w:sz w:val="24"/>
          <w:szCs w:val="24"/>
          <w:lang w:val="en-US"/>
        </w:rPr>
        <w:t>Figura 10 – int MPI_Comm_rank()</w:t>
      </w:r>
      <w:r w:rsidRPr="00D14EFD">
        <w:rPr>
          <w:rFonts w:ascii="Garamond" w:hAnsi="Garamond"/>
          <w:noProof/>
          <w:sz w:val="24"/>
          <w:szCs w:val="24"/>
          <w:lang w:val="en-US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  <w:lang w:val="en-US"/>
        </w:rPr>
        <w:instrText xml:space="preserve"> PAGEREF _Toc72078504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  <w:lang w:val="en-US"/>
        </w:rPr>
        <w:t>10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3F31A909" w14:textId="76B19CA8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11 – int MPI_Abort()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_Toc72078505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11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6F2E860C" w14:textId="5810C6D1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12 – Diretório adicional MPI Include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_Toc72078506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13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66D97B02" w14:textId="4AF6DA1B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13 – Diretório adicional MPI lib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_Toc72078507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14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4050F749" w14:textId="34435EE2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14 – Diretório adicional MPI bin no PATH do windows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_Toc72078508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15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7D2B7326" w14:textId="4D7C67D0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15 - mpiexec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_Toc72078509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15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06ED6B86" w14:textId="0D8C8EB1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16 – Validar registo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_Toc72078510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15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5D42AAC0" w14:textId="27733B8D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17 – Programa soma 6 primeiros números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_Toc72078511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16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619D74FE" w14:textId="0E2E2D7A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18 – Soma 100 números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_Toc72078512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16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709E2E07" w14:textId="5C25DC66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19 – Erro Gather()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_Toc72078513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16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7F58C91C" w14:textId="15ACD56E" w:rsidR="00D14EFD" w:rsidRPr="00D14EFD" w:rsidRDefault="00D14EFD">
      <w:pPr>
        <w:pStyle w:val="ndicedeilustraes"/>
        <w:tabs>
          <w:tab w:val="right" w:leader="hyphen" w:pos="8297"/>
        </w:tabs>
        <w:rPr>
          <w:rFonts w:ascii="Garamond" w:eastAsiaTheme="minorEastAsia" w:hAnsi="Garamond" w:cstheme="minorBidi"/>
          <w:smallCaps w:val="0"/>
          <w:noProof/>
          <w:sz w:val="24"/>
          <w:szCs w:val="24"/>
          <w:lang w:eastAsia="pt-PT"/>
        </w:rPr>
      </w:pPr>
      <w:r w:rsidRPr="00D14EFD">
        <w:rPr>
          <w:rFonts w:ascii="Garamond" w:hAnsi="Garamond"/>
          <w:noProof/>
          <w:sz w:val="24"/>
          <w:szCs w:val="24"/>
        </w:rPr>
        <w:t>Figura 20 – Multiplicação de duas matrizes</w:t>
      </w:r>
      <w:r w:rsidRPr="00D14EFD">
        <w:rPr>
          <w:rFonts w:ascii="Garamond" w:hAnsi="Garamond"/>
          <w:noProof/>
          <w:sz w:val="24"/>
          <w:szCs w:val="24"/>
        </w:rPr>
        <w:tab/>
      </w:r>
      <w:r w:rsidRPr="00D14EFD">
        <w:rPr>
          <w:rFonts w:ascii="Garamond" w:hAnsi="Garamond"/>
          <w:noProof/>
          <w:sz w:val="24"/>
          <w:szCs w:val="24"/>
        </w:rPr>
        <w:fldChar w:fldCharType="begin"/>
      </w:r>
      <w:r w:rsidRPr="00D14EFD">
        <w:rPr>
          <w:rFonts w:ascii="Garamond" w:hAnsi="Garamond"/>
          <w:noProof/>
          <w:sz w:val="24"/>
          <w:szCs w:val="24"/>
        </w:rPr>
        <w:instrText xml:space="preserve"> PAGEREF _Toc72078514 \h </w:instrText>
      </w:r>
      <w:r w:rsidRPr="00D14EFD">
        <w:rPr>
          <w:rFonts w:ascii="Garamond" w:hAnsi="Garamond"/>
          <w:noProof/>
          <w:sz w:val="24"/>
          <w:szCs w:val="24"/>
        </w:rPr>
      </w:r>
      <w:r w:rsidRPr="00D14EFD">
        <w:rPr>
          <w:rFonts w:ascii="Garamond" w:hAnsi="Garamond"/>
          <w:noProof/>
          <w:sz w:val="24"/>
          <w:szCs w:val="24"/>
        </w:rPr>
        <w:fldChar w:fldCharType="separate"/>
      </w:r>
      <w:r w:rsidR="00492F5C">
        <w:rPr>
          <w:rFonts w:ascii="Garamond" w:hAnsi="Garamond"/>
          <w:noProof/>
          <w:sz w:val="24"/>
          <w:szCs w:val="24"/>
        </w:rPr>
        <w:t>17</w:t>
      </w:r>
      <w:r w:rsidRPr="00D14EFD">
        <w:rPr>
          <w:rFonts w:ascii="Garamond" w:hAnsi="Garamond"/>
          <w:noProof/>
          <w:sz w:val="24"/>
          <w:szCs w:val="24"/>
        </w:rPr>
        <w:fldChar w:fldCharType="end"/>
      </w:r>
    </w:p>
    <w:p w14:paraId="4183C51B" w14:textId="0C284012" w:rsidR="000257E0" w:rsidRDefault="000257E0" w:rsidP="000257E0">
      <w:pPr>
        <w:pStyle w:val="Corpodetexto"/>
        <w:ind w:firstLine="0"/>
      </w:pPr>
      <w:r w:rsidRPr="00D14EFD">
        <w:rPr>
          <w:szCs w:val="24"/>
        </w:rPr>
        <w:fldChar w:fldCharType="end"/>
      </w:r>
    </w:p>
    <w:p w14:paraId="26D4487A" w14:textId="38ED40DE" w:rsidR="000257E0" w:rsidRDefault="000257E0" w:rsidP="004D0EE5">
      <w:pPr>
        <w:pStyle w:val="Corpodetexto"/>
      </w:pPr>
    </w:p>
    <w:p w14:paraId="00DE689B" w14:textId="6F5FC19F" w:rsidR="000257E0" w:rsidRDefault="000257E0" w:rsidP="004D0EE5">
      <w:pPr>
        <w:pStyle w:val="Corpodetexto"/>
      </w:pPr>
    </w:p>
    <w:p w14:paraId="4793DD42" w14:textId="0E9C12F5" w:rsidR="000257E0" w:rsidRDefault="000257E0" w:rsidP="004D0EE5">
      <w:pPr>
        <w:pStyle w:val="Corpodetexto"/>
      </w:pPr>
    </w:p>
    <w:p w14:paraId="148FFCA6" w14:textId="72DC3642" w:rsidR="000257E0" w:rsidRDefault="000257E0" w:rsidP="004D0EE5">
      <w:pPr>
        <w:pStyle w:val="Corpodetexto"/>
      </w:pPr>
    </w:p>
    <w:p w14:paraId="051A6689" w14:textId="60DC4041" w:rsidR="000257E0" w:rsidRDefault="000257E0" w:rsidP="004D0EE5">
      <w:pPr>
        <w:pStyle w:val="Corpodetexto"/>
      </w:pPr>
    </w:p>
    <w:p w14:paraId="7C99D713" w14:textId="34DCEF76" w:rsidR="000257E0" w:rsidRDefault="000257E0" w:rsidP="004D0EE5">
      <w:pPr>
        <w:pStyle w:val="Corpodetexto"/>
      </w:pPr>
    </w:p>
    <w:p w14:paraId="1ADB4993" w14:textId="69A25FB8" w:rsidR="000257E0" w:rsidRDefault="000257E0" w:rsidP="004D0EE5">
      <w:pPr>
        <w:pStyle w:val="Corpodetexto"/>
      </w:pPr>
    </w:p>
    <w:p w14:paraId="153F1573" w14:textId="30269D11" w:rsidR="000257E0" w:rsidRDefault="000257E0" w:rsidP="004D0EE5">
      <w:pPr>
        <w:pStyle w:val="Corpodetexto"/>
      </w:pPr>
    </w:p>
    <w:p w14:paraId="5464692B" w14:textId="2B238837" w:rsidR="000257E0" w:rsidRDefault="000257E0" w:rsidP="004D0EE5">
      <w:pPr>
        <w:pStyle w:val="Corpodetexto"/>
      </w:pPr>
    </w:p>
    <w:p w14:paraId="0D2D678C" w14:textId="21EA16DD" w:rsidR="000257E0" w:rsidRDefault="000257E0" w:rsidP="004D0EE5">
      <w:pPr>
        <w:pStyle w:val="Corpodetexto"/>
      </w:pPr>
    </w:p>
    <w:p w14:paraId="2C7BEE2F" w14:textId="296D4902" w:rsidR="000257E0" w:rsidRDefault="000257E0" w:rsidP="004D0EE5">
      <w:pPr>
        <w:pStyle w:val="Corpodetexto"/>
      </w:pPr>
    </w:p>
    <w:p w14:paraId="60969396" w14:textId="0BA8D4BC" w:rsidR="000257E0" w:rsidRDefault="000257E0" w:rsidP="004D0EE5">
      <w:pPr>
        <w:pStyle w:val="Corpodetexto"/>
      </w:pPr>
    </w:p>
    <w:p w14:paraId="66F5F1B5" w14:textId="04469C8D" w:rsidR="000257E0" w:rsidRDefault="000257E0" w:rsidP="004D0EE5">
      <w:pPr>
        <w:pStyle w:val="Corpodetexto"/>
      </w:pPr>
    </w:p>
    <w:p w14:paraId="6563FA00" w14:textId="77777777" w:rsidR="004D0EE5" w:rsidRPr="004D0EE5" w:rsidRDefault="004D0EE5" w:rsidP="00D14EFD">
      <w:pPr>
        <w:pStyle w:val="Corpodetexto"/>
        <w:ind w:firstLine="0"/>
      </w:pPr>
    </w:p>
    <w:p w14:paraId="53C54852" w14:textId="27A4B5E8" w:rsidR="00B23C8A" w:rsidRPr="00822D8B" w:rsidRDefault="00C56BAA" w:rsidP="00355F7E">
      <w:pPr>
        <w:pStyle w:val="Ttulo1"/>
      </w:pPr>
      <w:bookmarkStart w:id="0" w:name="_Toc72076771"/>
      <w:bookmarkStart w:id="1" w:name="_Toc72076830"/>
      <w:r w:rsidRPr="00822D8B">
        <w:lastRenderedPageBreak/>
        <w:t>Introdução</w:t>
      </w:r>
      <w:bookmarkEnd w:id="0"/>
      <w:bookmarkEnd w:id="1"/>
    </w:p>
    <w:p w14:paraId="7282C7DF" w14:textId="78B48017" w:rsidR="003F2FF7" w:rsidRPr="00822D8B" w:rsidRDefault="003F2FF7" w:rsidP="009303C8">
      <w:pPr>
        <w:autoSpaceDE w:val="0"/>
        <w:autoSpaceDN w:val="0"/>
        <w:adjustRightInd w:val="0"/>
        <w:spacing w:after="200" w:line="276" w:lineRule="auto"/>
        <w:ind w:firstLine="360"/>
        <w:jc w:val="both"/>
      </w:pPr>
    </w:p>
    <w:p w14:paraId="3FA2DBC8" w14:textId="48C449B9" w:rsidR="005C4CC7" w:rsidRDefault="005C4CC7" w:rsidP="00C11D5C">
      <w:pPr>
        <w:jc w:val="both"/>
      </w:pPr>
      <w:r w:rsidRPr="00822D8B">
        <w:t xml:space="preserve">Este </w:t>
      </w:r>
      <w:r w:rsidR="00214993">
        <w:t xml:space="preserve">trabalho 6, </w:t>
      </w:r>
      <w:r w:rsidRPr="00822D8B">
        <w:t xml:space="preserve">foi realizado no âmbito da disciplina de </w:t>
      </w:r>
      <w:r w:rsidR="00D7421C">
        <w:t>programação paralela</w:t>
      </w:r>
      <w:r w:rsidRPr="00822D8B">
        <w:t>, onde te</w:t>
      </w:r>
      <w:r w:rsidR="00FE0852">
        <w:t>mos</w:t>
      </w:r>
      <w:r w:rsidRPr="00822D8B">
        <w:t xml:space="preserve"> como objetivo </w:t>
      </w:r>
      <w:r w:rsidR="00D7421C">
        <w:t xml:space="preserve">primordial </w:t>
      </w:r>
      <w:r w:rsidRPr="00822D8B">
        <w:t>elaborar um</w:t>
      </w:r>
      <w:r w:rsidR="00D7421C">
        <w:t>a</w:t>
      </w:r>
      <w:r w:rsidRPr="00822D8B">
        <w:t xml:space="preserve"> </w:t>
      </w:r>
      <w:r w:rsidR="00D7421C">
        <w:t xml:space="preserve">pesquisa exaustiva sobre a </w:t>
      </w:r>
      <w:r w:rsidR="00214993">
        <w:t>biblioteca</w:t>
      </w:r>
      <w:r w:rsidR="00D7421C">
        <w:t xml:space="preserve"> de computação paralela</w:t>
      </w:r>
      <w:r w:rsidR="00D14EFD">
        <w:t xml:space="preserve"> do</w:t>
      </w:r>
      <w:r w:rsidR="00D7421C">
        <w:t xml:space="preserve"> </w:t>
      </w:r>
      <w:r w:rsidR="00FE0852">
        <w:t>MPI</w:t>
      </w:r>
      <w:r w:rsidR="00D14EFD">
        <w:t>,</w:t>
      </w:r>
      <w:r w:rsidR="00FE0852">
        <w:t xml:space="preserve"> e </w:t>
      </w:r>
      <w:r w:rsidR="00D14EFD">
        <w:t xml:space="preserve">posteriormente a isso </w:t>
      </w:r>
      <w:r w:rsidR="00FE0852">
        <w:t>apresentar</w:t>
      </w:r>
      <w:r w:rsidR="007A30AC">
        <w:t xml:space="preserve"> </w:t>
      </w:r>
      <w:r w:rsidR="00FE0852">
        <w:t>problema</w:t>
      </w:r>
      <w:r w:rsidR="007A30AC">
        <w:t>s matemáticos</w:t>
      </w:r>
      <w:r w:rsidR="00FE0852">
        <w:t xml:space="preserve"> em que a biblioteca </w:t>
      </w:r>
      <w:r w:rsidR="00214993">
        <w:t xml:space="preserve">nos </w:t>
      </w:r>
      <w:r w:rsidR="00FE0852">
        <w:t>possa auxiliar</w:t>
      </w:r>
      <w:r w:rsidR="00D7421C">
        <w:t>.</w:t>
      </w:r>
    </w:p>
    <w:p w14:paraId="2D4D1B45" w14:textId="021BF079" w:rsidR="00D14EFD" w:rsidRDefault="00D14EFD" w:rsidP="00C11D5C">
      <w:pPr>
        <w:jc w:val="both"/>
      </w:pPr>
    </w:p>
    <w:p w14:paraId="04E51399" w14:textId="77777777" w:rsidR="00D14EFD" w:rsidRDefault="00D14EFD" w:rsidP="00C11D5C">
      <w:pPr>
        <w:jc w:val="both"/>
      </w:pPr>
      <w:r>
        <w:t>Assim como toda a implementação necessário para executar programas do MPI pela linha de comandos.</w:t>
      </w:r>
    </w:p>
    <w:p w14:paraId="2AFC41FE" w14:textId="1926E4D0" w:rsidR="000E028C" w:rsidRDefault="000E028C" w:rsidP="00C11D5C">
      <w:pPr>
        <w:jc w:val="both"/>
      </w:pPr>
    </w:p>
    <w:p w14:paraId="75BFA9C2" w14:textId="54E063E6" w:rsidR="002557CF" w:rsidRDefault="002557CF" w:rsidP="00C11D5C">
      <w:pPr>
        <w:jc w:val="both"/>
      </w:pPr>
    </w:p>
    <w:p w14:paraId="068745B7" w14:textId="3D6FB303" w:rsidR="002557CF" w:rsidRDefault="002557CF" w:rsidP="006A275D">
      <w:pPr>
        <w:pStyle w:val="Ttulo1"/>
      </w:pPr>
      <w:bookmarkStart w:id="2" w:name="_Toc72076772"/>
      <w:bookmarkStart w:id="3" w:name="_Toc72076831"/>
      <w:r>
        <w:t>Enunciado</w:t>
      </w:r>
      <w:bookmarkEnd w:id="2"/>
      <w:bookmarkEnd w:id="3"/>
    </w:p>
    <w:p w14:paraId="211EB6A1" w14:textId="641ADA89" w:rsidR="00B539FA" w:rsidRDefault="00B539FA" w:rsidP="002557CF">
      <w:pPr>
        <w:jc w:val="both"/>
      </w:pPr>
    </w:p>
    <w:p w14:paraId="753EAA16" w14:textId="77777777" w:rsidR="006A275D" w:rsidRDefault="006A275D" w:rsidP="002557CF">
      <w:pPr>
        <w:jc w:val="both"/>
      </w:pPr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291"/>
      </w:tblGrid>
      <w:tr w:rsidR="006A275D" w14:paraId="6ABE31FA" w14:textId="77777777" w:rsidTr="006A2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tcW w:w="8297" w:type="dxa"/>
          </w:tcPr>
          <w:p w14:paraId="0898D8B4" w14:textId="3048C988" w:rsidR="006A275D" w:rsidRDefault="006A275D" w:rsidP="006A275D">
            <w:pPr>
              <w:jc w:val="center"/>
            </w:pPr>
            <w:r>
              <w:t>Enunciado para trabalho 6</w:t>
            </w:r>
          </w:p>
        </w:tc>
      </w:tr>
      <w:tr w:rsidR="006A275D" w14:paraId="401BC80B" w14:textId="77777777" w:rsidTr="006A275D">
        <w:trPr>
          <w:trHeight w:val="449"/>
        </w:trPr>
        <w:tc>
          <w:tcPr>
            <w:tcW w:w="8297" w:type="dxa"/>
          </w:tcPr>
          <w:p w14:paraId="1D9033B1" w14:textId="196BC0A2" w:rsidR="006A275D" w:rsidRDefault="006A275D" w:rsidP="006A275D">
            <w:pPr>
              <w:jc w:val="center"/>
            </w:pPr>
            <w:r>
              <w:t>Estudo sobre o funcionamento de aplicação das bibliotecas MPI.</w:t>
            </w:r>
          </w:p>
        </w:tc>
      </w:tr>
      <w:tr w:rsidR="006A275D" w14:paraId="2918F384" w14:textId="77777777" w:rsidTr="006A275D">
        <w:trPr>
          <w:trHeight w:val="440"/>
        </w:trPr>
        <w:tc>
          <w:tcPr>
            <w:tcW w:w="8297" w:type="dxa"/>
          </w:tcPr>
          <w:p w14:paraId="04D6376D" w14:textId="7B75A248" w:rsidR="006A275D" w:rsidRDefault="006A275D" w:rsidP="006A275D">
            <w:pPr>
              <w:jc w:val="center"/>
            </w:pPr>
            <w:r>
              <w:t>Exemplo de utilização das bibliotecas aplicas à resolução de um problema.</w:t>
            </w:r>
          </w:p>
        </w:tc>
      </w:tr>
      <w:tr w:rsidR="006A275D" w14:paraId="48DE5CF4" w14:textId="77777777" w:rsidTr="006A275D">
        <w:trPr>
          <w:trHeight w:val="458"/>
        </w:trPr>
        <w:tc>
          <w:tcPr>
            <w:tcW w:w="8297" w:type="dxa"/>
          </w:tcPr>
          <w:p w14:paraId="3D42DB28" w14:textId="471B06F9" w:rsidR="006A275D" w:rsidRDefault="006A275D" w:rsidP="006A275D">
            <w:pPr>
              <w:keepNext/>
              <w:jc w:val="center"/>
            </w:pPr>
            <w:r>
              <w:t>Apresentação na aula – grupos de 2 a 3 alunos.</w:t>
            </w:r>
          </w:p>
        </w:tc>
      </w:tr>
    </w:tbl>
    <w:p w14:paraId="7A89F461" w14:textId="08948761" w:rsidR="006A275D" w:rsidRDefault="006A275D" w:rsidP="006A275D">
      <w:pPr>
        <w:pStyle w:val="Legenda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1</w:t>
      </w:r>
      <w:r>
        <w:fldChar w:fldCharType="end"/>
      </w:r>
      <w:r>
        <w:t xml:space="preserve"> – Enunciado para o trabalho 6</w:t>
      </w:r>
    </w:p>
    <w:p w14:paraId="250D33BB" w14:textId="77777777" w:rsidR="006A275D" w:rsidRDefault="006A275D" w:rsidP="002557CF">
      <w:pPr>
        <w:jc w:val="both"/>
      </w:pPr>
    </w:p>
    <w:p w14:paraId="42799516" w14:textId="77777777" w:rsidR="00BA0B9C" w:rsidRDefault="00BA0B9C" w:rsidP="002557CF">
      <w:pPr>
        <w:jc w:val="both"/>
      </w:pPr>
    </w:p>
    <w:p w14:paraId="6B8F66A7" w14:textId="4E7E0386" w:rsidR="00B539FA" w:rsidRPr="00822D8B" w:rsidRDefault="00C11D5C" w:rsidP="00355F7E">
      <w:pPr>
        <w:pStyle w:val="Ttulo1"/>
      </w:pPr>
      <w:bookmarkStart w:id="4" w:name="_Toc72076773"/>
      <w:bookmarkStart w:id="5" w:name="_Toc72076832"/>
      <w:r>
        <w:t>O QUE É O MPI</w:t>
      </w:r>
      <w:bookmarkEnd w:id="4"/>
      <w:bookmarkEnd w:id="5"/>
    </w:p>
    <w:p w14:paraId="13302EDB" w14:textId="4D594A5A" w:rsidR="00927903" w:rsidRDefault="00927903" w:rsidP="00927903">
      <w:pPr>
        <w:jc w:val="both"/>
      </w:pPr>
    </w:p>
    <w:p w14:paraId="758644F8" w14:textId="77777777" w:rsidR="00BA0B9C" w:rsidRDefault="00BA0B9C" w:rsidP="00927903">
      <w:pPr>
        <w:jc w:val="both"/>
      </w:pPr>
    </w:p>
    <w:p w14:paraId="193BD68A" w14:textId="77777777" w:rsidR="003850F0" w:rsidRDefault="00C11D5C" w:rsidP="00C11D5C">
      <w:pPr>
        <w:jc w:val="both"/>
      </w:pPr>
      <w:r w:rsidRPr="00C11D5C">
        <w:t>MPI (</w:t>
      </w:r>
      <w:proofErr w:type="spellStart"/>
      <w:r w:rsidRPr="00C11D5C">
        <w:t>Message</w:t>
      </w:r>
      <w:proofErr w:type="spellEnd"/>
      <w:r w:rsidRPr="00C11D5C">
        <w:t xml:space="preserve"> </w:t>
      </w:r>
      <w:proofErr w:type="spellStart"/>
      <w:r w:rsidRPr="00C11D5C">
        <w:t>Passing</w:t>
      </w:r>
      <w:proofErr w:type="spellEnd"/>
      <w:r w:rsidRPr="00C11D5C">
        <w:t xml:space="preserve"> Interface), consiste n</w:t>
      </w:r>
      <w:r>
        <w:t>o padrão para implementar a comunicação entre nós de computação/processos em programação paralela. O mesmo define a sintaxe e a semântica de um nucelo de rotinas de biblioteca.</w:t>
      </w:r>
      <w:r w:rsidR="00214993">
        <w:t xml:space="preserve"> </w:t>
      </w:r>
    </w:p>
    <w:p w14:paraId="1210B06F" w14:textId="77777777" w:rsidR="003850F0" w:rsidRDefault="003850F0" w:rsidP="00C11D5C">
      <w:pPr>
        <w:jc w:val="both"/>
      </w:pPr>
    </w:p>
    <w:p w14:paraId="4ADD081A" w14:textId="27A22275" w:rsidR="00D7421C" w:rsidRDefault="007A30AC" w:rsidP="00C11D5C">
      <w:pPr>
        <w:jc w:val="both"/>
      </w:pPr>
      <w:r>
        <w:t xml:space="preserve">O MPI não é uma linguagem de programação, consiste apenas numa biblioteca de definições e funções que podem ser implementadas em linguagens de programação tais como C, Fortran, </w:t>
      </w:r>
      <w:proofErr w:type="spellStart"/>
      <w:r>
        <w:t>Python</w:t>
      </w:r>
      <w:proofErr w:type="spellEnd"/>
      <w:r>
        <w:t>.</w:t>
      </w:r>
    </w:p>
    <w:p w14:paraId="11CE37C7" w14:textId="2F3E86C4" w:rsidR="008372E8" w:rsidRDefault="008372E8" w:rsidP="00C11D5C">
      <w:pPr>
        <w:jc w:val="both"/>
      </w:pPr>
    </w:p>
    <w:p w14:paraId="0CC4CCE5" w14:textId="0F876C5B" w:rsidR="008372E8" w:rsidRDefault="008372E8" w:rsidP="00C11D5C">
      <w:pPr>
        <w:jc w:val="both"/>
      </w:pPr>
      <w:r>
        <w:t>Um dos grandes objetivos do MPI é ser eficiente, flexível, pratico e portátil.</w:t>
      </w:r>
    </w:p>
    <w:p w14:paraId="2C354665" w14:textId="5B838B0A" w:rsidR="00214993" w:rsidRDefault="00214993" w:rsidP="00C11D5C">
      <w:pPr>
        <w:jc w:val="both"/>
      </w:pPr>
    </w:p>
    <w:p w14:paraId="6079F82B" w14:textId="42326BED" w:rsidR="000E028C" w:rsidRDefault="000E028C" w:rsidP="00C11D5C">
      <w:pPr>
        <w:jc w:val="both"/>
      </w:pPr>
    </w:p>
    <w:p w14:paraId="236348ED" w14:textId="32F1802B" w:rsidR="000E028C" w:rsidRDefault="000E028C" w:rsidP="00C11D5C">
      <w:pPr>
        <w:jc w:val="both"/>
      </w:pPr>
    </w:p>
    <w:p w14:paraId="645E3703" w14:textId="0D7161EF" w:rsidR="000E028C" w:rsidRDefault="000E028C" w:rsidP="00C11D5C">
      <w:pPr>
        <w:jc w:val="both"/>
      </w:pPr>
    </w:p>
    <w:p w14:paraId="6EB18570" w14:textId="77777777" w:rsidR="004774E7" w:rsidRDefault="004774E7" w:rsidP="00C11D5C">
      <w:pPr>
        <w:jc w:val="both"/>
      </w:pPr>
    </w:p>
    <w:p w14:paraId="34E8C513" w14:textId="47DD012A" w:rsidR="00617B51" w:rsidRPr="00C11D5C" w:rsidRDefault="00617B51" w:rsidP="00355F7E">
      <w:pPr>
        <w:pStyle w:val="Ttulo1"/>
      </w:pPr>
      <w:bookmarkStart w:id="6" w:name="_Toc72076774"/>
      <w:bookmarkStart w:id="7" w:name="_Toc72076833"/>
      <w:r>
        <w:lastRenderedPageBreak/>
        <w:t>Sistemas Paralelos</w:t>
      </w:r>
      <w:bookmarkEnd w:id="6"/>
      <w:bookmarkEnd w:id="7"/>
    </w:p>
    <w:p w14:paraId="58FDA415" w14:textId="56F266D0" w:rsidR="00D7421C" w:rsidRPr="00C11D5C" w:rsidRDefault="00D7421C" w:rsidP="00C11D5C">
      <w:pPr>
        <w:jc w:val="both"/>
      </w:pPr>
    </w:p>
    <w:p w14:paraId="4D051423" w14:textId="5ED19219" w:rsidR="00D7421C" w:rsidRPr="00C11D5C" w:rsidRDefault="00D7421C" w:rsidP="00A051FA">
      <w:pPr>
        <w:ind w:firstLine="360"/>
        <w:jc w:val="both"/>
      </w:pPr>
    </w:p>
    <w:p w14:paraId="44562D26" w14:textId="55B0C465" w:rsidR="00D7421C" w:rsidRPr="00C11D5C" w:rsidRDefault="00D7421C" w:rsidP="00394EAF">
      <w:pPr>
        <w:jc w:val="both"/>
      </w:pPr>
    </w:p>
    <w:p w14:paraId="08C2DE02" w14:textId="31B742B5" w:rsidR="00D7421C" w:rsidRPr="00C11D5C" w:rsidRDefault="00394EAF" w:rsidP="00A051FA">
      <w:pPr>
        <w:ind w:firstLine="36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E86DFA9" wp14:editId="34666D83">
                <wp:simplePos x="0" y="0"/>
                <wp:positionH relativeFrom="column">
                  <wp:posOffset>939800</wp:posOffset>
                </wp:positionH>
                <wp:positionV relativeFrom="paragraph">
                  <wp:posOffset>2386965</wp:posOffset>
                </wp:positionV>
                <wp:extent cx="3708400" cy="635"/>
                <wp:effectExtent l="0" t="0" r="0" b="0"/>
                <wp:wrapSquare wrapText="bothSides"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3FF768" w14:textId="5C6E4D2A" w:rsidR="00394EAF" w:rsidRPr="00B2767E" w:rsidRDefault="00394EAF" w:rsidP="00394EA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8" w:name="_Toc7207849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– Sistemas Paralelos</w:t>
                            </w:r>
                            <w:bookmarkEnd w:id="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6DFA9" id="Caixa de texto 7" o:spid="_x0000_s1028" type="#_x0000_t202" style="position:absolute;left:0;text-align:left;margin-left:74pt;margin-top:187.95pt;width:292pt;height:.0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" stroked="f">
                <v:textbox style="mso-fit-shape-to-text:t" inset="0,0,0,0">
                  <w:txbxContent>
                    <w:p w14:paraId="653FF768" w14:textId="5C6E4D2A" w:rsidR="00394EAF" w:rsidRPr="00B2767E" w:rsidRDefault="00394EAF" w:rsidP="00394EAF">
                      <w:pPr>
                        <w:pStyle w:val="Legenda"/>
                        <w:rPr>
                          <w:noProof/>
                        </w:rPr>
                      </w:pPr>
                      <w:bookmarkStart w:id="9" w:name="_Toc7207849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– Sistemas Paralelos</w:t>
                      </w:r>
                      <w:bookmarkEnd w:id="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23764F91" wp14:editId="6EAE7B29">
            <wp:simplePos x="0" y="0"/>
            <wp:positionH relativeFrom="column">
              <wp:posOffset>940214</wp:posOffset>
            </wp:positionH>
            <wp:positionV relativeFrom="paragraph">
              <wp:posOffset>49806</wp:posOffset>
            </wp:positionV>
            <wp:extent cx="3708400" cy="2280285"/>
            <wp:effectExtent l="0" t="0" r="635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9FB2C" w14:textId="56FAEA5F" w:rsidR="00D7421C" w:rsidRPr="00C11D5C" w:rsidRDefault="00D7421C" w:rsidP="00A051FA">
      <w:pPr>
        <w:ind w:firstLine="360"/>
        <w:jc w:val="both"/>
      </w:pPr>
    </w:p>
    <w:p w14:paraId="775562BE" w14:textId="15C30FEE" w:rsidR="00D7421C" w:rsidRPr="00C11D5C" w:rsidRDefault="00D7421C" w:rsidP="00A051FA">
      <w:pPr>
        <w:ind w:firstLine="360"/>
        <w:jc w:val="both"/>
      </w:pPr>
    </w:p>
    <w:p w14:paraId="78D6FCF4" w14:textId="7C1B9B28" w:rsidR="00D7421C" w:rsidRPr="00C11D5C" w:rsidRDefault="00D7421C" w:rsidP="00A051FA">
      <w:pPr>
        <w:ind w:firstLine="360"/>
        <w:jc w:val="both"/>
      </w:pPr>
    </w:p>
    <w:p w14:paraId="74CAF7C3" w14:textId="298FE462" w:rsidR="00D7421C" w:rsidRPr="00C11D5C" w:rsidRDefault="00D7421C" w:rsidP="00A051FA">
      <w:pPr>
        <w:ind w:firstLine="360"/>
        <w:jc w:val="both"/>
      </w:pPr>
    </w:p>
    <w:p w14:paraId="103956DA" w14:textId="77777777" w:rsidR="00D7421C" w:rsidRPr="00C11D5C" w:rsidRDefault="00D7421C" w:rsidP="00A051FA">
      <w:pPr>
        <w:ind w:firstLine="360"/>
        <w:jc w:val="both"/>
      </w:pPr>
    </w:p>
    <w:p w14:paraId="509FCB27" w14:textId="744D5860" w:rsidR="002062FC" w:rsidRPr="00C11D5C" w:rsidRDefault="002062FC" w:rsidP="00A051FA">
      <w:pPr>
        <w:ind w:firstLine="360"/>
        <w:jc w:val="both"/>
      </w:pPr>
    </w:p>
    <w:p w14:paraId="6AEC5DC6" w14:textId="08820815" w:rsidR="00621ADE" w:rsidRPr="00C11D5C" w:rsidRDefault="00621ADE" w:rsidP="00A051FA">
      <w:pPr>
        <w:ind w:firstLine="360"/>
        <w:jc w:val="both"/>
      </w:pPr>
    </w:p>
    <w:p w14:paraId="2427E43E" w14:textId="5083F732" w:rsidR="00621ADE" w:rsidRPr="00C11D5C" w:rsidRDefault="00621ADE" w:rsidP="00A051FA">
      <w:pPr>
        <w:ind w:firstLine="360"/>
        <w:jc w:val="both"/>
      </w:pPr>
    </w:p>
    <w:p w14:paraId="2DC4FDBA" w14:textId="4B2C71ED" w:rsidR="00621ADE" w:rsidRPr="00C11D5C" w:rsidRDefault="00621ADE" w:rsidP="00A051FA">
      <w:pPr>
        <w:ind w:firstLine="360"/>
        <w:jc w:val="both"/>
      </w:pPr>
    </w:p>
    <w:p w14:paraId="232266BA" w14:textId="76B5B41C" w:rsidR="00621ADE" w:rsidRPr="00C11D5C" w:rsidRDefault="00621ADE" w:rsidP="00A051FA">
      <w:pPr>
        <w:ind w:firstLine="360"/>
        <w:jc w:val="both"/>
      </w:pPr>
    </w:p>
    <w:p w14:paraId="17BF6F10" w14:textId="035D46E2" w:rsidR="00621ADE" w:rsidRPr="00C11D5C" w:rsidRDefault="00621ADE" w:rsidP="00A051FA">
      <w:pPr>
        <w:ind w:firstLine="360"/>
        <w:jc w:val="both"/>
      </w:pPr>
    </w:p>
    <w:p w14:paraId="0A89BE3C" w14:textId="56DE0CFB" w:rsidR="006A7858" w:rsidRPr="00C11D5C" w:rsidRDefault="006A7858" w:rsidP="00A051FA">
      <w:pPr>
        <w:ind w:firstLine="360"/>
        <w:jc w:val="both"/>
      </w:pPr>
    </w:p>
    <w:p w14:paraId="1FA4DCC4" w14:textId="12B60E0B" w:rsidR="006A7858" w:rsidRPr="00C11D5C" w:rsidRDefault="006A7858" w:rsidP="00A051FA">
      <w:pPr>
        <w:ind w:firstLine="360"/>
        <w:jc w:val="both"/>
      </w:pPr>
    </w:p>
    <w:p w14:paraId="6D45705E" w14:textId="1BF4C514" w:rsidR="006A7858" w:rsidRPr="00C11D5C" w:rsidRDefault="006A7858" w:rsidP="00A051FA">
      <w:pPr>
        <w:ind w:firstLine="360"/>
        <w:jc w:val="both"/>
      </w:pPr>
    </w:p>
    <w:p w14:paraId="6A47CB99" w14:textId="2E2F7BA8" w:rsidR="006A7858" w:rsidRDefault="006A7858" w:rsidP="00A051FA">
      <w:pPr>
        <w:ind w:firstLine="360"/>
        <w:jc w:val="both"/>
      </w:pPr>
    </w:p>
    <w:p w14:paraId="6EA7A42F" w14:textId="48611F73" w:rsidR="007165E2" w:rsidRDefault="004E6361" w:rsidP="00C50704">
      <w:pPr>
        <w:jc w:val="both"/>
      </w:pPr>
      <w:r>
        <w:t>Em sistemas de memoria compartilhada, o MPI fornece o entrenó de rotinas de passagem de mensagens, como por exemplo, um processo MPI por nó.</w:t>
      </w:r>
    </w:p>
    <w:p w14:paraId="51005086" w14:textId="141E050A" w:rsidR="00C50704" w:rsidRDefault="00C50704" w:rsidP="00C50704">
      <w:pPr>
        <w:jc w:val="both"/>
      </w:pPr>
    </w:p>
    <w:p w14:paraId="5EB41ABC" w14:textId="45776459" w:rsidR="00C50704" w:rsidRDefault="00C50704" w:rsidP="00C50704">
      <w:pPr>
        <w:jc w:val="both"/>
      </w:pPr>
      <w:r>
        <w:t xml:space="preserve">Em sistemas híbridos, existem duas formas de se configurar o MPI. Usar o MPI para comunicação entre nós e o </w:t>
      </w:r>
      <w:proofErr w:type="spellStart"/>
      <w:r>
        <w:t>OpenMP</w:t>
      </w:r>
      <w:proofErr w:type="spellEnd"/>
      <w:r>
        <w:t xml:space="preserve"> para o compartilhamento das </w:t>
      </w:r>
      <w:proofErr w:type="spellStart"/>
      <w:r>
        <w:t>tasks</w:t>
      </w:r>
      <w:proofErr w:type="spellEnd"/>
      <w:r>
        <w:t xml:space="preserve"> entre nós. Neste caso, executa-se um processo MPI por nó.</w:t>
      </w:r>
    </w:p>
    <w:p w14:paraId="1A795706" w14:textId="3C0C473D" w:rsidR="00C50704" w:rsidRDefault="00C50704" w:rsidP="00C50704">
      <w:pPr>
        <w:jc w:val="both"/>
      </w:pPr>
    </w:p>
    <w:p w14:paraId="3E15C2A1" w14:textId="2E7904DB" w:rsidR="00C50704" w:rsidRDefault="00C50704" w:rsidP="00C50704">
      <w:pPr>
        <w:jc w:val="both"/>
      </w:pPr>
      <w:r>
        <w:t xml:space="preserve">A maioria dos sistemas </w:t>
      </w:r>
      <w:proofErr w:type="spellStart"/>
      <w:r>
        <w:t>HPC</w:t>
      </w:r>
      <w:proofErr w:type="spellEnd"/>
      <w:r>
        <w:t xml:space="preserve"> atuais são sistemas híbridos.</w:t>
      </w:r>
    </w:p>
    <w:p w14:paraId="73BC120F" w14:textId="110DB4C0" w:rsidR="00355F7E" w:rsidRDefault="00355F7E" w:rsidP="00C50704">
      <w:pPr>
        <w:jc w:val="both"/>
      </w:pPr>
    </w:p>
    <w:p w14:paraId="55DBE16C" w14:textId="6F63C47F" w:rsidR="00355F7E" w:rsidRDefault="00355F7E" w:rsidP="00C50704">
      <w:pPr>
        <w:jc w:val="both"/>
      </w:pPr>
    </w:p>
    <w:p w14:paraId="61763B4A" w14:textId="0FCD692B" w:rsidR="00355F7E" w:rsidRDefault="00355F7E" w:rsidP="00C50704">
      <w:pPr>
        <w:jc w:val="both"/>
      </w:pPr>
    </w:p>
    <w:p w14:paraId="56483D95" w14:textId="2C6F685A" w:rsidR="00355F7E" w:rsidRDefault="00355F7E" w:rsidP="00C50704">
      <w:pPr>
        <w:jc w:val="both"/>
      </w:pPr>
    </w:p>
    <w:p w14:paraId="49031BC3" w14:textId="174CE43B" w:rsidR="00355F7E" w:rsidRDefault="00355F7E" w:rsidP="00C50704">
      <w:pPr>
        <w:jc w:val="both"/>
      </w:pPr>
    </w:p>
    <w:p w14:paraId="7BDC5D7B" w14:textId="4FFB44C6" w:rsidR="00355F7E" w:rsidRDefault="00355F7E" w:rsidP="00C50704">
      <w:pPr>
        <w:jc w:val="both"/>
      </w:pPr>
    </w:p>
    <w:p w14:paraId="758A3AF7" w14:textId="53050A2B" w:rsidR="00355F7E" w:rsidRDefault="00355F7E" w:rsidP="00C50704">
      <w:pPr>
        <w:jc w:val="both"/>
      </w:pPr>
    </w:p>
    <w:p w14:paraId="0363F7F4" w14:textId="2D2C076F" w:rsidR="00355F7E" w:rsidRDefault="00355F7E" w:rsidP="00C50704">
      <w:pPr>
        <w:jc w:val="both"/>
      </w:pPr>
    </w:p>
    <w:p w14:paraId="0D260538" w14:textId="06A2EB4C" w:rsidR="00355F7E" w:rsidRDefault="00355F7E" w:rsidP="00C50704">
      <w:pPr>
        <w:jc w:val="both"/>
      </w:pPr>
    </w:p>
    <w:p w14:paraId="33296DB2" w14:textId="57620A26" w:rsidR="00355F7E" w:rsidRDefault="00355F7E" w:rsidP="00C50704">
      <w:pPr>
        <w:jc w:val="both"/>
      </w:pPr>
    </w:p>
    <w:p w14:paraId="672C2E64" w14:textId="24FCA352" w:rsidR="00355F7E" w:rsidRDefault="00355F7E" w:rsidP="00C50704">
      <w:pPr>
        <w:jc w:val="both"/>
      </w:pPr>
    </w:p>
    <w:p w14:paraId="0B125756" w14:textId="59AD29D9" w:rsidR="00355F7E" w:rsidRDefault="00355F7E" w:rsidP="00C50704">
      <w:pPr>
        <w:jc w:val="both"/>
      </w:pPr>
    </w:p>
    <w:p w14:paraId="632B5F18" w14:textId="11EBFFD3" w:rsidR="00355F7E" w:rsidRDefault="00355F7E" w:rsidP="00C50704">
      <w:pPr>
        <w:jc w:val="both"/>
      </w:pPr>
    </w:p>
    <w:p w14:paraId="25C20EE8" w14:textId="20C2982D" w:rsidR="00355F7E" w:rsidRDefault="00355F7E" w:rsidP="00C50704">
      <w:pPr>
        <w:jc w:val="both"/>
      </w:pPr>
    </w:p>
    <w:p w14:paraId="6454AB2C" w14:textId="1F379300" w:rsidR="00355F7E" w:rsidRDefault="00355F7E" w:rsidP="00C50704">
      <w:pPr>
        <w:jc w:val="both"/>
      </w:pPr>
    </w:p>
    <w:p w14:paraId="320F1C93" w14:textId="08C80860" w:rsidR="00355F7E" w:rsidRDefault="00355F7E" w:rsidP="00C50704">
      <w:pPr>
        <w:jc w:val="both"/>
      </w:pPr>
    </w:p>
    <w:p w14:paraId="7CF5FD99" w14:textId="040ED5AA" w:rsidR="00355F7E" w:rsidRDefault="00355F7E" w:rsidP="00C50704">
      <w:pPr>
        <w:jc w:val="both"/>
      </w:pPr>
    </w:p>
    <w:p w14:paraId="482790A2" w14:textId="77777777" w:rsidR="00355F7E" w:rsidRPr="00C11D5C" w:rsidRDefault="00355F7E" w:rsidP="00C50704">
      <w:pPr>
        <w:jc w:val="both"/>
      </w:pPr>
    </w:p>
    <w:p w14:paraId="7964E198" w14:textId="77777777" w:rsidR="007165E2" w:rsidRPr="00C11D5C" w:rsidRDefault="007165E2" w:rsidP="007165E2">
      <w:pPr>
        <w:jc w:val="both"/>
      </w:pPr>
    </w:p>
    <w:p w14:paraId="60FD47F6" w14:textId="6808F432" w:rsidR="006A7858" w:rsidRPr="00C11D5C" w:rsidRDefault="00403A3C" w:rsidP="00355F7E">
      <w:pPr>
        <w:pStyle w:val="Ttulo1"/>
      </w:pPr>
      <w:bookmarkStart w:id="10" w:name="_Toc72076775"/>
      <w:bookmarkStart w:id="11" w:name="_Toc72076834"/>
      <w:r>
        <w:lastRenderedPageBreak/>
        <w:t>Evolução do MPI</w:t>
      </w:r>
      <w:bookmarkEnd w:id="10"/>
      <w:bookmarkEnd w:id="11"/>
    </w:p>
    <w:p w14:paraId="509FDF00" w14:textId="203AD3ED" w:rsidR="006A7858" w:rsidRPr="00C11D5C" w:rsidRDefault="006A7858" w:rsidP="002557CF">
      <w:pPr>
        <w:jc w:val="both"/>
      </w:pPr>
    </w:p>
    <w:p w14:paraId="0BE0E52C" w14:textId="4DC473B1" w:rsidR="006A7858" w:rsidRPr="00C11D5C" w:rsidRDefault="006A7858" w:rsidP="00A051FA">
      <w:pPr>
        <w:ind w:firstLine="360"/>
        <w:jc w:val="both"/>
      </w:pPr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291"/>
      </w:tblGrid>
      <w:tr w:rsidR="00403A3C" w14:paraId="5D4ACE3F" w14:textId="77777777" w:rsidTr="00403A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1528E7A1" w14:textId="204FD9E7" w:rsidR="00403A3C" w:rsidRDefault="00403A3C" w:rsidP="00403A3C">
            <w:pPr>
              <w:jc w:val="center"/>
            </w:pPr>
            <w:r>
              <w:t>MPI-1.x:</w:t>
            </w:r>
          </w:p>
        </w:tc>
      </w:tr>
      <w:tr w:rsidR="00403A3C" w14:paraId="71E63980" w14:textId="77777777" w:rsidTr="00403A3C">
        <w:tc>
          <w:tcPr>
            <w:tcW w:w="8297" w:type="dxa"/>
          </w:tcPr>
          <w:p w14:paraId="19D74106" w14:textId="2796260B" w:rsidR="00403A3C" w:rsidRDefault="00403A3C" w:rsidP="00E52FB0">
            <w:pPr>
              <w:jc w:val="both"/>
            </w:pPr>
            <w:r>
              <w:t>O objetivo era desenvolver um padrão amplamente utilizado para escrever software de “</w:t>
            </w:r>
            <w:proofErr w:type="spellStart"/>
            <w:r>
              <w:t>messagepassing</w:t>
            </w:r>
            <w:proofErr w:type="spellEnd"/>
            <w:r>
              <w:t>”.</w:t>
            </w:r>
          </w:p>
        </w:tc>
      </w:tr>
      <w:tr w:rsidR="00403A3C" w14:paraId="27BB36A1" w14:textId="77777777" w:rsidTr="00403A3C">
        <w:tc>
          <w:tcPr>
            <w:tcW w:w="8297" w:type="dxa"/>
          </w:tcPr>
          <w:p w14:paraId="2838D7CA" w14:textId="63497E02" w:rsidR="00403A3C" w:rsidRDefault="00403A3C" w:rsidP="00E52FB0">
            <w:pPr>
              <w:jc w:val="both"/>
            </w:pPr>
            <w:r>
              <w:t>Inicialmente, mais de 40 organizações participaram da discussão.</w:t>
            </w:r>
          </w:p>
        </w:tc>
      </w:tr>
      <w:tr w:rsidR="00403A3C" w14:paraId="22247DE1" w14:textId="77777777" w:rsidTr="00403A3C">
        <w:tc>
          <w:tcPr>
            <w:tcW w:w="8297" w:type="dxa"/>
          </w:tcPr>
          <w:p w14:paraId="542B7496" w14:textId="162DAD88" w:rsidR="00403A3C" w:rsidRDefault="00403A3C" w:rsidP="00E52FB0">
            <w:pPr>
              <w:keepNext/>
              <w:jc w:val="both"/>
            </w:pPr>
            <w:r>
              <w:t>O relatório final da versão 1.0 foi concluído em 1994.</w:t>
            </w:r>
          </w:p>
        </w:tc>
      </w:tr>
    </w:tbl>
    <w:p w14:paraId="04973BAD" w14:textId="04C66CC2" w:rsidR="006A7858" w:rsidRPr="00C11D5C" w:rsidRDefault="00403A3C" w:rsidP="00403A3C">
      <w:pPr>
        <w:pStyle w:val="Legenda"/>
      </w:pPr>
      <w:bookmarkStart w:id="12" w:name="_Toc72076978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2</w:t>
      </w:r>
      <w:r>
        <w:fldChar w:fldCharType="end"/>
      </w:r>
      <w:r>
        <w:t xml:space="preserve"> – MPI-1.x</w:t>
      </w:r>
      <w:bookmarkEnd w:id="12"/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291"/>
      </w:tblGrid>
      <w:tr w:rsidR="00403A3C" w14:paraId="2444C67E" w14:textId="77777777" w:rsidTr="00736E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02D79A3D" w14:textId="303B563F" w:rsidR="00403A3C" w:rsidRDefault="00403A3C" w:rsidP="00736E03">
            <w:pPr>
              <w:jc w:val="center"/>
            </w:pPr>
            <w:r>
              <w:t>MPI-</w:t>
            </w:r>
            <w:r w:rsidR="00CF2BEC">
              <w:t>2</w:t>
            </w:r>
            <w:r>
              <w:t>.x:</w:t>
            </w:r>
          </w:p>
        </w:tc>
      </w:tr>
      <w:tr w:rsidR="00403A3C" w14:paraId="20C3EC74" w14:textId="77777777" w:rsidTr="00736E03">
        <w:tc>
          <w:tcPr>
            <w:tcW w:w="8297" w:type="dxa"/>
          </w:tcPr>
          <w:p w14:paraId="7D7F8951" w14:textId="508C1C5F" w:rsidR="00403A3C" w:rsidRDefault="00C52F9C" w:rsidP="00E52FB0">
            <w:pPr>
              <w:jc w:val="both"/>
            </w:pPr>
            <w:r>
              <w:t>Contém correções e extensões para MPI-1-x.</w:t>
            </w:r>
          </w:p>
        </w:tc>
      </w:tr>
      <w:tr w:rsidR="00403A3C" w14:paraId="5F90E873" w14:textId="77777777" w:rsidTr="00736E03">
        <w:tc>
          <w:tcPr>
            <w:tcW w:w="8297" w:type="dxa"/>
          </w:tcPr>
          <w:p w14:paraId="1752D3B8" w14:textId="2EACA361" w:rsidR="00403A3C" w:rsidRDefault="00C52F9C" w:rsidP="00E52FB0">
            <w:pPr>
              <w:jc w:val="both"/>
            </w:pPr>
            <w:r>
              <w:t>Focado na criação e gestão de processos, comunicações unilaterais, comunicações coletivas, interfaces externas e input/output paralelo.</w:t>
            </w:r>
          </w:p>
        </w:tc>
      </w:tr>
      <w:tr w:rsidR="00403A3C" w14:paraId="0821895E" w14:textId="77777777" w:rsidTr="00736E03">
        <w:tc>
          <w:tcPr>
            <w:tcW w:w="8297" w:type="dxa"/>
          </w:tcPr>
          <w:p w14:paraId="55325CDE" w14:textId="77777777" w:rsidR="00403A3C" w:rsidRDefault="00403A3C" w:rsidP="00E52FB0">
            <w:pPr>
              <w:keepNext/>
              <w:jc w:val="both"/>
            </w:pPr>
            <w:r>
              <w:t>O relatório final da versão 1.0 foi concluído em 1994.</w:t>
            </w:r>
          </w:p>
        </w:tc>
      </w:tr>
    </w:tbl>
    <w:p w14:paraId="77A1322E" w14:textId="35DCE591" w:rsidR="006A7858" w:rsidRDefault="00E52FB0" w:rsidP="00E52FB0">
      <w:pPr>
        <w:pStyle w:val="Legenda"/>
      </w:pPr>
      <w:bookmarkStart w:id="13" w:name="_Toc72076979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3</w:t>
      </w:r>
      <w:r>
        <w:fldChar w:fldCharType="end"/>
      </w:r>
      <w:r>
        <w:t xml:space="preserve"> </w:t>
      </w:r>
      <w:r w:rsidR="00CF2BEC">
        <w:t>–</w:t>
      </w:r>
      <w:r>
        <w:t xml:space="preserve"> </w:t>
      </w:r>
      <w:r w:rsidR="00CF2BEC">
        <w:t>MPI-2.x</w:t>
      </w:r>
      <w:bookmarkEnd w:id="13"/>
    </w:p>
    <w:p w14:paraId="56E440A9" w14:textId="77777777" w:rsidR="008A6174" w:rsidRPr="008A6174" w:rsidRDefault="008A6174" w:rsidP="008A6174">
      <w:pPr>
        <w:pStyle w:val="Corpodetexto"/>
      </w:pPr>
    </w:p>
    <w:p w14:paraId="1F214258" w14:textId="59FAFD83" w:rsidR="006A7858" w:rsidRPr="00C11D5C" w:rsidRDefault="006A7858" w:rsidP="00A051FA">
      <w:pPr>
        <w:ind w:firstLine="360"/>
        <w:jc w:val="both"/>
      </w:pPr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291"/>
      </w:tblGrid>
      <w:tr w:rsidR="00CF2BEC" w14:paraId="6B2D7152" w14:textId="77777777" w:rsidTr="00147D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1" w:type="dxa"/>
          </w:tcPr>
          <w:p w14:paraId="03E45F6C" w14:textId="44CF9700" w:rsidR="00CF2BEC" w:rsidRDefault="00CF2BEC" w:rsidP="00736E03">
            <w:pPr>
              <w:jc w:val="center"/>
            </w:pPr>
            <w:r>
              <w:t>MPI-</w:t>
            </w:r>
            <w:r w:rsidR="00147DC9">
              <w:t>3</w:t>
            </w:r>
            <w:r>
              <w:t>.</w:t>
            </w:r>
            <w:r w:rsidR="00147DC9">
              <w:t>0</w:t>
            </w:r>
            <w:r>
              <w:t>:</w:t>
            </w:r>
          </w:p>
        </w:tc>
      </w:tr>
      <w:tr w:rsidR="00CF2BEC" w14:paraId="35FCE3E7" w14:textId="77777777" w:rsidTr="00147DC9">
        <w:tc>
          <w:tcPr>
            <w:tcW w:w="8291" w:type="dxa"/>
          </w:tcPr>
          <w:p w14:paraId="496154BE" w14:textId="025C2B95" w:rsidR="00CF2BEC" w:rsidRDefault="00147DC9" w:rsidP="00736E03">
            <w:pPr>
              <w:jc w:val="both"/>
            </w:pPr>
            <w:r>
              <w:t xml:space="preserve">Extensões principais ao MPI, incluindo </w:t>
            </w:r>
            <w:proofErr w:type="spellStart"/>
            <w:r>
              <w:t>nonblocking</w:t>
            </w:r>
            <w:proofErr w:type="spellEnd"/>
            <w:r>
              <w:t xml:space="preserve"> </w:t>
            </w:r>
            <w:proofErr w:type="spellStart"/>
            <w:r>
              <w:t>collectives</w:t>
            </w:r>
            <w:proofErr w:type="spellEnd"/>
            <w:r>
              <w:t xml:space="preserve">, novas operações de comunicações </w:t>
            </w:r>
            <w:proofErr w:type="spellStart"/>
            <w:r>
              <w:t>one-sided</w:t>
            </w:r>
            <w:proofErr w:type="spellEnd"/>
            <w:r>
              <w:t xml:space="preserve"> unilateral e ligações Fortran 2008.</w:t>
            </w:r>
          </w:p>
        </w:tc>
      </w:tr>
      <w:tr w:rsidR="00CF2BEC" w14:paraId="77B9625E" w14:textId="77777777" w:rsidTr="00147DC9">
        <w:tc>
          <w:tcPr>
            <w:tcW w:w="8291" w:type="dxa"/>
          </w:tcPr>
          <w:p w14:paraId="41BFD774" w14:textId="4A19FBA0" w:rsidR="00CF2BEC" w:rsidRDefault="00147DC9" w:rsidP="002557CF">
            <w:pPr>
              <w:keepNext/>
              <w:jc w:val="both"/>
            </w:pPr>
            <w:r>
              <w:t>Publicado em 2012.</w:t>
            </w:r>
          </w:p>
        </w:tc>
      </w:tr>
    </w:tbl>
    <w:p w14:paraId="0CDC78BD" w14:textId="1DCB14DE" w:rsidR="006A7858" w:rsidRPr="00C11D5C" w:rsidRDefault="002557CF" w:rsidP="003850F0">
      <w:pPr>
        <w:pStyle w:val="Legenda"/>
      </w:pPr>
      <w:bookmarkStart w:id="14" w:name="_Toc720769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4</w:t>
      </w:r>
      <w:r>
        <w:fldChar w:fldCharType="end"/>
      </w:r>
      <w:r>
        <w:t xml:space="preserve"> – MPI-3.0</w:t>
      </w:r>
      <w:bookmarkEnd w:id="14"/>
    </w:p>
    <w:p w14:paraId="1B440BC6" w14:textId="6E141587" w:rsidR="001F20E7" w:rsidRDefault="001F20E7" w:rsidP="008A6174">
      <w:pPr>
        <w:jc w:val="both"/>
      </w:pPr>
    </w:p>
    <w:p w14:paraId="138AD1E9" w14:textId="4FA3807B" w:rsidR="003850F0" w:rsidRDefault="003850F0" w:rsidP="008A6174">
      <w:pPr>
        <w:jc w:val="both"/>
      </w:pPr>
    </w:p>
    <w:p w14:paraId="4E84C84C" w14:textId="1FFAE59C" w:rsidR="003850F0" w:rsidRDefault="003850F0" w:rsidP="008A6174">
      <w:pPr>
        <w:jc w:val="both"/>
      </w:pPr>
    </w:p>
    <w:p w14:paraId="77476810" w14:textId="1FD343D5" w:rsidR="003850F0" w:rsidRDefault="003850F0" w:rsidP="008A6174">
      <w:pPr>
        <w:jc w:val="both"/>
      </w:pPr>
    </w:p>
    <w:p w14:paraId="06DE16AD" w14:textId="6CA859B0" w:rsidR="003850F0" w:rsidRDefault="003850F0" w:rsidP="008A6174">
      <w:pPr>
        <w:jc w:val="both"/>
      </w:pPr>
    </w:p>
    <w:p w14:paraId="11859F44" w14:textId="4B34D3FC" w:rsidR="003850F0" w:rsidRDefault="003850F0" w:rsidP="008A6174">
      <w:pPr>
        <w:jc w:val="both"/>
      </w:pPr>
    </w:p>
    <w:p w14:paraId="44B5558B" w14:textId="4001A81E" w:rsidR="003850F0" w:rsidRDefault="003850F0" w:rsidP="008A6174">
      <w:pPr>
        <w:jc w:val="both"/>
      </w:pPr>
    </w:p>
    <w:p w14:paraId="1A9B5FC4" w14:textId="2BB0B4A8" w:rsidR="003850F0" w:rsidRDefault="003850F0" w:rsidP="008A6174">
      <w:pPr>
        <w:jc w:val="both"/>
      </w:pPr>
    </w:p>
    <w:p w14:paraId="350F6434" w14:textId="4F3DA7E9" w:rsidR="003850F0" w:rsidRDefault="003850F0" w:rsidP="008A6174">
      <w:pPr>
        <w:jc w:val="both"/>
      </w:pPr>
    </w:p>
    <w:p w14:paraId="0B5F67EB" w14:textId="043BA48C" w:rsidR="003850F0" w:rsidRDefault="003850F0" w:rsidP="008A6174">
      <w:pPr>
        <w:jc w:val="both"/>
      </w:pPr>
    </w:p>
    <w:p w14:paraId="7F243EA9" w14:textId="38FF3D37" w:rsidR="003850F0" w:rsidRDefault="003850F0" w:rsidP="008A6174">
      <w:pPr>
        <w:jc w:val="both"/>
      </w:pPr>
    </w:p>
    <w:p w14:paraId="32DC41B8" w14:textId="53C85222" w:rsidR="003850F0" w:rsidRDefault="003850F0" w:rsidP="008A6174">
      <w:pPr>
        <w:jc w:val="both"/>
      </w:pPr>
    </w:p>
    <w:p w14:paraId="4703D093" w14:textId="4C2F6425" w:rsidR="003850F0" w:rsidRDefault="003850F0" w:rsidP="008A6174">
      <w:pPr>
        <w:jc w:val="both"/>
      </w:pPr>
    </w:p>
    <w:p w14:paraId="5121AC51" w14:textId="205BE6EE" w:rsidR="003850F0" w:rsidRDefault="003850F0" w:rsidP="008A6174">
      <w:pPr>
        <w:jc w:val="both"/>
      </w:pPr>
    </w:p>
    <w:p w14:paraId="00B6FFA6" w14:textId="5C49C81E" w:rsidR="003850F0" w:rsidRDefault="003850F0" w:rsidP="008A6174">
      <w:pPr>
        <w:jc w:val="both"/>
      </w:pPr>
    </w:p>
    <w:p w14:paraId="158EFBF2" w14:textId="1F3EDA51" w:rsidR="003850F0" w:rsidRDefault="003850F0" w:rsidP="008A6174">
      <w:pPr>
        <w:jc w:val="both"/>
      </w:pPr>
    </w:p>
    <w:p w14:paraId="494A1C63" w14:textId="5DEB5143" w:rsidR="003850F0" w:rsidRDefault="003850F0" w:rsidP="008A6174">
      <w:pPr>
        <w:jc w:val="both"/>
      </w:pPr>
    </w:p>
    <w:p w14:paraId="27996E7A" w14:textId="77777777" w:rsidR="003850F0" w:rsidRDefault="003850F0" w:rsidP="008A6174">
      <w:pPr>
        <w:jc w:val="both"/>
      </w:pPr>
    </w:p>
    <w:p w14:paraId="2387D563" w14:textId="7F330CDD" w:rsidR="008A6174" w:rsidRPr="00C11D5C" w:rsidRDefault="008A6174" w:rsidP="00355F7E">
      <w:pPr>
        <w:pStyle w:val="Ttulo1"/>
      </w:pPr>
      <w:bookmarkStart w:id="15" w:name="_Toc72076776"/>
      <w:bookmarkStart w:id="16" w:name="_Toc72076835"/>
      <w:r>
        <w:lastRenderedPageBreak/>
        <w:t>Diferentes implementações em MPI</w:t>
      </w:r>
      <w:bookmarkEnd w:id="15"/>
      <w:bookmarkEnd w:id="16"/>
    </w:p>
    <w:p w14:paraId="1C5796C4" w14:textId="3ADB0291" w:rsidR="001F20E7" w:rsidRDefault="001F20E7" w:rsidP="00794B7C">
      <w:pPr>
        <w:jc w:val="both"/>
      </w:pPr>
    </w:p>
    <w:p w14:paraId="7EFE4D16" w14:textId="77777777" w:rsidR="00794B7C" w:rsidRPr="00C11D5C" w:rsidRDefault="00794B7C" w:rsidP="00794B7C">
      <w:pPr>
        <w:jc w:val="both"/>
      </w:pPr>
    </w:p>
    <w:p w14:paraId="54F48E5D" w14:textId="5849CACC" w:rsidR="008A6174" w:rsidRDefault="008A6174" w:rsidP="008A6174">
      <w:pPr>
        <w:jc w:val="both"/>
      </w:pPr>
      <w:r>
        <w:t xml:space="preserve">Para a pesquisa, neste trabalho 6, em específico, utilizou-se o </w:t>
      </w:r>
      <w:r w:rsidR="001817AC">
        <w:t>auxílio</w:t>
      </w:r>
      <w:r>
        <w:t xml:space="preserve"> do </w:t>
      </w:r>
      <w:proofErr w:type="spellStart"/>
      <w:r>
        <w:t>MPICH</w:t>
      </w:r>
      <w:proofErr w:type="spellEnd"/>
      <w:r w:rsidR="007B3834">
        <w:t xml:space="preserve"> (em concreto MPICH2)</w:t>
      </w:r>
      <w:r>
        <w:t>, que consiste em uma implementação open-</w:t>
      </w:r>
      <w:proofErr w:type="spellStart"/>
      <w:r>
        <w:t>source</w:t>
      </w:r>
      <w:proofErr w:type="spellEnd"/>
      <w:r>
        <w:t>, ao qual se pode fazer o download, livres de quaisquer custos adicionais. O local utilizado, encontra-se na</w:t>
      </w:r>
      <w:r w:rsidR="001817AC">
        <w:t xml:space="preserve">s </w:t>
      </w:r>
      <w:r w:rsidR="007B3834">
        <w:t>referências</w:t>
      </w:r>
      <w:r w:rsidR="001817AC">
        <w:t xml:space="preserve"> </w:t>
      </w:r>
      <w:proofErr w:type="spellStart"/>
      <w:r w:rsidR="001817AC">
        <w:t>webgráficas</w:t>
      </w:r>
      <w:proofErr w:type="spellEnd"/>
      <w:r>
        <w:t xml:space="preserve"> deste trabalho.</w:t>
      </w:r>
    </w:p>
    <w:p w14:paraId="5309D717" w14:textId="3B8D6C4A" w:rsidR="001817AC" w:rsidRDefault="001817AC" w:rsidP="008A6174">
      <w:pPr>
        <w:jc w:val="both"/>
      </w:pPr>
    </w:p>
    <w:p w14:paraId="3B80320B" w14:textId="63120A78" w:rsidR="001817AC" w:rsidRDefault="001817AC" w:rsidP="008A6174">
      <w:pPr>
        <w:jc w:val="both"/>
      </w:pPr>
      <w:r>
        <w:t xml:space="preserve">Do website onde se retirou a biblioteca do </w:t>
      </w:r>
      <w:proofErr w:type="spellStart"/>
      <w:r>
        <w:t>MPICH</w:t>
      </w:r>
      <w:proofErr w:type="spellEnd"/>
      <w:r>
        <w:t>, existem outras variantes, tais como MPICH2, que consiste na versão</w:t>
      </w:r>
      <w:r w:rsidR="007B3834">
        <w:t xml:space="preserve"> atualizada do MPI.</w:t>
      </w:r>
    </w:p>
    <w:p w14:paraId="462881FF" w14:textId="1B0FFCC4" w:rsidR="00632F68" w:rsidRDefault="00632F68" w:rsidP="008A6174">
      <w:pPr>
        <w:jc w:val="both"/>
      </w:pPr>
    </w:p>
    <w:p w14:paraId="4F60989C" w14:textId="4AD32319" w:rsidR="00632F68" w:rsidRDefault="00632F68" w:rsidP="008A6174">
      <w:pPr>
        <w:jc w:val="both"/>
      </w:pPr>
      <w:r>
        <w:t>Existem outras alternativas, no entanto não são open-</w:t>
      </w:r>
      <w:proofErr w:type="spellStart"/>
      <w:r>
        <w:t>source</w:t>
      </w:r>
      <w:proofErr w:type="spellEnd"/>
      <w:r>
        <w:t>, logo encarecem do ponto de vista monetário. Tais como Intel MPI ou HP MPI.</w:t>
      </w:r>
    </w:p>
    <w:p w14:paraId="20F64476" w14:textId="7CE05214" w:rsidR="00632F68" w:rsidRDefault="00632F68" w:rsidP="008A6174">
      <w:pPr>
        <w:jc w:val="both"/>
      </w:pPr>
    </w:p>
    <w:p w14:paraId="44B9CAAB" w14:textId="7E1040C7" w:rsidR="00794B7C" w:rsidRDefault="00794B7C" w:rsidP="008A6174">
      <w:pPr>
        <w:jc w:val="both"/>
      </w:pPr>
    </w:p>
    <w:p w14:paraId="50920888" w14:textId="77777777" w:rsidR="003850F0" w:rsidRDefault="003850F0" w:rsidP="008A6174">
      <w:pPr>
        <w:jc w:val="both"/>
      </w:pPr>
    </w:p>
    <w:p w14:paraId="5EF903E5" w14:textId="5FAE4006" w:rsidR="003A04B8" w:rsidRDefault="00794B7C" w:rsidP="00355F7E">
      <w:pPr>
        <w:pStyle w:val="Ttulo1"/>
      </w:pPr>
      <w:bookmarkStart w:id="17" w:name="_Toc72076777"/>
      <w:bookmarkStart w:id="18" w:name="_Toc72076836"/>
      <w:r>
        <w:t>Sintaxe de funções em MPI</w:t>
      </w:r>
      <w:bookmarkEnd w:id="17"/>
      <w:bookmarkEnd w:id="18"/>
    </w:p>
    <w:p w14:paraId="25D36A76" w14:textId="3AA7FF18" w:rsidR="003A04B8" w:rsidRDefault="003A04B8" w:rsidP="008A6174">
      <w:pPr>
        <w:jc w:val="both"/>
      </w:pPr>
    </w:p>
    <w:p w14:paraId="59F20778" w14:textId="351578EF" w:rsidR="003A04B8" w:rsidRDefault="003A04B8" w:rsidP="008A6174">
      <w:pPr>
        <w:jc w:val="both"/>
      </w:pPr>
    </w:p>
    <w:p w14:paraId="13CD49B6" w14:textId="48011744" w:rsidR="003A04B8" w:rsidRDefault="00794B7C" w:rsidP="008A6174">
      <w:pPr>
        <w:jc w:val="both"/>
      </w:pPr>
      <w:r>
        <w:t xml:space="preserve">As funções MPI, data </w:t>
      </w:r>
      <w:proofErr w:type="spellStart"/>
      <w:r>
        <w:t>types</w:t>
      </w:r>
      <w:proofErr w:type="spellEnd"/>
      <w:r>
        <w:t xml:space="preserve"> e constantes predefinidas começam todas com MPI_</w:t>
      </w:r>
    </w:p>
    <w:p w14:paraId="7AE34D7E" w14:textId="4DE09149" w:rsidR="00794B7C" w:rsidRDefault="00794B7C" w:rsidP="008A6174">
      <w:pPr>
        <w:jc w:val="both"/>
      </w:pPr>
    </w:p>
    <w:p w14:paraId="78E64812" w14:textId="2B0167D6" w:rsidR="003A04B8" w:rsidRDefault="00794B7C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FF956E1" wp14:editId="68EA2299">
                <wp:simplePos x="0" y="0"/>
                <wp:positionH relativeFrom="column">
                  <wp:posOffset>2275205</wp:posOffset>
                </wp:positionH>
                <wp:positionV relativeFrom="paragraph">
                  <wp:posOffset>1003935</wp:posOffset>
                </wp:positionV>
                <wp:extent cx="1110615" cy="635"/>
                <wp:effectExtent l="0" t="0" r="0" b="0"/>
                <wp:wrapSquare wrapText="bothSides"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436187" w14:textId="1038F9BE" w:rsidR="00794B7C" w:rsidRPr="004B790A" w:rsidRDefault="00794B7C" w:rsidP="0079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9" w:name="_Toc7207849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 - MPI_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956E1" id="Caixa de texto 10" o:spid="_x0000_s1029" type="#_x0000_t202" style="position:absolute;left:0;text-align:left;margin-left:179.15pt;margin-top:79.05pt;width:87.4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" stroked="f">
                <v:textbox style="mso-fit-shape-to-text:t" inset="0,0,0,0">
                  <w:txbxContent>
                    <w:p w14:paraId="63436187" w14:textId="1038F9BE" w:rsidR="00794B7C" w:rsidRPr="004B790A" w:rsidRDefault="00794B7C" w:rsidP="00794B7C">
                      <w:pPr>
                        <w:pStyle w:val="Legenda"/>
                        <w:rPr>
                          <w:noProof/>
                        </w:rPr>
                      </w:pPr>
                      <w:bookmarkStart w:id="20" w:name="_Toc7207849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 - MPI_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872" behindDoc="0" locked="0" layoutInCell="1" allowOverlap="1" wp14:anchorId="663E80E2" wp14:editId="4966A412">
            <wp:simplePos x="0" y="0"/>
            <wp:positionH relativeFrom="column">
              <wp:posOffset>2275371</wp:posOffset>
            </wp:positionH>
            <wp:positionV relativeFrom="paragraph">
              <wp:posOffset>43815</wp:posOffset>
            </wp:positionV>
            <wp:extent cx="1110615" cy="9029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093652" w14:textId="69C94FF8" w:rsidR="003A04B8" w:rsidRDefault="003A04B8" w:rsidP="008A6174">
      <w:pPr>
        <w:jc w:val="both"/>
      </w:pPr>
    </w:p>
    <w:p w14:paraId="09860D27" w14:textId="76B33A9A" w:rsidR="003A04B8" w:rsidRDefault="003A04B8" w:rsidP="008A6174">
      <w:pPr>
        <w:jc w:val="both"/>
      </w:pPr>
    </w:p>
    <w:p w14:paraId="54DC10F1" w14:textId="1982D614" w:rsidR="003A04B8" w:rsidRDefault="003A04B8" w:rsidP="008A6174">
      <w:pPr>
        <w:jc w:val="both"/>
      </w:pPr>
    </w:p>
    <w:p w14:paraId="4B5B7FA7" w14:textId="103D00F6" w:rsidR="003A04B8" w:rsidRDefault="003A04B8" w:rsidP="008A6174">
      <w:pPr>
        <w:jc w:val="both"/>
      </w:pPr>
    </w:p>
    <w:p w14:paraId="0F5AA84C" w14:textId="23F737AA" w:rsidR="003A04B8" w:rsidRDefault="003A04B8" w:rsidP="008A6174">
      <w:pPr>
        <w:jc w:val="both"/>
      </w:pPr>
    </w:p>
    <w:p w14:paraId="5E1F363E" w14:textId="6E70DF48" w:rsidR="003A04B8" w:rsidRDefault="003A04B8" w:rsidP="008A6174">
      <w:pPr>
        <w:jc w:val="both"/>
      </w:pPr>
    </w:p>
    <w:p w14:paraId="1DF19DC3" w14:textId="593E03ED" w:rsidR="003A04B8" w:rsidRDefault="003A04B8" w:rsidP="008A6174">
      <w:pPr>
        <w:jc w:val="both"/>
      </w:pPr>
    </w:p>
    <w:p w14:paraId="3B297CE1" w14:textId="41A89F27" w:rsidR="003A04B8" w:rsidRDefault="003A04B8" w:rsidP="008A6174">
      <w:pPr>
        <w:jc w:val="both"/>
      </w:pPr>
    </w:p>
    <w:p w14:paraId="33FE3F44" w14:textId="5AA321C8" w:rsidR="00794B7C" w:rsidRDefault="00794B7C" w:rsidP="008A6174">
      <w:pPr>
        <w:jc w:val="both"/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309C2841" wp14:editId="345F44B4">
            <wp:simplePos x="0" y="0"/>
            <wp:positionH relativeFrom="column">
              <wp:posOffset>1631315</wp:posOffset>
            </wp:positionH>
            <wp:positionV relativeFrom="paragraph">
              <wp:posOffset>275452</wp:posOffset>
            </wp:positionV>
            <wp:extent cx="2392045" cy="857250"/>
            <wp:effectExtent l="0" t="0" r="825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04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As funções MPI começam com uma letra maiúscula, seguida por letras minúsculas. Como por exemplo:</w:t>
      </w:r>
    </w:p>
    <w:p w14:paraId="66F095BA" w14:textId="0B9B4403" w:rsidR="00794B7C" w:rsidRDefault="00794B7C" w:rsidP="008A6174">
      <w:pPr>
        <w:jc w:val="both"/>
      </w:pPr>
    </w:p>
    <w:p w14:paraId="7CEE65B8" w14:textId="4D71D5C9" w:rsidR="003A04B8" w:rsidRDefault="00794B7C" w:rsidP="008A6174">
      <w:pPr>
        <w:jc w:val="both"/>
      </w:pPr>
      <w:r>
        <w:t xml:space="preserve"> </w:t>
      </w:r>
    </w:p>
    <w:p w14:paraId="6FD283E5" w14:textId="27B68806" w:rsidR="003A04B8" w:rsidRDefault="003A04B8" w:rsidP="008A6174">
      <w:pPr>
        <w:jc w:val="both"/>
      </w:pPr>
    </w:p>
    <w:p w14:paraId="75B6D7FC" w14:textId="5EB46242" w:rsidR="003A04B8" w:rsidRDefault="003A04B8" w:rsidP="008A6174">
      <w:pPr>
        <w:jc w:val="both"/>
      </w:pPr>
    </w:p>
    <w:p w14:paraId="55805865" w14:textId="00CC6CBA" w:rsidR="003A04B8" w:rsidRDefault="00794B7C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C1FFAFB" wp14:editId="24A4FA95">
                <wp:simplePos x="0" y="0"/>
                <wp:positionH relativeFrom="column">
                  <wp:posOffset>1631315</wp:posOffset>
                </wp:positionH>
                <wp:positionV relativeFrom="paragraph">
                  <wp:posOffset>107508</wp:posOffset>
                </wp:positionV>
                <wp:extent cx="2392045" cy="635"/>
                <wp:effectExtent l="0" t="0" r="0" b="0"/>
                <wp:wrapSquare wrapText="bothSides"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2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CAC6D7" w14:textId="6731F941" w:rsidR="00794B7C" w:rsidRPr="00BE4D36" w:rsidRDefault="00794B7C" w:rsidP="0079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1" w:name="_Toc7207849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MPI_Init</w:t>
                            </w:r>
                            <w:bookmarkEnd w:id="2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FFAFB" id="Caixa de texto 12" o:spid="_x0000_s1030" type="#_x0000_t202" style="position:absolute;left:0;text-align:left;margin-left:128.45pt;margin-top:8.45pt;width:188.3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" stroked="f">
                <v:textbox style="mso-fit-shape-to-text:t" inset="0,0,0,0">
                  <w:txbxContent>
                    <w:p w14:paraId="3BCAC6D7" w14:textId="6731F941" w:rsidR="00794B7C" w:rsidRPr="00BE4D36" w:rsidRDefault="00794B7C" w:rsidP="00794B7C">
                      <w:pPr>
                        <w:pStyle w:val="Legenda"/>
                        <w:rPr>
                          <w:noProof/>
                        </w:rPr>
                      </w:pPr>
                      <w:bookmarkStart w:id="22" w:name="_Toc7207849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MPI_Init</w:t>
                      </w:r>
                      <w:bookmarkEnd w:id="2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64EC12" w14:textId="0900DA89" w:rsidR="003A04B8" w:rsidRDefault="003A04B8" w:rsidP="008A6174">
      <w:pPr>
        <w:jc w:val="both"/>
      </w:pPr>
    </w:p>
    <w:p w14:paraId="5222A404" w14:textId="15FB1A07" w:rsidR="003A04B8" w:rsidRDefault="003A04B8" w:rsidP="008A6174">
      <w:pPr>
        <w:jc w:val="both"/>
      </w:pPr>
    </w:p>
    <w:p w14:paraId="5D223996" w14:textId="14238FC7" w:rsidR="003A04B8" w:rsidRDefault="00794B7C" w:rsidP="008A617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4F8848" wp14:editId="4CFB4FE9">
                <wp:simplePos x="0" y="0"/>
                <wp:positionH relativeFrom="column">
                  <wp:posOffset>2021840</wp:posOffset>
                </wp:positionH>
                <wp:positionV relativeFrom="paragraph">
                  <wp:posOffset>978535</wp:posOffset>
                </wp:positionV>
                <wp:extent cx="1510665" cy="635"/>
                <wp:effectExtent l="0" t="0" r="0" b="0"/>
                <wp:wrapSquare wrapText="bothSides"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06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266FE7" w14:textId="3F45376D" w:rsidR="00794B7C" w:rsidRPr="00AD49D9" w:rsidRDefault="00794B7C" w:rsidP="00794B7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3" w:name="_Toc7207849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MPI</w:t>
                            </w:r>
                            <w:proofErr w:type="gramStart"/>
                            <w:r>
                              <w:t>_Finalize</w:t>
                            </w:r>
                            <w:bookmarkEnd w:id="23"/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F8848" id="Caixa de texto 14" o:spid="_x0000_s1031" type="#_x0000_t202" style="position:absolute;left:0;text-align:left;margin-left:159.2pt;margin-top:77.05pt;width:118.9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" stroked="f">
                <v:textbox style="mso-fit-shape-to-text:t" inset="0,0,0,0">
                  <w:txbxContent>
                    <w:p w14:paraId="5C266FE7" w14:textId="3F45376D" w:rsidR="00794B7C" w:rsidRPr="00AD49D9" w:rsidRDefault="00794B7C" w:rsidP="00794B7C">
                      <w:pPr>
                        <w:pStyle w:val="Legenda"/>
                        <w:rPr>
                          <w:noProof/>
                        </w:rPr>
                      </w:pPr>
                      <w:bookmarkStart w:id="24" w:name="_Toc7207849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MPI</w:t>
                      </w:r>
                      <w:proofErr w:type="gramStart"/>
                      <w:r>
                        <w:t>_Finalize</w:t>
                      </w:r>
                      <w:bookmarkEnd w:id="24"/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016" behindDoc="0" locked="0" layoutInCell="1" allowOverlap="1" wp14:anchorId="12A77876" wp14:editId="355F1D85">
            <wp:simplePos x="0" y="0"/>
            <wp:positionH relativeFrom="column">
              <wp:posOffset>2022061</wp:posOffset>
            </wp:positionH>
            <wp:positionV relativeFrom="paragraph">
              <wp:posOffset>552</wp:posOffset>
            </wp:positionV>
            <wp:extent cx="1510665" cy="921385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0665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E4AC2" w14:textId="0BA5833F" w:rsidR="003A04B8" w:rsidRDefault="003A04B8" w:rsidP="008A6174">
      <w:pPr>
        <w:jc w:val="both"/>
      </w:pPr>
    </w:p>
    <w:p w14:paraId="43F4200C" w14:textId="67DCAC5A" w:rsidR="003A04B8" w:rsidRDefault="003A04B8" w:rsidP="008A6174">
      <w:pPr>
        <w:jc w:val="both"/>
      </w:pPr>
    </w:p>
    <w:p w14:paraId="1496CA56" w14:textId="1E5A3D8B" w:rsidR="003A04B8" w:rsidRDefault="003A04B8" w:rsidP="008A6174">
      <w:pPr>
        <w:jc w:val="both"/>
      </w:pPr>
    </w:p>
    <w:p w14:paraId="76241B26" w14:textId="62326522" w:rsidR="003A04B8" w:rsidRDefault="003A04B8" w:rsidP="008A6174">
      <w:pPr>
        <w:jc w:val="both"/>
      </w:pPr>
    </w:p>
    <w:p w14:paraId="425EAB95" w14:textId="44E951FD" w:rsidR="003A04B8" w:rsidRDefault="003A04B8" w:rsidP="008A6174">
      <w:pPr>
        <w:jc w:val="both"/>
      </w:pPr>
    </w:p>
    <w:p w14:paraId="45FB2F1A" w14:textId="504ACA44" w:rsidR="003A04B8" w:rsidRDefault="003A04B8" w:rsidP="008A6174">
      <w:pPr>
        <w:jc w:val="both"/>
      </w:pPr>
    </w:p>
    <w:p w14:paraId="603E7A07" w14:textId="57DC4AE3" w:rsidR="003A04B8" w:rsidRDefault="003A04B8" w:rsidP="008A6174">
      <w:pPr>
        <w:jc w:val="both"/>
      </w:pPr>
    </w:p>
    <w:p w14:paraId="58EE4799" w14:textId="483D90D9" w:rsidR="003A04B8" w:rsidRDefault="003A04B8" w:rsidP="008A6174">
      <w:pPr>
        <w:jc w:val="both"/>
      </w:pPr>
    </w:p>
    <w:p w14:paraId="7CEAAD9E" w14:textId="0E28364A" w:rsidR="003A04B8" w:rsidRDefault="00794B7C" w:rsidP="008A6174">
      <w:pPr>
        <w:jc w:val="both"/>
      </w:pPr>
      <w:r>
        <w:t xml:space="preserve">Geralmente usa-se o </w:t>
      </w:r>
      <w:proofErr w:type="spellStart"/>
      <w:r>
        <w:t>MPI_</w:t>
      </w:r>
      <w:proofErr w:type="gramStart"/>
      <w:r>
        <w:t>finalize</w:t>
      </w:r>
      <w:proofErr w:type="spellEnd"/>
      <w:r>
        <w:t>(</w:t>
      </w:r>
      <w:proofErr w:type="gramEnd"/>
      <w:r>
        <w:t xml:space="preserve">) no final do algoritmo, normalmente antecedido de um </w:t>
      </w:r>
      <w:proofErr w:type="spellStart"/>
      <w:r>
        <w:t>return</w:t>
      </w:r>
      <w:proofErr w:type="spellEnd"/>
      <w:r>
        <w:t xml:space="preserve"> 0, caso a linguagem de programação seja C.</w:t>
      </w:r>
      <w:r w:rsidR="008A73D9">
        <w:t xml:space="preserve"> O seu objetivo, como o nome sugere, termina a execução do ambiente MPI.</w:t>
      </w:r>
    </w:p>
    <w:p w14:paraId="5386E373" w14:textId="0272FF40" w:rsidR="003A04B8" w:rsidRDefault="003A04B8" w:rsidP="008A6174">
      <w:pPr>
        <w:jc w:val="both"/>
      </w:pPr>
    </w:p>
    <w:p w14:paraId="76E855F3" w14:textId="57DF25CA" w:rsidR="003A04B8" w:rsidRDefault="003A04B8" w:rsidP="008A6174">
      <w:pPr>
        <w:jc w:val="both"/>
      </w:pPr>
    </w:p>
    <w:p w14:paraId="53220B26" w14:textId="713D6B6A" w:rsidR="003A04B8" w:rsidRDefault="00E90BCF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C4EB891" wp14:editId="28F65B8C">
                <wp:simplePos x="0" y="0"/>
                <wp:positionH relativeFrom="column">
                  <wp:posOffset>1233170</wp:posOffset>
                </wp:positionH>
                <wp:positionV relativeFrom="paragraph">
                  <wp:posOffset>1066165</wp:posOffset>
                </wp:positionV>
                <wp:extent cx="3211195" cy="635"/>
                <wp:effectExtent l="0" t="0" r="0" b="0"/>
                <wp:wrapSquare wrapText="bothSides"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1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9027A" w14:textId="0E35F9F3" w:rsidR="00E90BCF" w:rsidRPr="000F6E64" w:rsidRDefault="00E90BCF" w:rsidP="00E90BC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5" w:name="_Toc7207849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MPI_Comm_</w:t>
                            </w:r>
                            <w:proofErr w:type="gramStart"/>
                            <w:r>
                              <w:t>rank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EB891" id="Caixa de texto 16" o:spid="_x0000_s1032" type="#_x0000_t202" style="position:absolute;left:0;text-align:left;margin-left:97.1pt;margin-top:83.95pt;width:252.85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" stroked="f">
                <v:textbox style="mso-fit-shape-to-text:t" inset="0,0,0,0">
                  <w:txbxContent>
                    <w:p w14:paraId="5549027A" w14:textId="0E35F9F3" w:rsidR="00E90BCF" w:rsidRPr="000F6E64" w:rsidRDefault="00E90BCF" w:rsidP="00E90BCF">
                      <w:pPr>
                        <w:pStyle w:val="Legenda"/>
                        <w:rPr>
                          <w:noProof/>
                        </w:rPr>
                      </w:pPr>
                      <w:bookmarkStart w:id="26" w:name="_Toc7207849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MPI_Comm_</w:t>
                      </w:r>
                      <w:proofErr w:type="gramStart"/>
                      <w:r>
                        <w:t>rank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2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088" behindDoc="0" locked="0" layoutInCell="1" allowOverlap="1" wp14:anchorId="6A607E73" wp14:editId="69CC4104">
            <wp:simplePos x="0" y="0"/>
            <wp:positionH relativeFrom="column">
              <wp:posOffset>1233501</wp:posOffset>
            </wp:positionH>
            <wp:positionV relativeFrom="paragraph">
              <wp:posOffset>25593</wp:posOffset>
            </wp:positionV>
            <wp:extent cx="3211195" cy="983615"/>
            <wp:effectExtent l="0" t="0" r="8255" b="6985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1AB9A" w14:textId="4DEFACBB" w:rsidR="003A04B8" w:rsidRDefault="003A04B8" w:rsidP="008A6174">
      <w:pPr>
        <w:jc w:val="both"/>
      </w:pPr>
    </w:p>
    <w:p w14:paraId="7EC270D3" w14:textId="7080B5EC" w:rsidR="00E90BCF" w:rsidRDefault="00E90BCF" w:rsidP="008A6174">
      <w:pPr>
        <w:jc w:val="both"/>
      </w:pPr>
    </w:p>
    <w:p w14:paraId="14D0143A" w14:textId="0DA4A15B" w:rsidR="00E90BCF" w:rsidRDefault="00E90BCF" w:rsidP="008A6174">
      <w:pPr>
        <w:jc w:val="both"/>
      </w:pPr>
    </w:p>
    <w:p w14:paraId="7FCEE0F1" w14:textId="3E98894B" w:rsidR="00E90BCF" w:rsidRDefault="00E90BCF" w:rsidP="008A6174">
      <w:pPr>
        <w:jc w:val="both"/>
      </w:pPr>
    </w:p>
    <w:p w14:paraId="7CD7D2F1" w14:textId="7EC45970" w:rsidR="00E90BCF" w:rsidRDefault="00E90BCF" w:rsidP="008A6174">
      <w:pPr>
        <w:jc w:val="both"/>
      </w:pPr>
    </w:p>
    <w:p w14:paraId="4DA8217C" w14:textId="46197F5E" w:rsidR="00E90BCF" w:rsidRDefault="00E90BCF" w:rsidP="008A6174">
      <w:pPr>
        <w:jc w:val="both"/>
      </w:pPr>
    </w:p>
    <w:p w14:paraId="5B381383" w14:textId="115164AE" w:rsidR="00E90BCF" w:rsidRDefault="00E90BCF" w:rsidP="008A6174">
      <w:pPr>
        <w:jc w:val="both"/>
      </w:pPr>
    </w:p>
    <w:p w14:paraId="6D457DE7" w14:textId="22AE5460" w:rsidR="00E90BCF" w:rsidRDefault="00E90BCF" w:rsidP="008A6174">
      <w:pPr>
        <w:jc w:val="both"/>
      </w:pPr>
    </w:p>
    <w:p w14:paraId="14E7BBC6" w14:textId="72F34F4B" w:rsidR="00E90BCF" w:rsidRDefault="00E90BCF" w:rsidP="008A6174">
      <w:pPr>
        <w:jc w:val="both"/>
      </w:pPr>
      <w:r>
        <w:t xml:space="preserve">Determina o </w:t>
      </w:r>
      <w:proofErr w:type="spellStart"/>
      <w:r>
        <w:t>rank</w:t>
      </w:r>
      <w:proofErr w:type="spellEnd"/>
      <w:r>
        <w:t xml:space="preserve"> do processo chamado, onde size-1, em que o </w:t>
      </w:r>
      <w:proofErr w:type="spellStart"/>
      <w:r>
        <w:t>size</w:t>
      </w:r>
      <w:proofErr w:type="spellEnd"/>
      <w:r>
        <w:t xml:space="preserve"> representa o valor de </w:t>
      </w:r>
      <w:proofErr w:type="spellStart"/>
      <w:r>
        <w:t>MPI_COMM_SIZE</w:t>
      </w:r>
      <w:proofErr w:type="spellEnd"/>
      <w:r>
        <w:t>.</w:t>
      </w:r>
    </w:p>
    <w:p w14:paraId="7B35F3D1" w14:textId="5FD797A1" w:rsidR="00836503" w:rsidRDefault="00836503" w:rsidP="008A6174">
      <w:pPr>
        <w:jc w:val="both"/>
      </w:pPr>
    </w:p>
    <w:p w14:paraId="6CE0DB52" w14:textId="67164F40" w:rsidR="00836503" w:rsidRDefault="00836503" w:rsidP="008A6174">
      <w:pPr>
        <w:jc w:val="both"/>
      </w:pPr>
      <w:r>
        <w:t>O nome de constantes MPI predefinidas são todas maiúsculas. Como por exemplo:</w:t>
      </w:r>
    </w:p>
    <w:p w14:paraId="5DEB4235" w14:textId="30BEBA19" w:rsidR="00836503" w:rsidRDefault="00836503" w:rsidP="008A6174">
      <w:pPr>
        <w:jc w:val="both"/>
      </w:pPr>
    </w:p>
    <w:p w14:paraId="37D425FB" w14:textId="1638D212" w:rsidR="00836503" w:rsidRDefault="00187D68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CDFC72C" wp14:editId="156892FC">
                <wp:simplePos x="0" y="0"/>
                <wp:positionH relativeFrom="column">
                  <wp:posOffset>1976120</wp:posOffset>
                </wp:positionH>
                <wp:positionV relativeFrom="paragraph">
                  <wp:posOffset>1087755</wp:posOffset>
                </wp:positionV>
                <wp:extent cx="1633220" cy="635"/>
                <wp:effectExtent l="0" t="0" r="0" b="0"/>
                <wp:wrapSquare wrapText="bothSides"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984677" w14:textId="631AABE0" w:rsidR="00187D68" w:rsidRPr="00ED79EE" w:rsidRDefault="00187D68" w:rsidP="00187D6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27" w:name="_Toc7207850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Constantes Predefinidas</w:t>
                            </w:r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DFC72C" id="Caixa de texto 18" o:spid="_x0000_s1033" type="#_x0000_t202" style="position:absolute;left:0;text-align:left;margin-left:155.6pt;margin-top:85.65pt;width:128.6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" stroked="f">
                <v:textbox style="mso-fit-shape-to-text:t" inset="0,0,0,0">
                  <w:txbxContent>
                    <w:p w14:paraId="31984677" w14:textId="631AABE0" w:rsidR="00187D68" w:rsidRPr="00ED79EE" w:rsidRDefault="00187D68" w:rsidP="00187D68">
                      <w:pPr>
                        <w:pStyle w:val="Legenda"/>
                        <w:rPr>
                          <w:noProof/>
                        </w:rPr>
                      </w:pPr>
                      <w:bookmarkStart w:id="28" w:name="_Toc7207850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Constantes Predefinidas</w:t>
                      </w:r>
                      <w:bookmarkEnd w:id="2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160" behindDoc="0" locked="0" layoutInCell="1" allowOverlap="1" wp14:anchorId="64C0C0BB" wp14:editId="2B69B78E">
            <wp:simplePos x="0" y="0"/>
            <wp:positionH relativeFrom="column">
              <wp:posOffset>1976700</wp:posOffset>
            </wp:positionH>
            <wp:positionV relativeFrom="paragraph">
              <wp:posOffset>89093</wp:posOffset>
            </wp:positionV>
            <wp:extent cx="1633220" cy="941705"/>
            <wp:effectExtent l="0" t="0" r="508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22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31E12" w14:textId="69D76493" w:rsidR="00E90BCF" w:rsidRDefault="00E90BCF" w:rsidP="008A6174">
      <w:pPr>
        <w:jc w:val="both"/>
      </w:pPr>
    </w:p>
    <w:p w14:paraId="67012145" w14:textId="747F3406" w:rsidR="00E90BCF" w:rsidRDefault="00E90BCF" w:rsidP="008A6174">
      <w:pPr>
        <w:jc w:val="both"/>
      </w:pPr>
    </w:p>
    <w:p w14:paraId="3C9F198B" w14:textId="258592B4" w:rsidR="00E90BCF" w:rsidRDefault="00E90BCF" w:rsidP="008A6174">
      <w:pPr>
        <w:jc w:val="both"/>
      </w:pPr>
    </w:p>
    <w:p w14:paraId="295EC4E0" w14:textId="33B39480" w:rsidR="00E90BCF" w:rsidRDefault="00E90BCF" w:rsidP="008A6174">
      <w:pPr>
        <w:jc w:val="both"/>
      </w:pPr>
    </w:p>
    <w:p w14:paraId="0B54C526" w14:textId="4E1C03B1" w:rsidR="00E90BCF" w:rsidRDefault="00E90BCF" w:rsidP="008A6174">
      <w:pPr>
        <w:jc w:val="both"/>
      </w:pPr>
    </w:p>
    <w:p w14:paraId="23C682AE" w14:textId="11901DD6" w:rsidR="00E90BCF" w:rsidRDefault="00E90BCF" w:rsidP="008A6174">
      <w:pPr>
        <w:jc w:val="both"/>
      </w:pPr>
    </w:p>
    <w:p w14:paraId="60D55F4D" w14:textId="1782CF91" w:rsidR="00E90BCF" w:rsidRDefault="00E90BCF" w:rsidP="008A6174">
      <w:pPr>
        <w:jc w:val="both"/>
      </w:pPr>
    </w:p>
    <w:p w14:paraId="1061A74D" w14:textId="0D5BDC3D" w:rsidR="00187D68" w:rsidRDefault="00187D68" w:rsidP="008A6174">
      <w:pPr>
        <w:jc w:val="both"/>
      </w:pPr>
    </w:p>
    <w:p w14:paraId="181CCA88" w14:textId="239289FE" w:rsidR="00187D68" w:rsidRDefault="00187D68" w:rsidP="008A6174">
      <w:pPr>
        <w:jc w:val="both"/>
      </w:pPr>
    </w:p>
    <w:p w14:paraId="607BAA8D" w14:textId="034AC0BD" w:rsidR="00182BEE" w:rsidRDefault="00182BEE" w:rsidP="008A6174">
      <w:pPr>
        <w:jc w:val="both"/>
      </w:pPr>
    </w:p>
    <w:p w14:paraId="65D0BA25" w14:textId="07776DEB" w:rsidR="00182BEE" w:rsidRDefault="00D36EF9" w:rsidP="00355F7E">
      <w:pPr>
        <w:pStyle w:val="Ttulo1"/>
      </w:pPr>
      <w:bookmarkStart w:id="29" w:name="_Toc72076778"/>
      <w:bookmarkStart w:id="30" w:name="_Toc72076837"/>
      <w:r>
        <w:t>COMMUNICATOR</w:t>
      </w:r>
      <w:r w:rsidR="00182BEE">
        <w:t xml:space="preserve"> MPI</w:t>
      </w:r>
      <w:bookmarkEnd w:id="29"/>
      <w:bookmarkEnd w:id="30"/>
    </w:p>
    <w:p w14:paraId="1A73E67B" w14:textId="6B5DAEBC" w:rsidR="00182BEE" w:rsidRDefault="00182BEE" w:rsidP="008A6174">
      <w:pPr>
        <w:jc w:val="both"/>
      </w:pPr>
    </w:p>
    <w:p w14:paraId="59098004" w14:textId="1418AF0E" w:rsidR="00182BEE" w:rsidRDefault="00182BEE" w:rsidP="008A6174">
      <w:pPr>
        <w:jc w:val="both"/>
      </w:pPr>
      <w:r>
        <w:t>Um comunicador (</w:t>
      </w:r>
      <w:proofErr w:type="spellStart"/>
      <w:r>
        <w:t>communicator</w:t>
      </w:r>
      <w:proofErr w:type="spellEnd"/>
      <w:r>
        <w:t xml:space="preserve">), </w:t>
      </w:r>
      <w:r w:rsidRPr="00182BEE">
        <w:t>conjunto de processos que podem enviar mensagens entre si.</w:t>
      </w:r>
    </w:p>
    <w:p w14:paraId="120074C5" w14:textId="368C6463" w:rsidR="00182BEE" w:rsidRDefault="00182BEE" w:rsidP="008A6174">
      <w:pPr>
        <w:jc w:val="both"/>
      </w:pPr>
    </w:p>
    <w:p w14:paraId="42F3F3FF" w14:textId="25B45A30" w:rsidR="00182BEE" w:rsidRDefault="00182BEE" w:rsidP="00182BEE">
      <w:pPr>
        <w:jc w:val="both"/>
      </w:pPr>
      <w:proofErr w:type="spellStart"/>
      <w:r>
        <w:t>MPI_COMM_WORLD</w:t>
      </w:r>
      <w:proofErr w:type="spellEnd"/>
      <w:r>
        <w:t xml:space="preserve"> é um comunicador predefinido que consiste em todos os processos em execução quando o programa é executado.</w:t>
      </w:r>
    </w:p>
    <w:p w14:paraId="355907F5" w14:textId="3A824959" w:rsidR="00182BEE" w:rsidRDefault="00182BEE" w:rsidP="008A6174">
      <w:pPr>
        <w:jc w:val="both"/>
      </w:pPr>
    </w:p>
    <w:p w14:paraId="3344A13E" w14:textId="77777777" w:rsidR="00927903" w:rsidRDefault="00927903" w:rsidP="008A6174">
      <w:pPr>
        <w:jc w:val="both"/>
      </w:pPr>
    </w:p>
    <w:p w14:paraId="2A1687E1" w14:textId="462FAB95" w:rsidR="00182BEE" w:rsidRDefault="003B42B8" w:rsidP="00355F7E">
      <w:pPr>
        <w:pStyle w:val="Ttulo1"/>
      </w:pPr>
      <w:bookmarkStart w:id="31" w:name="_Toc72076779"/>
      <w:bookmarkStart w:id="32" w:name="_Toc72076838"/>
      <w:r>
        <w:lastRenderedPageBreak/>
        <w:t>Funções MPI</w:t>
      </w:r>
      <w:bookmarkEnd w:id="31"/>
      <w:bookmarkEnd w:id="32"/>
      <w:r>
        <w:t xml:space="preserve"> </w:t>
      </w:r>
    </w:p>
    <w:p w14:paraId="49EED6F2" w14:textId="6AB8F0CE" w:rsidR="00182BEE" w:rsidRDefault="00182BEE" w:rsidP="008A6174">
      <w:pPr>
        <w:jc w:val="both"/>
      </w:pPr>
    </w:p>
    <w:p w14:paraId="224F5759" w14:textId="5C6C5144" w:rsidR="00182BEE" w:rsidRDefault="00182BEE" w:rsidP="008A6174">
      <w:pPr>
        <w:jc w:val="both"/>
      </w:pPr>
    </w:p>
    <w:p w14:paraId="0A2DC43C" w14:textId="0CFD3EF0" w:rsidR="009C41F9" w:rsidRDefault="009C41F9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643CE0" wp14:editId="5E5D90A2">
                <wp:simplePos x="0" y="0"/>
                <wp:positionH relativeFrom="column">
                  <wp:posOffset>1303655</wp:posOffset>
                </wp:positionH>
                <wp:positionV relativeFrom="paragraph">
                  <wp:posOffset>1028700</wp:posOffset>
                </wp:positionV>
                <wp:extent cx="2877820" cy="635"/>
                <wp:effectExtent l="0" t="0" r="0" b="0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78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67C506" w14:textId="03CACCE0" w:rsidR="009C41F9" w:rsidRPr="0030379A" w:rsidRDefault="009C41F9" w:rsidP="009C41F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3" w:name="_Toc7207850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MPI_</w:t>
                            </w:r>
                            <w:proofErr w:type="gramStart"/>
                            <w:r>
                              <w:t>Init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43CE0" id="Caixa de texto 20" o:spid="_x0000_s1034" type="#_x0000_t202" style="position:absolute;left:0;text-align:left;margin-left:102.65pt;margin-top:81pt;width:226.6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" stroked="f">
                <v:textbox style="mso-fit-shape-to-text:t" inset="0,0,0,0">
                  <w:txbxContent>
                    <w:p w14:paraId="7D67C506" w14:textId="03CACCE0" w:rsidR="009C41F9" w:rsidRPr="0030379A" w:rsidRDefault="009C41F9" w:rsidP="009C41F9">
                      <w:pPr>
                        <w:pStyle w:val="Legenda"/>
                        <w:rPr>
                          <w:noProof/>
                        </w:rPr>
                      </w:pPr>
                      <w:bookmarkStart w:id="34" w:name="_Toc7207850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MPI_</w:t>
                      </w:r>
                      <w:proofErr w:type="gramStart"/>
                      <w:r>
                        <w:t>Init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3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232" behindDoc="0" locked="0" layoutInCell="1" allowOverlap="1" wp14:anchorId="4226FD4F" wp14:editId="026E43A2">
            <wp:simplePos x="0" y="0"/>
            <wp:positionH relativeFrom="column">
              <wp:posOffset>1304096</wp:posOffset>
            </wp:positionH>
            <wp:positionV relativeFrom="paragraph">
              <wp:posOffset>20182</wp:posOffset>
            </wp:positionV>
            <wp:extent cx="2877820" cy="951865"/>
            <wp:effectExtent l="0" t="0" r="0" b="635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82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E9364" w14:textId="4055CF4E" w:rsidR="00182BEE" w:rsidRDefault="00182BEE" w:rsidP="008A6174">
      <w:pPr>
        <w:jc w:val="both"/>
      </w:pPr>
    </w:p>
    <w:p w14:paraId="549F92A1" w14:textId="08C90DFF" w:rsidR="00182BEE" w:rsidRDefault="00182BEE" w:rsidP="008A6174">
      <w:pPr>
        <w:jc w:val="both"/>
      </w:pPr>
    </w:p>
    <w:p w14:paraId="242AAB82" w14:textId="140252BA" w:rsidR="00182BEE" w:rsidRDefault="00182BEE" w:rsidP="008A6174">
      <w:pPr>
        <w:jc w:val="both"/>
      </w:pPr>
    </w:p>
    <w:p w14:paraId="382C5B66" w14:textId="18BB29E1" w:rsidR="00182BEE" w:rsidRDefault="00182BEE" w:rsidP="008A6174">
      <w:pPr>
        <w:jc w:val="both"/>
      </w:pPr>
    </w:p>
    <w:p w14:paraId="5F425DB3" w14:textId="10118860" w:rsidR="00182BEE" w:rsidRDefault="00182BEE" w:rsidP="008A6174">
      <w:pPr>
        <w:jc w:val="both"/>
      </w:pPr>
    </w:p>
    <w:p w14:paraId="0BA99761" w14:textId="0421292D" w:rsidR="00182BEE" w:rsidRDefault="00182BEE" w:rsidP="008A6174">
      <w:pPr>
        <w:jc w:val="both"/>
      </w:pPr>
    </w:p>
    <w:p w14:paraId="07355B06" w14:textId="24F1A715" w:rsidR="00182BEE" w:rsidRDefault="00182BEE" w:rsidP="008A6174">
      <w:pPr>
        <w:jc w:val="both"/>
      </w:pPr>
    </w:p>
    <w:p w14:paraId="028C9DEB" w14:textId="1AF3FAC5" w:rsidR="00E90BCF" w:rsidRDefault="00E90BCF" w:rsidP="008A6174">
      <w:pPr>
        <w:jc w:val="both"/>
      </w:pPr>
    </w:p>
    <w:p w14:paraId="1CE8074C" w14:textId="0500ABE2" w:rsidR="009C41F9" w:rsidRDefault="009C41F9" w:rsidP="008A6174">
      <w:pPr>
        <w:jc w:val="both"/>
      </w:pPr>
      <w:r w:rsidRPr="009C41F9">
        <w:t xml:space="preserve">Inicializa o ambiente de execução MPI. Esta função </w:t>
      </w:r>
      <w:r>
        <w:t xml:space="preserve">requer se </w:t>
      </w:r>
      <w:r w:rsidRPr="009C41F9">
        <w:t>chamada em cada programa MPI, deve ser chamada antes de qualquer outra função MPI e deve ser chamada apenas uma vez em um programa MPI.</w:t>
      </w:r>
    </w:p>
    <w:p w14:paraId="05CE9ED3" w14:textId="31C78ABB" w:rsidR="009C41F9" w:rsidRDefault="009C41F9" w:rsidP="008A6174">
      <w:pPr>
        <w:jc w:val="both"/>
      </w:pPr>
    </w:p>
    <w:p w14:paraId="08B66CFE" w14:textId="568DFB90" w:rsidR="009C41F9" w:rsidRDefault="009C41F9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FF8BA00" wp14:editId="19CB319B">
                <wp:simplePos x="0" y="0"/>
                <wp:positionH relativeFrom="column">
                  <wp:posOffset>1718945</wp:posOffset>
                </wp:positionH>
                <wp:positionV relativeFrom="paragraph">
                  <wp:posOffset>1068070</wp:posOffset>
                </wp:positionV>
                <wp:extent cx="2233930" cy="635"/>
                <wp:effectExtent l="0" t="0" r="0" b="0"/>
                <wp:wrapSquare wrapText="bothSides"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DF697" w14:textId="3F8651D5" w:rsidR="009C41F9" w:rsidRPr="000448B5" w:rsidRDefault="009C41F9" w:rsidP="009C41F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35" w:name="_Toc7207850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MPI_</w:t>
                            </w:r>
                            <w:proofErr w:type="gramStart"/>
                            <w:r>
                              <w:t>Finalized</w:t>
                            </w:r>
                            <w:proofErr w:type="spellEnd"/>
                            <w:r w:rsidR="00B914DF">
                              <w:t>(</w:t>
                            </w:r>
                            <w:proofErr w:type="gramEnd"/>
                            <w:r w:rsidR="00B914DF">
                              <w:t>)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F8BA00" id="Caixa de texto 22" o:spid="_x0000_s1035" type="#_x0000_t202" style="position:absolute;left:0;text-align:left;margin-left:135.35pt;margin-top:84.1pt;width:175.9pt;height:.0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" stroked="f">
                <v:textbox style="mso-fit-shape-to-text:t" inset="0,0,0,0">
                  <w:txbxContent>
                    <w:p w14:paraId="498DF697" w14:textId="3F8651D5" w:rsidR="009C41F9" w:rsidRPr="000448B5" w:rsidRDefault="009C41F9" w:rsidP="009C41F9">
                      <w:pPr>
                        <w:pStyle w:val="Legenda"/>
                        <w:rPr>
                          <w:noProof/>
                        </w:rPr>
                      </w:pPr>
                      <w:bookmarkStart w:id="36" w:name="_Toc7207850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MPI_</w:t>
                      </w:r>
                      <w:proofErr w:type="gramStart"/>
                      <w:r>
                        <w:t>Finalized</w:t>
                      </w:r>
                      <w:proofErr w:type="spellEnd"/>
                      <w:r w:rsidR="00B914DF">
                        <w:t>(</w:t>
                      </w:r>
                      <w:proofErr w:type="gramEnd"/>
                      <w:r w:rsidR="00B914DF">
                        <w:t>)</w:t>
                      </w:r>
                      <w:bookmarkEnd w:id="3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304" behindDoc="0" locked="0" layoutInCell="1" allowOverlap="1" wp14:anchorId="08348C8D" wp14:editId="522B0D2B">
            <wp:simplePos x="0" y="0"/>
            <wp:positionH relativeFrom="column">
              <wp:posOffset>1719055</wp:posOffset>
            </wp:positionH>
            <wp:positionV relativeFrom="paragraph">
              <wp:posOffset>50469</wp:posOffset>
            </wp:positionV>
            <wp:extent cx="2233930" cy="960755"/>
            <wp:effectExtent l="0" t="0" r="0" b="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A0A8FA" w14:textId="43808C01" w:rsidR="009C41F9" w:rsidRDefault="009C41F9" w:rsidP="008A6174">
      <w:pPr>
        <w:jc w:val="both"/>
      </w:pPr>
    </w:p>
    <w:p w14:paraId="39ACAF3B" w14:textId="30CB30DE" w:rsidR="009C41F9" w:rsidRDefault="009C41F9" w:rsidP="008A6174">
      <w:pPr>
        <w:jc w:val="both"/>
      </w:pPr>
    </w:p>
    <w:p w14:paraId="7E1E8498" w14:textId="73D1B426" w:rsidR="009C41F9" w:rsidRDefault="009C41F9" w:rsidP="008A6174">
      <w:pPr>
        <w:jc w:val="both"/>
      </w:pPr>
    </w:p>
    <w:p w14:paraId="4EF91C9A" w14:textId="45CB1118" w:rsidR="009C41F9" w:rsidRDefault="009C41F9" w:rsidP="008A6174">
      <w:pPr>
        <w:jc w:val="both"/>
      </w:pPr>
    </w:p>
    <w:p w14:paraId="1A5B94B2" w14:textId="46643560" w:rsidR="009C41F9" w:rsidRDefault="009C41F9" w:rsidP="008A6174">
      <w:pPr>
        <w:jc w:val="both"/>
      </w:pPr>
    </w:p>
    <w:p w14:paraId="0D606D02" w14:textId="4742A3FE" w:rsidR="009C41F9" w:rsidRDefault="009C41F9" w:rsidP="008A6174">
      <w:pPr>
        <w:jc w:val="both"/>
      </w:pPr>
    </w:p>
    <w:p w14:paraId="629A1EF0" w14:textId="5514ED8D" w:rsidR="009C41F9" w:rsidRDefault="009C41F9" w:rsidP="008A6174">
      <w:pPr>
        <w:jc w:val="both"/>
      </w:pPr>
    </w:p>
    <w:p w14:paraId="78E11D61" w14:textId="1AC33969" w:rsidR="009C41F9" w:rsidRDefault="009C41F9" w:rsidP="008A6174">
      <w:pPr>
        <w:jc w:val="both"/>
      </w:pPr>
    </w:p>
    <w:p w14:paraId="4E7E2E6F" w14:textId="77777777" w:rsidR="003707A6" w:rsidRDefault="003707A6" w:rsidP="008A6174">
      <w:pPr>
        <w:jc w:val="both"/>
      </w:pPr>
    </w:p>
    <w:p w14:paraId="47BA34F0" w14:textId="22CC82D0" w:rsidR="009C41F9" w:rsidRDefault="003707A6" w:rsidP="008A6174">
      <w:pPr>
        <w:jc w:val="both"/>
      </w:pPr>
      <w:r w:rsidRPr="003707A6">
        <w:t xml:space="preserve">Encerra o ambiente de execução MPI. </w:t>
      </w:r>
      <w:r>
        <w:t xml:space="preserve">Efetivamente a </w:t>
      </w:r>
      <w:r w:rsidRPr="003707A6">
        <w:t>última rotina MPI chamada em um programa MPI. Nenhuma outra rotina MPI pode ser chamada depois disso.</w:t>
      </w:r>
    </w:p>
    <w:p w14:paraId="5323FFA9" w14:textId="2713C7B2" w:rsidR="009C41F9" w:rsidRDefault="009C41F9" w:rsidP="008A6174">
      <w:pPr>
        <w:jc w:val="both"/>
      </w:pPr>
    </w:p>
    <w:p w14:paraId="3CE0AE36" w14:textId="61E24CBA" w:rsidR="009C41F9" w:rsidRDefault="00B914DF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1A66D63" wp14:editId="282A7E80">
                <wp:simplePos x="0" y="0"/>
                <wp:positionH relativeFrom="column">
                  <wp:posOffset>1305560</wp:posOffset>
                </wp:positionH>
                <wp:positionV relativeFrom="paragraph">
                  <wp:posOffset>1007745</wp:posOffset>
                </wp:positionV>
                <wp:extent cx="3124835" cy="635"/>
                <wp:effectExtent l="0" t="0" r="0" b="0"/>
                <wp:wrapSquare wrapText="bothSides"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D492F5" w14:textId="0EBF0FBF" w:rsidR="00B914DF" w:rsidRPr="00B914DF" w:rsidRDefault="00B914DF" w:rsidP="00B914DF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37" w:name="_Toc72078503"/>
                            <w:proofErr w:type="spellStart"/>
                            <w:r w:rsidRPr="00B914DF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B914D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B914DF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  <w:lang w:val="en-US"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 w:rsidRPr="00B914DF">
                              <w:rPr>
                                <w:lang w:val="en-US"/>
                              </w:rPr>
                              <w:t xml:space="preserve"> – int </w:t>
                            </w:r>
                            <w:proofErr w:type="spellStart"/>
                            <w:r w:rsidRPr="00B914DF">
                              <w:rPr>
                                <w:lang w:val="en-US"/>
                              </w:rPr>
                              <w:t>MPI_Comm_</w:t>
                            </w:r>
                            <w:proofErr w:type="gramStart"/>
                            <w:r w:rsidRPr="00B914DF">
                              <w:rPr>
                                <w:lang w:val="en-US"/>
                              </w:rPr>
                              <w:t>size</w:t>
                            </w:r>
                            <w:proofErr w:type="spellEnd"/>
                            <w:r w:rsidRPr="00B914D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bookmarkEnd w:id="3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66D63" id="Caixa de texto 24" o:spid="_x0000_s1036" type="#_x0000_t202" style="position:absolute;left:0;text-align:left;margin-left:102.8pt;margin-top:79.35pt;width:246.05pt;height:.05pt;z-index: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" stroked="f">
                <v:textbox style="mso-fit-shape-to-text:t" inset="0,0,0,0">
                  <w:txbxContent>
                    <w:p w14:paraId="79D492F5" w14:textId="0EBF0FBF" w:rsidR="00B914DF" w:rsidRPr="00B914DF" w:rsidRDefault="00B914DF" w:rsidP="00B914DF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38" w:name="_Toc72078503"/>
                      <w:proofErr w:type="spellStart"/>
                      <w:r w:rsidRPr="00B914DF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B914DF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B914DF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  <w:lang w:val="en-US"/>
                        </w:rPr>
                        <w:t>9</w:t>
                      </w:r>
                      <w:r>
                        <w:fldChar w:fldCharType="end"/>
                      </w:r>
                      <w:r w:rsidRPr="00B914DF">
                        <w:rPr>
                          <w:lang w:val="en-US"/>
                        </w:rPr>
                        <w:t xml:space="preserve"> – int </w:t>
                      </w:r>
                      <w:proofErr w:type="spellStart"/>
                      <w:r w:rsidRPr="00B914DF">
                        <w:rPr>
                          <w:lang w:val="en-US"/>
                        </w:rPr>
                        <w:t>MPI_Comm_</w:t>
                      </w:r>
                      <w:proofErr w:type="gramStart"/>
                      <w:r w:rsidRPr="00B914DF">
                        <w:rPr>
                          <w:lang w:val="en-US"/>
                        </w:rPr>
                        <w:t>size</w:t>
                      </w:r>
                      <w:proofErr w:type="spellEnd"/>
                      <w:r w:rsidRPr="00B914DF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bookmarkEnd w:id="3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5376" behindDoc="0" locked="0" layoutInCell="1" allowOverlap="1" wp14:anchorId="3B55306D" wp14:editId="3D06B4EC">
            <wp:simplePos x="0" y="0"/>
            <wp:positionH relativeFrom="column">
              <wp:posOffset>1305560</wp:posOffset>
            </wp:positionH>
            <wp:positionV relativeFrom="paragraph">
              <wp:posOffset>43870</wp:posOffset>
            </wp:positionV>
            <wp:extent cx="3124835" cy="906780"/>
            <wp:effectExtent l="0" t="0" r="0" b="762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775A9" w14:textId="5788E9CE" w:rsidR="009C41F9" w:rsidRDefault="009C41F9" w:rsidP="008A6174">
      <w:pPr>
        <w:jc w:val="both"/>
      </w:pPr>
    </w:p>
    <w:p w14:paraId="1EDE0138" w14:textId="38F03503" w:rsidR="009C41F9" w:rsidRDefault="009C41F9" w:rsidP="008A6174">
      <w:pPr>
        <w:jc w:val="both"/>
      </w:pPr>
    </w:p>
    <w:p w14:paraId="78D7C517" w14:textId="08B10536" w:rsidR="009C41F9" w:rsidRDefault="009C41F9" w:rsidP="008A6174">
      <w:pPr>
        <w:jc w:val="both"/>
      </w:pPr>
    </w:p>
    <w:p w14:paraId="0A2193DB" w14:textId="4531E49E" w:rsidR="009C41F9" w:rsidRDefault="009C41F9" w:rsidP="008A6174">
      <w:pPr>
        <w:jc w:val="both"/>
      </w:pPr>
    </w:p>
    <w:p w14:paraId="261C53BF" w14:textId="7A8765F0" w:rsidR="009C41F9" w:rsidRDefault="009C41F9" w:rsidP="008A6174">
      <w:pPr>
        <w:jc w:val="both"/>
      </w:pPr>
    </w:p>
    <w:p w14:paraId="375E99EE" w14:textId="43440F1C" w:rsidR="00B914DF" w:rsidRDefault="00B914DF" w:rsidP="008A6174">
      <w:pPr>
        <w:jc w:val="both"/>
      </w:pPr>
    </w:p>
    <w:p w14:paraId="2504823C" w14:textId="39050234" w:rsidR="00B914DF" w:rsidRDefault="00B914DF" w:rsidP="008A6174">
      <w:pPr>
        <w:jc w:val="both"/>
      </w:pPr>
    </w:p>
    <w:p w14:paraId="10324688" w14:textId="73C88760" w:rsidR="00B914DF" w:rsidRDefault="00B914DF" w:rsidP="008A6174">
      <w:pPr>
        <w:jc w:val="both"/>
      </w:pPr>
    </w:p>
    <w:p w14:paraId="6EFE6203" w14:textId="3002FBE9" w:rsidR="00B914DF" w:rsidRDefault="00B914DF" w:rsidP="008A6174">
      <w:pPr>
        <w:jc w:val="both"/>
      </w:pPr>
    </w:p>
    <w:p w14:paraId="128DD111" w14:textId="544E1B95" w:rsidR="00B914DF" w:rsidRPr="00D36EF9" w:rsidRDefault="00D36EF9" w:rsidP="008A6174">
      <w:pPr>
        <w:jc w:val="both"/>
      </w:pPr>
      <w:r w:rsidRPr="00D36EF9">
        <w:rPr>
          <w:lang w:eastAsia="pt-PT"/>
        </w:rPr>
        <w:t xml:space="preserve">Determina o número total de processos no comunicador especificado, como </w:t>
      </w:r>
      <w:proofErr w:type="spellStart"/>
      <w:r w:rsidRPr="00D36EF9">
        <w:rPr>
          <w:lang w:eastAsia="pt-PT"/>
        </w:rPr>
        <w:t>MPI_COMM_WORLD</w:t>
      </w:r>
      <w:proofErr w:type="spellEnd"/>
      <w:r w:rsidRPr="00D36EF9">
        <w:rPr>
          <w:lang w:eastAsia="pt-PT"/>
        </w:rPr>
        <w:t>.</w:t>
      </w:r>
    </w:p>
    <w:p w14:paraId="686D604B" w14:textId="4714040C" w:rsidR="00B914DF" w:rsidRPr="00D36EF9" w:rsidRDefault="00B914DF" w:rsidP="008A6174">
      <w:pPr>
        <w:jc w:val="both"/>
      </w:pPr>
    </w:p>
    <w:p w14:paraId="65EC224A" w14:textId="1FB26EB2" w:rsidR="00B914DF" w:rsidRPr="00D36EF9" w:rsidRDefault="00ED5B1F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B4D7683" wp14:editId="6E0B8D7E">
                <wp:simplePos x="0" y="0"/>
                <wp:positionH relativeFrom="column">
                  <wp:posOffset>979805</wp:posOffset>
                </wp:positionH>
                <wp:positionV relativeFrom="paragraph">
                  <wp:posOffset>985520</wp:posOffset>
                </wp:positionV>
                <wp:extent cx="3543935" cy="635"/>
                <wp:effectExtent l="0" t="0" r="0" b="0"/>
                <wp:wrapSquare wrapText="bothSides"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C4AAFA" w14:textId="74B185FC" w:rsidR="00ED5B1F" w:rsidRPr="00ED5B1F" w:rsidRDefault="00ED5B1F" w:rsidP="00ED5B1F">
                            <w:pPr>
                              <w:pStyle w:val="Legenda"/>
                              <w:rPr>
                                <w:noProof/>
                                <w:lang w:val="en-US"/>
                              </w:rPr>
                            </w:pPr>
                            <w:bookmarkStart w:id="39" w:name="_Toc72078504"/>
                            <w:proofErr w:type="spellStart"/>
                            <w:r w:rsidRPr="00ED5B1F">
                              <w:rPr>
                                <w:lang w:val="en-US"/>
                              </w:rPr>
                              <w:t>Figura</w:t>
                            </w:r>
                            <w:proofErr w:type="spellEnd"/>
                            <w:r w:rsidRPr="00ED5B1F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 w:rsidRPr="00ED5B1F">
                              <w:rPr>
                                <w:lang w:val="en-US"/>
                              </w:rP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 w:rsidRPr="00ED5B1F">
                              <w:rPr>
                                <w:lang w:val="en-US"/>
                              </w:rPr>
                              <w:t xml:space="preserve"> – int </w:t>
                            </w:r>
                            <w:proofErr w:type="spellStart"/>
                            <w:r w:rsidRPr="00ED5B1F">
                              <w:rPr>
                                <w:lang w:val="en-US"/>
                              </w:rPr>
                              <w:t>MPI_Comm_</w:t>
                            </w:r>
                            <w:proofErr w:type="gramStart"/>
                            <w:r w:rsidRPr="00ED5B1F">
                              <w:rPr>
                                <w:lang w:val="en-US"/>
                              </w:rPr>
                              <w:t>rank</w:t>
                            </w:r>
                            <w:proofErr w:type="spellEnd"/>
                            <w:r w:rsidRPr="00ED5B1F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  <w:bookmarkEnd w:id="3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D7683" id="Caixa de texto 26" o:spid="_x0000_s1037" type="#_x0000_t202" style="position:absolute;left:0;text-align:left;margin-left:77.15pt;margin-top:77.6pt;width:279.05pt;height:.05pt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" stroked="f">
                <v:textbox style="mso-fit-shape-to-text:t" inset="0,0,0,0">
                  <w:txbxContent>
                    <w:p w14:paraId="17C4AAFA" w14:textId="74B185FC" w:rsidR="00ED5B1F" w:rsidRPr="00ED5B1F" w:rsidRDefault="00ED5B1F" w:rsidP="00ED5B1F">
                      <w:pPr>
                        <w:pStyle w:val="Legenda"/>
                        <w:rPr>
                          <w:noProof/>
                          <w:lang w:val="en-US"/>
                        </w:rPr>
                      </w:pPr>
                      <w:bookmarkStart w:id="40" w:name="_Toc72078504"/>
                      <w:proofErr w:type="spellStart"/>
                      <w:r w:rsidRPr="00ED5B1F">
                        <w:rPr>
                          <w:lang w:val="en-US"/>
                        </w:rPr>
                        <w:t>Figura</w:t>
                      </w:r>
                      <w:proofErr w:type="spellEnd"/>
                      <w:r w:rsidRPr="00ED5B1F">
                        <w:rPr>
                          <w:lang w:val="en-US"/>
                        </w:rPr>
                        <w:t xml:space="preserve"> </w:t>
                      </w:r>
                      <w:r>
                        <w:fldChar w:fldCharType="begin"/>
                      </w:r>
                      <w:r w:rsidRPr="00ED5B1F">
                        <w:rPr>
                          <w:lang w:val="en-US"/>
                        </w:rP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  <w:lang w:val="en-US"/>
                        </w:rPr>
                        <w:t>10</w:t>
                      </w:r>
                      <w:r>
                        <w:fldChar w:fldCharType="end"/>
                      </w:r>
                      <w:r w:rsidRPr="00ED5B1F">
                        <w:rPr>
                          <w:lang w:val="en-US"/>
                        </w:rPr>
                        <w:t xml:space="preserve"> – int </w:t>
                      </w:r>
                      <w:proofErr w:type="spellStart"/>
                      <w:r w:rsidRPr="00ED5B1F">
                        <w:rPr>
                          <w:lang w:val="en-US"/>
                        </w:rPr>
                        <w:t>MPI_Comm_</w:t>
                      </w:r>
                      <w:proofErr w:type="gramStart"/>
                      <w:r w:rsidRPr="00ED5B1F">
                        <w:rPr>
                          <w:lang w:val="en-US"/>
                        </w:rPr>
                        <w:t>rank</w:t>
                      </w:r>
                      <w:proofErr w:type="spellEnd"/>
                      <w:r w:rsidRPr="00ED5B1F"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  <w:bookmarkEnd w:id="4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6D225DCB" wp14:editId="20779C7E">
            <wp:simplePos x="0" y="0"/>
            <wp:positionH relativeFrom="column">
              <wp:posOffset>979805</wp:posOffset>
            </wp:positionH>
            <wp:positionV relativeFrom="paragraph">
              <wp:posOffset>75234</wp:posOffset>
            </wp:positionV>
            <wp:extent cx="3543935" cy="853440"/>
            <wp:effectExtent l="0" t="0" r="0" b="381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721C" w14:textId="2E5B70D1" w:rsidR="00B914DF" w:rsidRPr="00D36EF9" w:rsidRDefault="00B914DF" w:rsidP="008A6174">
      <w:pPr>
        <w:jc w:val="both"/>
      </w:pPr>
    </w:p>
    <w:p w14:paraId="485B1330" w14:textId="4BE38F44" w:rsidR="00B914DF" w:rsidRPr="00D36EF9" w:rsidRDefault="00B914DF" w:rsidP="008A6174">
      <w:pPr>
        <w:jc w:val="both"/>
      </w:pPr>
    </w:p>
    <w:p w14:paraId="226B17E9" w14:textId="0181044A" w:rsidR="00B914DF" w:rsidRPr="00D36EF9" w:rsidRDefault="00B914DF" w:rsidP="008A6174">
      <w:pPr>
        <w:jc w:val="both"/>
      </w:pPr>
    </w:p>
    <w:p w14:paraId="64611228" w14:textId="77777777" w:rsidR="00040B13" w:rsidRDefault="00040B13" w:rsidP="008A6174">
      <w:pPr>
        <w:jc w:val="both"/>
      </w:pPr>
    </w:p>
    <w:p w14:paraId="56599E11" w14:textId="7711204B" w:rsidR="00B914DF" w:rsidRPr="00D36EF9" w:rsidRDefault="00040B13" w:rsidP="008A6174">
      <w:pPr>
        <w:jc w:val="both"/>
      </w:pPr>
      <w:r w:rsidRPr="00040B13">
        <w:lastRenderedPageBreak/>
        <w:t xml:space="preserve">Retorna </w:t>
      </w:r>
      <w:r>
        <w:t xml:space="preserve">o </w:t>
      </w:r>
      <w:proofErr w:type="spellStart"/>
      <w:r>
        <w:t>rank</w:t>
      </w:r>
      <w:proofErr w:type="spellEnd"/>
      <w:r>
        <w:t xml:space="preserve"> </w:t>
      </w:r>
      <w:r w:rsidRPr="00040B13">
        <w:t>do processo MPI de chamada com o comunicador especificado. Cada processo MPI é atribuído a um valor inteiro único entre 0 e (número de processos - 1)</w:t>
      </w:r>
    </w:p>
    <w:p w14:paraId="0F90555B" w14:textId="2F27300B" w:rsidR="00B914DF" w:rsidRPr="00D36EF9" w:rsidRDefault="00B914DF" w:rsidP="008A6174">
      <w:pPr>
        <w:jc w:val="both"/>
      </w:pPr>
    </w:p>
    <w:p w14:paraId="0D6AE161" w14:textId="4ED23A26" w:rsidR="00B914DF" w:rsidRPr="00D36EF9" w:rsidRDefault="00BC39D9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720DB0F9" wp14:editId="6518729B">
                <wp:simplePos x="0" y="0"/>
                <wp:positionH relativeFrom="column">
                  <wp:posOffset>1059180</wp:posOffset>
                </wp:positionH>
                <wp:positionV relativeFrom="paragraph">
                  <wp:posOffset>1082675</wp:posOffset>
                </wp:positionV>
                <wp:extent cx="3326765" cy="635"/>
                <wp:effectExtent l="0" t="0" r="0" b="0"/>
                <wp:wrapSquare wrapText="bothSides"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5AA5D5" w14:textId="4B006B22" w:rsidR="00BC39D9" w:rsidRPr="00F6602F" w:rsidRDefault="00BC39D9" w:rsidP="00BC39D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1" w:name="_Toc72078505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–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MPI_</w:t>
                            </w:r>
                            <w:proofErr w:type="gramStart"/>
                            <w:r>
                              <w:t>Abort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  <w:bookmarkEnd w:id="4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DB0F9" id="Caixa de texto 28" o:spid="_x0000_s1038" type="#_x0000_t202" style="position:absolute;left:0;text-align:left;margin-left:83.4pt;margin-top:85.25pt;width:261.95pt;height:.0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" stroked="f">
                <v:textbox style="mso-fit-shape-to-text:t" inset="0,0,0,0">
                  <w:txbxContent>
                    <w:p w14:paraId="675AA5D5" w14:textId="4B006B22" w:rsidR="00BC39D9" w:rsidRPr="00F6602F" w:rsidRDefault="00BC39D9" w:rsidP="00BC39D9">
                      <w:pPr>
                        <w:pStyle w:val="Legenda"/>
                        <w:rPr>
                          <w:noProof/>
                        </w:rPr>
                      </w:pPr>
                      <w:bookmarkStart w:id="42" w:name="_Toc72078505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–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MPI_</w:t>
                      </w:r>
                      <w:proofErr w:type="gramStart"/>
                      <w:r>
                        <w:t>Abort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  <w:bookmarkEnd w:id="4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520" behindDoc="0" locked="0" layoutInCell="1" allowOverlap="1" wp14:anchorId="48A37422" wp14:editId="26A92521">
            <wp:simplePos x="0" y="0"/>
            <wp:positionH relativeFrom="column">
              <wp:posOffset>1059318</wp:posOffset>
            </wp:positionH>
            <wp:positionV relativeFrom="paragraph">
              <wp:posOffset>76504</wp:posOffset>
            </wp:positionV>
            <wp:extent cx="3326765" cy="949325"/>
            <wp:effectExtent l="0" t="0" r="6985" b="3175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700500" w14:textId="0FC6A9CE" w:rsidR="00B914DF" w:rsidRDefault="00B914DF" w:rsidP="008A6174">
      <w:pPr>
        <w:jc w:val="both"/>
      </w:pPr>
    </w:p>
    <w:p w14:paraId="7000F577" w14:textId="4230E315" w:rsidR="00BC39D9" w:rsidRDefault="00BC39D9" w:rsidP="008A6174">
      <w:pPr>
        <w:jc w:val="both"/>
      </w:pPr>
    </w:p>
    <w:p w14:paraId="75998B2F" w14:textId="3C65AF68" w:rsidR="00BC39D9" w:rsidRDefault="00BC39D9" w:rsidP="008A6174">
      <w:pPr>
        <w:jc w:val="both"/>
      </w:pPr>
    </w:p>
    <w:p w14:paraId="2406EC98" w14:textId="4AC41505" w:rsidR="00BC39D9" w:rsidRDefault="00BC39D9" w:rsidP="008A6174">
      <w:pPr>
        <w:jc w:val="both"/>
      </w:pPr>
    </w:p>
    <w:p w14:paraId="5F674FB5" w14:textId="1969CC5D" w:rsidR="00BC39D9" w:rsidRDefault="00BC39D9" w:rsidP="008A6174">
      <w:pPr>
        <w:jc w:val="both"/>
      </w:pPr>
    </w:p>
    <w:p w14:paraId="0AD1DE0F" w14:textId="3040A9DC" w:rsidR="00BC39D9" w:rsidRDefault="00BC39D9" w:rsidP="008A6174">
      <w:pPr>
        <w:jc w:val="both"/>
      </w:pPr>
    </w:p>
    <w:p w14:paraId="3BC1308B" w14:textId="29007D20" w:rsidR="00BC39D9" w:rsidRDefault="00BC39D9" w:rsidP="008A6174">
      <w:pPr>
        <w:jc w:val="both"/>
      </w:pPr>
    </w:p>
    <w:p w14:paraId="12CD0AF2" w14:textId="5F29A2FB" w:rsidR="00BC39D9" w:rsidRDefault="00BC39D9" w:rsidP="008A6174">
      <w:pPr>
        <w:jc w:val="both"/>
      </w:pPr>
    </w:p>
    <w:p w14:paraId="75677481" w14:textId="00FDFD6C" w:rsidR="00BC39D9" w:rsidRDefault="00BC39D9" w:rsidP="008A6174">
      <w:pPr>
        <w:jc w:val="both"/>
      </w:pPr>
      <w:r w:rsidRPr="00BC39D9">
        <w:t>Encerra os processos MPI associados à comunicação do comunicador e retorna o código de erro especificado no código.</w:t>
      </w:r>
    </w:p>
    <w:p w14:paraId="2AEFBC47" w14:textId="30398B70" w:rsidR="009E29AD" w:rsidRDefault="009E29AD" w:rsidP="008A6174">
      <w:pPr>
        <w:jc w:val="both"/>
      </w:pPr>
    </w:p>
    <w:p w14:paraId="2AA71BD5" w14:textId="77777777" w:rsidR="003850F0" w:rsidRDefault="003850F0" w:rsidP="008A6174">
      <w:pPr>
        <w:jc w:val="both"/>
      </w:pPr>
    </w:p>
    <w:p w14:paraId="7304B10B" w14:textId="77777777" w:rsidR="00355F7E" w:rsidRDefault="00355F7E" w:rsidP="008A6174">
      <w:pPr>
        <w:jc w:val="both"/>
      </w:pPr>
    </w:p>
    <w:p w14:paraId="5F7048F7" w14:textId="66C72F9E" w:rsidR="009E29AD" w:rsidRDefault="009E29AD" w:rsidP="00355F7E">
      <w:pPr>
        <w:pStyle w:val="Ttulo1"/>
      </w:pPr>
      <w:bookmarkStart w:id="43" w:name="_Toc72076780"/>
      <w:bookmarkStart w:id="44" w:name="_Toc72076839"/>
      <w:r>
        <w:t>Compilar e executar programas em MPI</w:t>
      </w:r>
      <w:bookmarkEnd w:id="43"/>
      <w:bookmarkEnd w:id="44"/>
    </w:p>
    <w:p w14:paraId="6DEF257A" w14:textId="0A7DBAE0" w:rsidR="009E29AD" w:rsidRDefault="009E29AD" w:rsidP="008A6174">
      <w:pPr>
        <w:jc w:val="both"/>
      </w:pPr>
    </w:p>
    <w:p w14:paraId="1476D91A" w14:textId="2C3239A9" w:rsidR="009E29AD" w:rsidRDefault="004D1884" w:rsidP="008A6174">
      <w:pPr>
        <w:jc w:val="both"/>
      </w:pPr>
      <w:r>
        <w:t xml:space="preserve">O comando </w:t>
      </w:r>
      <w:proofErr w:type="spellStart"/>
      <w:r w:rsidRPr="004D1884">
        <w:t>mpicc</w:t>
      </w:r>
      <w:proofErr w:type="spellEnd"/>
      <w:r w:rsidRPr="004D1884">
        <w:t xml:space="preserve"> é um script d</w:t>
      </w:r>
      <w:r>
        <w:t>a</w:t>
      </w:r>
      <w:r w:rsidRPr="004D1884">
        <w:t xml:space="preserve"> </w:t>
      </w:r>
      <w:proofErr w:type="spellStart"/>
      <w:r w:rsidRPr="004D1884">
        <w:t>shell</w:t>
      </w:r>
      <w:proofErr w:type="spellEnd"/>
      <w:r w:rsidRPr="004D1884">
        <w:t xml:space="preserve"> que define o ambiente para compilar um programa MPI usando o compilador GNU-C </w:t>
      </w:r>
      <w:proofErr w:type="spellStart"/>
      <w:r w:rsidRPr="004D1884">
        <w:t>mpirun</w:t>
      </w:r>
      <w:proofErr w:type="spellEnd"/>
      <w:r w:rsidRPr="004D1884">
        <w:t xml:space="preserve"> ou </w:t>
      </w:r>
      <w:proofErr w:type="spellStart"/>
      <w:r w:rsidRPr="004D1884">
        <w:t>mpiexec</w:t>
      </w:r>
      <w:proofErr w:type="spellEnd"/>
      <w:r w:rsidRPr="004D1884">
        <w:t xml:space="preserve"> executa o programa MPI</w:t>
      </w:r>
      <w:r>
        <w:t>.</w:t>
      </w:r>
    </w:p>
    <w:p w14:paraId="556D03C1" w14:textId="5235D7DB" w:rsidR="004D1884" w:rsidRDefault="004D1884" w:rsidP="008A6174">
      <w:pPr>
        <w:jc w:val="both"/>
      </w:pPr>
    </w:p>
    <w:p w14:paraId="76A6D71B" w14:textId="67E283A5" w:rsidR="004D1884" w:rsidRPr="004D1884" w:rsidRDefault="004D1884" w:rsidP="008A6174">
      <w:pPr>
        <w:jc w:val="both"/>
        <w:rPr>
          <w:u w:val="single"/>
        </w:rPr>
      </w:pPr>
      <w:r>
        <w:t xml:space="preserve">Para este relatório, em específico o comando que mais se utilizou foi o </w:t>
      </w:r>
      <w:proofErr w:type="spellStart"/>
      <w:r>
        <w:t>mpiexec</w:t>
      </w:r>
      <w:proofErr w:type="spellEnd"/>
      <w:r>
        <w:t xml:space="preserve">, devido a versão do MPI que utilizamos, nomeadamente MPICH2. Em parte, também porque a experiência foi efetuada em ambiente Windows, e qualquer outro comando a não ser o </w:t>
      </w:r>
      <w:proofErr w:type="spellStart"/>
      <w:r>
        <w:t>mpiexec</w:t>
      </w:r>
      <w:proofErr w:type="spellEnd"/>
      <w:r>
        <w:t xml:space="preserve"> originava erros, logo optou-se por utilizar apenas este. Num futuro próximo, utilizar-se-á um sistema operativo mais conveniente para o desenvolvimento de futuros testes, a nível de paralelização.</w:t>
      </w:r>
    </w:p>
    <w:p w14:paraId="1EA898C3" w14:textId="227E3F9F" w:rsidR="009E29AD" w:rsidRDefault="009E29AD" w:rsidP="008A6174">
      <w:pPr>
        <w:jc w:val="both"/>
      </w:pPr>
    </w:p>
    <w:p w14:paraId="4619763F" w14:textId="21A1D6EA" w:rsidR="00C74D1A" w:rsidRDefault="00C74D1A" w:rsidP="00C74D1A">
      <w:pPr>
        <w:jc w:val="both"/>
      </w:pPr>
      <w:r>
        <w:t xml:space="preserve">No </w:t>
      </w:r>
      <w:proofErr w:type="spellStart"/>
      <w:r>
        <w:t>hpc</w:t>
      </w:r>
      <w:proofErr w:type="spellEnd"/>
      <w:r>
        <w:t>, as variáveis de ambiente são definidas usando os módulos:</w:t>
      </w:r>
    </w:p>
    <w:p w14:paraId="58BE96DD" w14:textId="22AE948C" w:rsidR="00C74D1A" w:rsidRDefault="00C74D1A" w:rsidP="00C74D1A">
      <w:pPr>
        <w:jc w:val="both"/>
      </w:pPr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8291"/>
      </w:tblGrid>
      <w:tr w:rsidR="001976EB" w14:paraId="66C47C16" w14:textId="77777777" w:rsidTr="001B0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297" w:type="dxa"/>
          </w:tcPr>
          <w:p w14:paraId="77111E4E" w14:textId="42968DC7" w:rsidR="001976EB" w:rsidRDefault="001B0FB4" w:rsidP="001B0FB4">
            <w:pPr>
              <w:jc w:val="center"/>
            </w:pPr>
            <w:r>
              <w:t>Módulos</w:t>
            </w:r>
          </w:p>
        </w:tc>
      </w:tr>
      <w:tr w:rsidR="001976EB" w:rsidRPr="001B0FB4" w14:paraId="1D365D91" w14:textId="77777777" w:rsidTr="001B0FB4">
        <w:tc>
          <w:tcPr>
            <w:tcW w:w="8297" w:type="dxa"/>
          </w:tcPr>
          <w:p w14:paraId="1AD94B9C" w14:textId="1B1267D7" w:rsidR="001976EB" w:rsidRPr="001B0FB4" w:rsidRDefault="001B0FB4" w:rsidP="001B0FB4">
            <w:pPr>
              <w:jc w:val="center"/>
            </w:pPr>
            <w:r w:rsidRPr="001B0FB4">
              <w:rPr>
                <w:b/>
                <w:bCs/>
              </w:rPr>
              <w:t xml:space="preserve">module </w:t>
            </w:r>
            <w:proofErr w:type="spellStart"/>
            <w:r w:rsidRPr="001B0FB4">
              <w:rPr>
                <w:b/>
                <w:bCs/>
              </w:rPr>
              <w:t>avail</w:t>
            </w:r>
            <w:proofErr w:type="spellEnd"/>
            <w:r w:rsidRPr="001B0FB4">
              <w:rPr>
                <w:rFonts w:ascii="Arial-BoldMT" w:hAnsi="Arial-BoldMT" w:cs="Arial-BoldMT"/>
                <w:b/>
                <w:bCs/>
                <w:lang w:eastAsia="pt-PT"/>
              </w:rPr>
              <w:t xml:space="preserve"> </w:t>
            </w:r>
            <w:r w:rsidRPr="001B0FB4">
              <w:rPr>
                <w:lang w:eastAsia="pt-PT"/>
              </w:rPr>
              <w:t>(módulos existentes no sistema).</w:t>
            </w:r>
          </w:p>
        </w:tc>
      </w:tr>
      <w:tr w:rsidR="001976EB" w:rsidRPr="001B0FB4" w14:paraId="08746284" w14:textId="77777777" w:rsidTr="001B0FB4">
        <w:tc>
          <w:tcPr>
            <w:tcW w:w="8297" w:type="dxa"/>
          </w:tcPr>
          <w:p w14:paraId="49B03880" w14:textId="56ABFA1A" w:rsidR="001976EB" w:rsidRPr="001B0FB4" w:rsidRDefault="001B0FB4" w:rsidP="001B0FB4">
            <w:pPr>
              <w:jc w:val="center"/>
            </w:pPr>
            <w:r w:rsidRPr="001B0FB4">
              <w:rPr>
                <w:b/>
                <w:bCs/>
              </w:rPr>
              <w:t xml:space="preserve">module </w:t>
            </w:r>
            <w:proofErr w:type="spellStart"/>
            <w:r w:rsidRPr="001B0FB4">
              <w:rPr>
                <w:b/>
                <w:bCs/>
              </w:rPr>
              <w:t>list</w:t>
            </w:r>
            <w:proofErr w:type="spellEnd"/>
            <w:r>
              <w:t xml:space="preserve"> (módulos atualmente carregados para o utilizador)</w:t>
            </w:r>
          </w:p>
        </w:tc>
      </w:tr>
      <w:tr w:rsidR="001976EB" w:rsidRPr="001B0FB4" w14:paraId="76376B02" w14:textId="77777777" w:rsidTr="001B0FB4">
        <w:tc>
          <w:tcPr>
            <w:tcW w:w="8297" w:type="dxa"/>
          </w:tcPr>
          <w:p w14:paraId="73F41786" w14:textId="3E777DF4" w:rsidR="001976EB" w:rsidRPr="001B0FB4" w:rsidRDefault="001B0FB4" w:rsidP="001B0FB4">
            <w:pPr>
              <w:keepNext/>
              <w:jc w:val="center"/>
            </w:pPr>
            <w:r>
              <w:t xml:space="preserve">module </w:t>
            </w:r>
            <w:proofErr w:type="spellStart"/>
            <w:r>
              <w:t>load</w:t>
            </w:r>
            <w:proofErr w:type="spellEnd"/>
            <w:r>
              <w:t xml:space="preserve"> </w:t>
            </w:r>
            <w:r w:rsidRPr="001B0FB4">
              <w:t>&lt;</w:t>
            </w:r>
            <w:r>
              <w:t>nome do módulo</w:t>
            </w:r>
            <w:r w:rsidRPr="001B0FB4">
              <w:t>&gt;</w:t>
            </w:r>
            <w:r>
              <w:t xml:space="preserve"> (carrega um novo módulo)</w:t>
            </w:r>
          </w:p>
        </w:tc>
      </w:tr>
    </w:tbl>
    <w:p w14:paraId="1E8586CB" w14:textId="10ABD0E1" w:rsidR="00C74D1A" w:rsidRPr="001B0FB4" w:rsidRDefault="001B0FB4" w:rsidP="001B0FB4">
      <w:pPr>
        <w:pStyle w:val="Legenda"/>
      </w:pPr>
      <w:bookmarkStart w:id="45" w:name="_Toc7207698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5</w:t>
      </w:r>
      <w:r>
        <w:fldChar w:fldCharType="end"/>
      </w:r>
      <w:r>
        <w:t xml:space="preserve"> - Módulos</w:t>
      </w:r>
      <w:bookmarkEnd w:id="45"/>
    </w:p>
    <w:p w14:paraId="24E4A9BF" w14:textId="7350CC04" w:rsidR="009E29AD" w:rsidRPr="001B0FB4" w:rsidRDefault="009E29AD" w:rsidP="008A6174">
      <w:pPr>
        <w:jc w:val="both"/>
      </w:pPr>
    </w:p>
    <w:p w14:paraId="7DAFA82A" w14:textId="56D3570E" w:rsidR="009E29AD" w:rsidRPr="001B0FB4" w:rsidRDefault="009E29AD" w:rsidP="008A6174">
      <w:pPr>
        <w:jc w:val="both"/>
      </w:pPr>
    </w:p>
    <w:p w14:paraId="04BFA169" w14:textId="49EA777C" w:rsidR="009E29AD" w:rsidRDefault="00246D4F" w:rsidP="008A6174">
      <w:pPr>
        <w:jc w:val="both"/>
      </w:pPr>
      <w:r>
        <w:t xml:space="preserve">Para compilar-se um programa MPI na linguagem de programação C, </w:t>
      </w:r>
      <w:proofErr w:type="spellStart"/>
      <w:r>
        <w:t>utilizaa-se</w:t>
      </w:r>
      <w:proofErr w:type="spellEnd"/>
      <w:r>
        <w:t xml:space="preserve"> o seguindo comando.</w:t>
      </w:r>
    </w:p>
    <w:p w14:paraId="20A01B2F" w14:textId="77777777" w:rsidR="003850F0" w:rsidRDefault="003850F0" w:rsidP="008A6174">
      <w:pPr>
        <w:jc w:val="both"/>
      </w:pPr>
    </w:p>
    <w:p w14:paraId="50212311" w14:textId="67E3938B" w:rsidR="00246D4F" w:rsidRPr="001B0FB4" w:rsidRDefault="00E626FB" w:rsidP="008A6174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58016D6" wp14:editId="3292B9F7">
                <wp:simplePos x="0" y="0"/>
                <wp:positionH relativeFrom="column">
                  <wp:posOffset>1464310</wp:posOffset>
                </wp:positionH>
                <wp:positionV relativeFrom="paragraph">
                  <wp:posOffset>1042035</wp:posOffset>
                </wp:positionV>
                <wp:extent cx="2353945" cy="635"/>
                <wp:effectExtent l="0" t="0" r="0" b="0"/>
                <wp:wrapSquare wrapText="bothSides"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00ED7A" w14:textId="5DF425BD" w:rsidR="00E626FB" w:rsidRPr="00145497" w:rsidRDefault="00E626FB" w:rsidP="00E626F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6" w:name="_Toc72076982"/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– Compilação em C</w:t>
                            </w:r>
                            <w:bookmarkEnd w:id="4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016D6" id="Caixa de texto 30" o:spid="_x0000_s1039" type="#_x0000_t202" style="position:absolute;left:0;text-align:left;margin-left:115.3pt;margin-top:82.05pt;width:185.35pt;height:.0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" stroked="f">
                <v:textbox style="mso-fit-shape-to-text:t" inset="0,0,0,0">
                  <w:txbxContent>
                    <w:p w14:paraId="7A00ED7A" w14:textId="5DF425BD" w:rsidR="00E626FB" w:rsidRPr="00145497" w:rsidRDefault="00E626FB" w:rsidP="00E626FB">
                      <w:pPr>
                        <w:pStyle w:val="Legenda"/>
                        <w:rPr>
                          <w:noProof/>
                        </w:rPr>
                      </w:pPr>
                      <w:bookmarkStart w:id="47" w:name="_Toc72076982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– Compilação em C</w:t>
                      </w:r>
                      <w:bookmarkEnd w:id="47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592" behindDoc="0" locked="0" layoutInCell="1" allowOverlap="1" wp14:anchorId="0FF70FDE" wp14:editId="5B29243A">
            <wp:simplePos x="0" y="0"/>
            <wp:positionH relativeFrom="column">
              <wp:posOffset>1464365</wp:posOffset>
            </wp:positionH>
            <wp:positionV relativeFrom="paragraph">
              <wp:posOffset>107122</wp:posOffset>
            </wp:positionV>
            <wp:extent cx="2353945" cy="878205"/>
            <wp:effectExtent l="0" t="0" r="8255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94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598088" w14:textId="1385D28E" w:rsidR="009E29AD" w:rsidRPr="001B0FB4" w:rsidRDefault="009E29AD" w:rsidP="008A6174">
      <w:pPr>
        <w:jc w:val="both"/>
      </w:pPr>
    </w:p>
    <w:p w14:paraId="3A4C4421" w14:textId="79EB0220" w:rsidR="009E29AD" w:rsidRPr="001B0FB4" w:rsidRDefault="009E29AD" w:rsidP="008A6174">
      <w:pPr>
        <w:jc w:val="both"/>
      </w:pPr>
    </w:p>
    <w:p w14:paraId="6133F9C6" w14:textId="22020DF4" w:rsidR="009E29AD" w:rsidRPr="001B0FB4" w:rsidRDefault="009E29AD" w:rsidP="008A6174">
      <w:pPr>
        <w:jc w:val="both"/>
      </w:pPr>
    </w:p>
    <w:p w14:paraId="43DE0822" w14:textId="37EAC68F" w:rsidR="009E29AD" w:rsidRPr="001B0FB4" w:rsidRDefault="009E29AD" w:rsidP="008A6174">
      <w:pPr>
        <w:jc w:val="both"/>
      </w:pPr>
    </w:p>
    <w:p w14:paraId="44D03D5B" w14:textId="03CEAAFF" w:rsidR="009E29AD" w:rsidRPr="001B0FB4" w:rsidRDefault="009E29AD" w:rsidP="008A6174">
      <w:pPr>
        <w:jc w:val="both"/>
      </w:pPr>
    </w:p>
    <w:p w14:paraId="2A82B16F" w14:textId="72DDBD06" w:rsidR="009E29AD" w:rsidRPr="001B0FB4" w:rsidRDefault="009E29AD" w:rsidP="008A6174">
      <w:pPr>
        <w:jc w:val="both"/>
      </w:pPr>
    </w:p>
    <w:p w14:paraId="3FA976E1" w14:textId="63427E90" w:rsidR="009E29AD" w:rsidRPr="001B0FB4" w:rsidRDefault="009E29AD" w:rsidP="008A6174">
      <w:pPr>
        <w:jc w:val="both"/>
      </w:pPr>
    </w:p>
    <w:p w14:paraId="08FE3893" w14:textId="1BCD2636" w:rsidR="009E29AD" w:rsidRPr="001B0FB4" w:rsidRDefault="009E29AD" w:rsidP="008A6174">
      <w:pPr>
        <w:jc w:val="both"/>
      </w:pPr>
    </w:p>
    <w:p w14:paraId="064A3650" w14:textId="4389A962" w:rsidR="009E29AD" w:rsidRDefault="009E29AD" w:rsidP="008A6174">
      <w:pPr>
        <w:jc w:val="both"/>
      </w:pPr>
    </w:p>
    <w:p w14:paraId="1333F975" w14:textId="31F3B331" w:rsidR="00E626FB" w:rsidRDefault="00E626FB" w:rsidP="008A6174">
      <w:pPr>
        <w:jc w:val="both"/>
      </w:pPr>
      <w:r>
        <w:t>Refere-se que, no nosso contexto de trabalho, não foi utilizado este tipo de compilação, isto porque utilizamos IDE para compilar os programas em MPI. Como referido, o nosso ambiente de trabalho foi Windows, pelo que ficamos restringidos a algumas potencialidades, assim como alguns erros, que de outra forma em Linux, não existiriam.</w:t>
      </w:r>
    </w:p>
    <w:p w14:paraId="6D2E2142" w14:textId="1DBEE59A" w:rsidR="00370868" w:rsidRDefault="00370868" w:rsidP="008A6174">
      <w:pPr>
        <w:jc w:val="both"/>
      </w:pPr>
    </w:p>
    <w:p w14:paraId="3F7B0BE7" w14:textId="3F902925" w:rsidR="00370868" w:rsidRDefault="00370868" w:rsidP="008A6174">
      <w:pPr>
        <w:jc w:val="both"/>
      </w:pPr>
      <w:r>
        <w:t>Para executar um programa em MPI, utilizou-se o seguinte comando.</w:t>
      </w:r>
    </w:p>
    <w:p w14:paraId="256863B1" w14:textId="34CA2DDE" w:rsidR="00370868" w:rsidRDefault="00370868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B4E7D8E" wp14:editId="2C7B4BA4">
                <wp:simplePos x="0" y="0"/>
                <wp:positionH relativeFrom="column">
                  <wp:posOffset>534035</wp:posOffset>
                </wp:positionH>
                <wp:positionV relativeFrom="paragraph">
                  <wp:posOffset>1285240</wp:posOffset>
                </wp:positionV>
                <wp:extent cx="4415790" cy="635"/>
                <wp:effectExtent l="0" t="0" r="0" b="0"/>
                <wp:wrapSquare wrapText="bothSides"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5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EBB81E" w14:textId="07B7399C" w:rsidR="00370868" w:rsidRPr="00A46326" w:rsidRDefault="00370868" w:rsidP="0037086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8" w:name="_Toc72076983"/>
                            <w:r>
                              <w:t xml:space="preserve">Tabela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Tabela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– Executar o programa</w:t>
                            </w:r>
                            <w:bookmarkEnd w:id="4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E7D8E" id="Caixa de texto 32" o:spid="_x0000_s1040" type="#_x0000_t202" style="position:absolute;left:0;text-align:left;margin-left:42.05pt;margin-top:101.2pt;width:347.7pt;height:.05pt;z-index: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" stroked="f">
                <v:textbox style="mso-fit-shape-to-text:t" inset="0,0,0,0">
                  <w:txbxContent>
                    <w:p w14:paraId="76EBB81E" w14:textId="07B7399C" w:rsidR="00370868" w:rsidRPr="00A46326" w:rsidRDefault="00370868" w:rsidP="00370868">
                      <w:pPr>
                        <w:pStyle w:val="Legenda"/>
                        <w:rPr>
                          <w:noProof/>
                        </w:rPr>
                      </w:pPr>
                      <w:bookmarkStart w:id="49" w:name="_Toc72076983"/>
                      <w:r>
                        <w:t xml:space="preserve">Tabela </w:t>
                      </w:r>
                      <w:r>
                        <w:fldChar w:fldCharType="begin"/>
                      </w:r>
                      <w:r>
                        <w:instrText xml:space="preserve"> SEQ Tabela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– Executar o programa</w:t>
                      </w:r>
                      <w:bookmarkEnd w:id="49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664" behindDoc="0" locked="0" layoutInCell="1" allowOverlap="1" wp14:anchorId="3EC7F15E" wp14:editId="51364FA0">
            <wp:simplePos x="0" y="0"/>
            <wp:positionH relativeFrom="column">
              <wp:posOffset>534421</wp:posOffset>
            </wp:positionH>
            <wp:positionV relativeFrom="paragraph">
              <wp:posOffset>149777</wp:posOffset>
            </wp:positionV>
            <wp:extent cx="4415790" cy="1078865"/>
            <wp:effectExtent l="0" t="0" r="3810" b="6985"/>
            <wp:wrapSquare wrapText="bothSides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79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3D9059" w14:textId="34998257" w:rsidR="00370868" w:rsidRPr="001B0FB4" w:rsidRDefault="00370868" w:rsidP="008A6174">
      <w:pPr>
        <w:jc w:val="both"/>
      </w:pPr>
    </w:p>
    <w:p w14:paraId="2111192B" w14:textId="0BDD8D44" w:rsidR="009E29AD" w:rsidRPr="001B0FB4" w:rsidRDefault="009E29AD" w:rsidP="008A6174">
      <w:pPr>
        <w:jc w:val="both"/>
      </w:pPr>
    </w:p>
    <w:p w14:paraId="09E26F07" w14:textId="77777777" w:rsidR="009E29AD" w:rsidRPr="001B0FB4" w:rsidRDefault="009E29AD" w:rsidP="008A6174">
      <w:pPr>
        <w:jc w:val="both"/>
      </w:pPr>
    </w:p>
    <w:p w14:paraId="5C9DDAAE" w14:textId="77777777" w:rsidR="00BC39D9" w:rsidRPr="001B0FB4" w:rsidRDefault="00BC39D9" w:rsidP="008A6174">
      <w:pPr>
        <w:jc w:val="both"/>
      </w:pPr>
    </w:p>
    <w:p w14:paraId="4F9F2E0E" w14:textId="6D8E3C47" w:rsidR="00BC39D9" w:rsidRDefault="00BC39D9" w:rsidP="008A6174">
      <w:pPr>
        <w:jc w:val="both"/>
      </w:pPr>
    </w:p>
    <w:p w14:paraId="04AB595F" w14:textId="034895A7" w:rsidR="00370868" w:rsidRDefault="00370868" w:rsidP="008A6174">
      <w:pPr>
        <w:jc w:val="both"/>
      </w:pPr>
    </w:p>
    <w:p w14:paraId="12A1D1B5" w14:textId="64F6BC69" w:rsidR="00370868" w:rsidRDefault="00370868" w:rsidP="008A6174">
      <w:pPr>
        <w:jc w:val="both"/>
      </w:pPr>
    </w:p>
    <w:p w14:paraId="68A6E6B4" w14:textId="65ED6A12" w:rsidR="00370868" w:rsidRDefault="00370868" w:rsidP="008A6174">
      <w:pPr>
        <w:jc w:val="both"/>
      </w:pPr>
    </w:p>
    <w:p w14:paraId="600B16D8" w14:textId="2478424C" w:rsidR="00370868" w:rsidRDefault="00370868" w:rsidP="008A6174">
      <w:pPr>
        <w:jc w:val="both"/>
      </w:pPr>
    </w:p>
    <w:p w14:paraId="349431AE" w14:textId="3442B269" w:rsidR="00370868" w:rsidRDefault="00370868" w:rsidP="008A6174">
      <w:pPr>
        <w:jc w:val="both"/>
      </w:pPr>
    </w:p>
    <w:p w14:paraId="7DC32395" w14:textId="13D3EFA9" w:rsidR="00370868" w:rsidRDefault="00370868" w:rsidP="008A6174">
      <w:pPr>
        <w:jc w:val="both"/>
      </w:pPr>
      <w:r>
        <w:t>Como referido este comando funciona no Windows.</w:t>
      </w:r>
    </w:p>
    <w:p w14:paraId="21241140" w14:textId="7FB67E8A" w:rsidR="00370868" w:rsidRDefault="00370868" w:rsidP="008A6174">
      <w:pPr>
        <w:jc w:val="both"/>
      </w:pPr>
    </w:p>
    <w:p w14:paraId="1721807A" w14:textId="156E6782" w:rsidR="00370868" w:rsidRDefault="00F46D05" w:rsidP="008A6174">
      <w:pPr>
        <w:jc w:val="both"/>
      </w:pPr>
      <w:r>
        <w:t>D</w:t>
      </w:r>
      <w:r w:rsidRPr="00F46D05">
        <w:t>iferentes sistemas</w:t>
      </w:r>
      <w:r>
        <w:t xml:space="preserve"> computacionais</w:t>
      </w:r>
      <w:r w:rsidRPr="00F46D05">
        <w:t xml:space="preserve"> </w:t>
      </w:r>
      <w:r>
        <w:t xml:space="preserve">dados que </w:t>
      </w:r>
      <w:r w:rsidRPr="00F46D05">
        <w:t>s</w:t>
      </w:r>
      <w:r>
        <w:t>ão</w:t>
      </w:r>
      <w:r w:rsidRPr="00F46D05">
        <w:t xml:space="preserve"> configurados de maneira diferente. </w:t>
      </w:r>
      <w:r>
        <w:t>Tivemos que efetivamente de nos c</w:t>
      </w:r>
      <w:r w:rsidRPr="00F46D05">
        <w:t>ertifi</w:t>
      </w:r>
      <w:r>
        <w:t>car</w:t>
      </w:r>
      <w:r w:rsidRPr="00F46D05">
        <w:t xml:space="preserve"> </w:t>
      </w:r>
      <w:r>
        <w:t xml:space="preserve">que </w:t>
      </w:r>
      <w:r w:rsidRPr="00F46D05">
        <w:t>a documentação do sistema ou guia do u</w:t>
      </w:r>
      <w:r>
        <w:t>tilizador</w:t>
      </w:r>
      <w:r w:rsidRPr="00F46D05">
        <w:t xml:space="preserve"> para comandos e opções MPI </w:t>
      </w:r>
      <w:r>
        <w:t>dispunha de soluções para o nosso OS</w:t>
      </w:r>
      <w:r w:rsidRPr="00F46D05">
        <w:t>.</w:t>
      </w:r>
    </w:p>
    <w:p w14:paraId="74B8448D" w14:textId="5C2ADC04" w:rsidR="00370868" w:rsidRDefault="00370868" w:rsidP="008A6174">
      <w:pPr>
        <w:jc w:val="both"/>
      </w:pPr>
    </w:p>
    <w:p w14:paraId="73477CF6" w14:textId="393F8BD4" w:rsidR="00370868" w:rsidRDefault="00370868" w:rsidP="008A6174">
      <w:pPr>
        <w:jc w:val="both"/>
      </w:pPr>
    </w:p>
    <w:p w14:paraId="55E40EDE" w14:textId="77777777" w:rsidR="003850F0" w:rsidRDefault="003850F0" w:rsidP="008A6174">
      <w:pPr>
        <w:jc w:val="both"/>
      </w:pPr>
    </w:p>
    <w:p w14:paraId="2F198A9D" w14:textId="0E760D3B" w:rsidR="00370868" w:rsidRDefault="008B42FF" w:rsidP="00355F7E">
      <w:pPr>
        <w:pStyle w:val="Ttulo1"/>
      </w:pPr>
      <w:bookmarkStart w:id="50" w:name="_Toc72076781"/>
      <w:bookmarkStart w:id="51" w:name="_Toc72076840"/>
      <w:r>
        <w:t xml:space="preserve">MPI </w:t>
      </w:r>
      <w:proofErr w:type="spellStart"/>
      <w:r>
        <w:t>Datatypes</w:t>
      </w:r>
      <w:bookmarkEnd w:id="50"/>
      <w:bookmarkEnd w:id="51"/>
      <w:proofErr w:type="spellEnd"/>
    </w:p>
    <w:p w14:paraId="292A41D5" w14:textId="552C60CC" w:rsidR="00370868" w:rsidRDefault="00370868" w:rsidP="008A6174">
      <w:pPr>
        <w:jc w:val="both"/>
      </w:pPr>
    </w:p>
    <w:tbl>
      <w:tblPr>
        <w:tblStyle w:val="Tabelaprofissional"/>
        <w:tblW w:w="0" w:type="auto"/>
        <w:tblLook w:val="04A0" w:firstRow="1" w:lastRow="0" w:firstColumn="1" w:lastColumn="0" w:noHBand="0" w:noVBand="1"/>
      </w:tblPr>
      <w:tblGrid>
        <w:gridCol w:w="4146"/>
        <w:gridCol w:w="4145"/>
      </w:tblGrid>
      <w:tr w:rsidR="008B42FF" w14:paraId="77FA11E5" w14:textId="77777777" w:rsidTr="00233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6" w:type="dxa"/>
          </w:tcPr>
          <w:p w14:paraId="2B9543D3" w14:textId="3B8F9093" w:rsidR="008B42FF" w:rsidRPr="008B42FF" w:rsidRDefault="008B42FF" w:rsidP="008B42FF">
            <w:pPr>
              <w:jc w:val="center"/>
              <w:rPr>
                <w:b w:val="0"/>
                <w:bCs w:val="0"/>
              </w:rPr>
            </w:pPr>
            <w:r w:rsidRPr="008B42FF">
              <w:rPr>
                <w:b w:val="0"/>
                <w:bCs w:val="0"/>
              </w:rPr>
              <w:t xml:space="preserve">MPI </w:t>
            </w:r>
            <w:proofErr w:type="spellStart"/>
            <w:r w:rsidRPr="008B42FF">
              <w:rPr>
                <w:b w:val="0"/>
                <w:bCs w:val="0"/>
              </w:rPr>
              <w:t>Datatype</w:t>
            </w:r>
            <w:proofErr w:type="spellEnd"/>
          </w:p>
        </w:tc>
        <w:tc>
          <w:tcPr>
            <w:tcW w:w="4145" w:type="dxa"/>
          </w:tcPr>
          <w:p w14:paraId="1857B651" w14:textId="517DB939" w:rsidR="008B42FF" w:rsidRPr="008B42FF" w:rsidRDefault="008B42FF" w:rsidP="008B42FF">
            <w:pPr>
              <w:jc w:val="center"/>
              <w:rPr>
                <w:b w:val="0"/>
                <w:bCs w:val="0"/>
              </w:rPr>
            </w:pPr>
            <w:r w:rsidRPr="008B42FF">
              <w:rPr>
                <w:b w:val="0"/>
                <w:bCs w:val="0"/>
              </w:rPr>
              <w:t xml:space="preserve">C </w:t>
            </w:r>
            <w:proofErr w:type="spellStart"/>
            <w:r w:rsidRPr="008B42FF">
              <w:rPr>
                <w:b w:val="0"/>
                <w:bCs w:val="0"/>
              </w:rPr>
              <w:t>Datatype</w:t>
            </w:r>
            <w:proofErr w:type="spellEnd"/>
          </w:p>
        </w:tc>
      </w:tr>
      <w:tr w:rsidR="008B42FF" w14:paraId="20289A75" w14:textId="77777777" w:rsidTr="00233972">
        <w:tc>
          <w:tcPr>
            <w:tcW w:w="4146" w:type="dxa"/>
          </w:tcPr>
          <w:p w14:paraId="4F8D818A" w14:textId="365F0AF0" w:rsidR="008B42FF" w:rsidRDefault="008B42FF" w:rsidP="008A6174">
            <w:pPr>
              <w:jc w:val="both"/>
            </w:pPr>
            <w:proofErr w:type="spellStart"/>
            <w:r>
              <w:t>MPI_CHAR</w:t>
            </w:r>
            <w:proofErr w:type="spellEnd"/>
          </w:p>
        </w:tc>
        <w:tc>
          <w:tcPr>
            <w:tcW w:w="4145" w:type="dxa"/>
          </w:tcPr>
          <w:p w14:paraId="02AF7503" w14:textId="6F1589CB" w:rsidR="008B42FF" w:rsidRDefault="008B42FF" w:rsidP="008A6174">
            <w:pPr>
              <w:jc w:val="both"/>
            </w:pP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</w:tr>
      <w:tr w:rsidR="008B42FF" w14:paraId="64AC6E3E" w14:textId="77777777" w:rsidTr="00233972">
        <w:tc>
          <w:tcPr>
            <w:tcW w:w="4146" w:type="dxa"/>
          </w:tcPr>
          <w:p w14:paraId="50BA2DFB" w14:textId="360B0D1D" w:rsidR="008B42FF" w:rsidRDefault="008B42FF" w:rsidP="008A6174">
            <w:pPr>
              <w:jc w:val="both"/>
            </w:pPr>
            <w:proofErr w:type="spellStart"/>
            <w:r>
              <w:t>MPI_SHORT</w:t>
            </w:r>
            <w:proofErr w:type="spellEnd"/>
          </w:p>
        </w:tc>
        <w:tc>
          <w:tcPr>
            <w:tcW w:w="4145" w:type="dxa"/>
          </w:tcPr>
          <w:p w14:paraId="1182DEDD" w14:textId="6B021227" w:rsidR="008B42FF" w:rsidRDefault="008B42FF" w:rsidP="008A6174">
            <w:pPr>
              <w:jc w:val="both"/>
            </w:pPr>
            <w:proofErr w:type="spellStart"/>
            <w:r>
              <w:t>signed</w:t>
            </w:r>
            <w:proofErr w:type="spellEnd"/>
            <w:r>
              <w:t xml:space="preserve"> short </w:t>
            </w:r>
            <w:proofErr w:type="spellStart"/>
            <w:r>
              <w:t>int</w:t>
            </w:r>
            <w:proofErr w:type="spellEnd"/>
          </w:p>
        </w:tc>
      </w:tr>
      <w:tr w:rsidR="008B42FF" w14:paraId="41F920A8" w14:textId="77777777" w:rsidTr="00233972">
        <w:tc>
          <w:tcPr>
            <w:tcW w:w="4146" w:type="dxa"/>
          </w:tcPr>
          <w:p w14:paraId="460E35F0" w14:textId="2ACA5743" w:rsidR="008B42FF" w:rsidRDefault="008B42FF" w:rsidP="008A6174">
            <w:pPr>
              <w:jc w:val="both"/>
            </w:pPr>
            <w:proofErr w:type="spellStart"/>
            <w:r>
              <w:t>MPI_INT</w:t>
            </w:r>
            <w:proofErr w:type="spellEnd"/>
          </w:p>
        </w:tc>
        <w:tc>
          <w:tcPr>
            <w:tcW w:w="4145" w:type="dxa"/>
          </w:tcPr>
          <w:p w14:paraId="2A3803DE" w14:textId="0E2DC137" w:rsidR="008B42FF" w:rsidRDefault="008B42FF" w:rsidP="008A6174">
            <w:pPr>
              <w:jc w:val="both"/>
            </w:pP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8B42FF" w14:paraId="2EFCD6AD" w14:textId="77777777" w:rsidTr="00233972">
        <w:tc>
          <w:tcPr>
            <w:tcW w:w="4146" w:type="dxa"/>
          </w:tcPr>
          <w:p w14:paraId="0D66B20A" w14:textId="0A199E70" w:rsidR="008B42FF" w:rsidRDefault="008B42FF" w:rsidP="008A6174">
            <w:pPr>
              <w:jc w:val="both"/>
            </w:pPr>
            <w:proofErr w:type="spellStart"/>
            <w:r>
              <w:t>MPI_LONG</w:t>
            </w:r>
            <w:proofErr w:type="spellEnd"/>
          </w:p>
        </w:tc>
        <w:tc>
          <w:tcPr>
            <w:tcW w:w="4145" w:type="dxa"/>
          </w:tcPr>
          <w:p w14:paraId="37C8D76A" w14:textId="71D52585" w:rsidR="008B42FF" w:rsidRDefault="008B42FF" w:rsidP="008A6174">
            <w:pPr>
              <w:jc w:val="both"/>
            </w:pPr>
            <w:proofErr w:type="spellStart"/>
            <w:r>
              <w:t>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8B42FF" w14:paraId="56072683" w14:textId="77777777" w:rsidTr="00233972">
        <w:tc>
          <w:tcPr>
            <w:tcW w:w="4146" w:type="dxa"/>
          </w:tcPr>
          <w:p w14:paraId="34C4642B" w14:textId="7F7C67E3" w:rsidR="008B42FF" w:rsidRDefault="008B42FF" w:rsidP="008A6174">
            <w:pPr>
              <w:jc w:val="both"/>
            </w:pPr>
            <w:proofErr w:type="spellStart"/>
            <w:r>
              <w:t>MPI_UNSIGNED_CHAR</w:t>
            </w:r>
            <w:proofErr w:type="spellEnd"/>
          </w:p>
        </w:tc>
        <w:tc>
          <w:tcPr>
            <w:tcW w:w="4145" w:type="dxa"/>
          </w:tcPr>
          <w:p w14:paraId="6D439DBC" w14:textId="3ABA6986" w:rsidR="008B42FF" w:rsidRDefault="008B42FF" w:rsidP="008A6174">
            <w:pPr>
              <w:jc w:val="both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char</w:t>
            </w:r>
            <w:proofErr w:type="spellEnd"/>
          </w:p>
        </w:tc>
      </w:tr>
      <w:tr w:rsidR="008B42FF" w14:paraId="19450897" w14:textId="77777777" w:rsidTr="00233972">
        <w:tc>
          <w:tcPr>
            <w:tcW w:w="4146" w:type="dxa"/>
          </w:tcPr>
          <w:p w14:paraId="6B5D5B1C" w14:textId="26FE28DF" w:rsidR="008B42FF" w:rsidRDefault="008B42FF" w:rsidP="008A6174">
            <w:pPr>
              <w:jc w:val="both"/>
            </w:pPr>
            <w:proofErr w:type="spellStart"/>
            <w:r>
              <w:t>MPI_UNSIGNED_SHORT</w:t>
            </w:r>
            <w:proofErr w:type="spellEnd"/>
          </w:p>
        </w:tc>
        <w:tc>
          <w:tcPr>
            <w:tcW w:w="4145" w:type="dxa"/>
          </w:tcPr>
          <w:p w14:paraId="777D341C" w14:textId="06A25883" w:rsidR="008B42FF" w:rsidRDefault="008B42FF" w:rsidP="008A6174">
            <w:pPr>
              <w:jc w:val="both"/>
            </w:pPr>
            <w:proofErr w:type="spellStart"/>
            <w:r>
              <w:t>unsigned</w:t>
            </w:r>
            <w:proofErr w:type="spellEnd"/>
            <w:r>
              <w:t xml:space="preserve"> short </w:t>
            </w:r>
            <w:proofErr w:type="spellStart"/>
            <w:r>
              <w:t>int</w:t>
            </w:r>
            <w:proofErr w:type="spellEnd"/>
          </w:p>
        </w:tc>
      </w:tr>
      <w:tr w:rsidR="008B42FF" w14:paraId="4E8E700E" w14:textId="77777777" w:rsidTr="00233972">
        <w:tc>
          <w:tcPr>
            <w:tcW w:w="4146" w:type="dxa"/>
          </w:tcPr>
          <w:p w14:paraId="08674A6C" w14:textId="1CE5F4FE" w:rsidR="008B42FF" w:rsidRDefault="008B42FF" w:rsidP="008A6174">
            <w:pPr>
              <w:jc w:val="both"/>
            </w:pPr>
            <w:proofErr w:type="spellStart"/>
            <w:r>
              <w:t>MPI_UNSIGNED</w:t>
            </w:r>
            <w:proofErr w:type="spellEnd"/>
          </w:p>
        </w:tc>
        <w:tc>
          <w:tcPr>
            <w:tcW w:w="4145" w:type="dxa"/>
          </w:tcPr>
          <w:p w14:paraId="7D9EC23C" w14:textId="6A53D47C" w:rsidR="008B42FF" w:rsidRDefault="008B42FF" w:rsidP="008A6174">
            <w:pPr>
              <w:jc w:val="both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8B42FF" w14:paraId="5FA7C0DA" w14:textId="77777777" w:rsidTr="00233972">
        <w:tc>
          <w:tcPr>
            <w:tcW w:w="4146" w:type="dxa"/>
          </w:tcPr>
          <w:p w14:paraId="3B684FF2" w14:textId="527C7522" w:rsidR="008B42FF" w:rsidRDefault="008B42FF" w:rsidP="008A6174">
            <w:pPr>
              <w:jc w:val="both"/>
            </w:pPr>
            <w:proofErr w:type="spellStart"/>
            <w:r>
              <w:t>MPI_UNSIGNED_LONG</w:t>
            </w:r>
            <w:proofErr w:type="spellEnd"/>
          </w:p>
        </w:tc>
        <w:tc>
          <w:tcPr>
            <w:tcW w:w="4145" w:type="dxa"/>
          </w:tcPr>
          <w:p w14:paraId="2BCFD83F" w14:textId="79EFA999" w:rsidR="008B42FF" w:rsidRDefault="008B42FF" w:rsidP="008A6174">
            <w:pPr>
              <w:jc w:val="both"/>
            </w:pPr>
            <w:proofErr w:type="spellStart"/>
            <w:r>
              <w:t>unsigned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</w:tc>
      </w:tr>
      <w:tr w:rsidR="008B42FF" w14:paraId="421FA92B" w14:textId="77777777" w:rsidTr="00233972">
        <w:tc>
          <w:tcPr>
            <w:tcW w:w="4146" w:type="dxa"/>
          </w:tcPr>
          <w:p w14:paraId="73FB76B9" w14:textId="0AD1A913" w:rsidR="008B42FF" w:rsidRDefault="008B42FF" w:rsidP="008A6174">
            <w:pPr>
              <w:jc w:val="both"/>
            </w:pPr>
            <w:proofErr w:type="spellStart"/>
            <w:r>
              <w:t>MPI_FLOAT</w:t>
            </w:r>
            <w:proofErr w:type="spellEnd"/>
          </w:p>
        </w:tc>
        <w:tc>
          <w:tcPr>
            <w:tcW w:w="4145" w:type="dxa"/>
          </w:tcPr>
          <w:p w14:paraId="110684C1" w14:textId="508BA020" w:rsidR="008B42FF" w:rsidRDefault="008B42FF" w:rsidP="008A6174">
            <w:pPr>
              <w:jc w:val="both"/>
            </w:pPr>
            <w:proofErr w:type="spellStart"/>
            <w:r>
              <w:t>float</w:t>
            </w:r>
            <w:proofErr w:type="spellEnd"/>
          </w:p>
        </w:tc>
      </w:tr>
      <w:tr w:rsidR="008B42FF" w14:paraId="44CC02AD" w14:textId="77777777" w:rsidTr="00233972">
        <w:tc>
          <w:tcPr>
            <w:tcW w:w="4146" w:type="dxa"/>
          </w:tcPr>
          <w:p w14:paraId="61FD1863" w14:textId="5D331EE8" w:rsidR="008B42FF" w:rsidRDefault="008B42FF" w:rsidP="008A6174">
            <w:pPr>
              <w:jc w:val="both"/>
            </w:pPr>
            <w:proofErr w:type="spellStart"/>
            <w:r>
              <w:t>MPI_FLOAT</w:t>
            </w:r>
            <w:proofErr w:type="spellEnd"/>
          </w:p>
        </w:tc>
        <w:tc>
          <w:tcPr>
            <w:tcW w:w="4145" w:type="dxa"/>
          </w:tcPr>
          <w:p w14:paraId="459D7631" w14:textId="6F9A1D7C" w:rsidR="008B42FF" w:rsidRDefault="008B42FF" w:rsidP="008A6174">
            <w:pPr>
              <w:jc w:val="both"/>
            </w:pPr>
            <w:proofErr w:type="spellStart"/>
            <w:r>
              <w:t>double</w:t>
            </w:r>
            <w:proofErr w:type="spellEnd"/>
          </w:p>
        </w:tc>
      </w:tr>
      <w:tr w:rsidR="008B42FF" w14:paraId="52FF8105" w14:textId="77777777" w:rsidTr="00233972">
        <w:tc>
          <w:tcPr>
            <w:tcW w:w="4146" w:type="dxa"/>
          </w:tcPr>
          <w:p w14:paraId="7092EBD5" w14:textId="789F5289" w:rsidR="008B42FF" w:rsidRDefault="008B42FF" w:rsidP="008A6174">
            <w:pPr>
              <w:jc w:val="both"/>
            </w:pPr>
            <w:proofErr w:type="spellStart"/>
            <w:r>
              <w:lastRenderedPageBreak/>
              <w:t>MPI_DOUBLE</w:t>
            </w:r>
            <w:proofErr w:type="spellEnd"/>
          </w:p>
        </w:tc>
        <w:tc>
          <w:tcPr>
            <w:tcW w:w="4145" w:type="dxa"/>
          </w:tcPr>
          <w:p w14:paraId="4F6E3BF8" w14:textId="21468E44" w:rsidR="008B42FF" w:rsidRDefault="008B42FF" w:rsidP="008A6174">
            <w:pPr>
              <w:jc w:val="both"/>
            </w:pPr>
            <w:proofErr w:type="spellStart"/>
            <w:r>
              <w:t>long</w:t>
            </w:r>
            <w:proofErr w:type="spellEnd"/>
            <w:r>
              <w:t xml:space="preserve"> </w:t>
            </w:r>
            <w:proofErr w:type="spellStart"/>
            <w:r>
              <w:t>double</w:t>
            </w:r>
            <w:proofErr w:type="spellEnd"/>
          </w:p>
        </w:tc>
      </w:tr>
      <w:tr w:rsidR="008B42FF" w14:paraId="5C1529DB" w14:textId="77777777" w:rsidTr="00233972">
        <w:tc>
          <w:tcPr>
            <w:tcW w:w="4146" w:type="dxa"/>
          </w:tcPr>
          <w:p w14:paraId="14E9D188" w14:textId="3D61D69B" w:rsidR="008B42FF" w:rsidRDefault="008B42FF" w:rsidP="008A6174">
            <w:pPr>
              <w:jc w:val="both"/>
            </w:pPr>
            <w:proofErr w:type="spellStart"/>
            <w:r>
              <w:t>MPI_LONG_DOUBLE</w:t>
            </w:r>
            <w:proofErr w:type="spellEnd"/>
          </w:p>
        </w:tc>
        <w:tc>
          <w:tcPr>
            <w:tcW w:w="4145" w:type="dxa"/>
          </w:tcPr>
          <w:p w14:paraId="6918161C" w14:textId="77777777" w:rsidR="008B42FF" w:rsidRDefault="008B42FF" w:rsidP="008A6174">
            <w:pPr>
              <w:jc w:val="both"/>
            </w:pPr>
          </w:p>
        </w:tc>
      </w:tr>
      <w:tr w:rsidR="008B42FF" w14:paraId="290157D5" w14:textId="77777777" w:rsidTr="00233972">
        <w:tc>
          <w:tcPr>
            <w:tcW w:w="4146" w:type="dxa"/>
          </w:tcPr>
          <w:p w14:paraId="41617C2D" w14:textId="75C87DB7" w:rsidR="008B42FF" w:rsidRDefault="008B42FF" w:rsidP="008A6174">
            <w:pPr>
              <w:jc w:val="both"/>
            </w:pPr>
            <w:proofErr w:type="spellStart"/>
            <w:r>
              <w:t>MPI_BYTE</w:t>
            </w:r>
            <w:proofErr w:type="spellEnd"/>
          </w:p>
        </w:tc>
        <w:tc>
          <w:tcPr>
            <w:tcW w:w="4145" w:type="dxa"/>
          </w:tcPr>
          <w:p w14:paraId="53E5913B" w14:textId="77777777" w:rsidR="008B42FF" w:rsidRDefault="008B42FF" w:rsidP="008A6174">
            <w:pPr>
              <w:jc w:val="both"/>
            </w:pPr>
          </w:p>
        </w:tc>
      </w:tr>
      <w:tr w:rsidR="008B42FF" w14:paraId="1A24E83B" w14:textId="77777777" w:rsidTr="00233972">
        <w:tc>
          <w:tcPr>
            <w:tcW w:w="4146" w:type="dxa"/>
          </w:tcPr>
          <w:p w14:paraId="07464E42" w14:textId="0584D4EA" w:rsidR="008B42FF" w:rsidRDefault="008B42FF" w:rsidP="008A6174">
            <w:pPr>
              <w:jc w:val="both"/>
            </w:pPr>
            <w:proofErr w:type="spellStart"/>
            <w:r>
              <w:t>MPI_PACKED</w:t>
            </w:r>
            <w:proofErr w:type="spellEnd"/>
          </w:p>
        </w:tc>
        <w:tc>
          <w:tcPr>
            <w:tcW w:w="4145" w:type="dxa"/>
          </w:tcPr>
          <w:p w14:paraId="2F34DD92" w14:textId="77777777" w:rsidR="008B42FF" w:rsidRDefault="008B42FF" w:rsidP="00233972">
            <w:pPr>
              <w:keepNext/>
              <w:jc w:val="both"/>
            </w:pPr>
          </w:p>
        </w:tc>
      </w:tr>
    </w:tbl>
    <w:p w14:paraId="228A497A" w14:textId="31C8F37F" w:rsidR="00370868" w:rsidRDefault="00233972" w:rsidP="00233972">
      <w:pPr>
        <w:pStyle w:val="Legenda"/>
      </w:pPr>
      <w:bookmarkStart w:id="52" w:name="_Toc720769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92F5C">
        <w:rPr>
          <w:noProof/>
        </w:rPr>
        <w:t>8</w:t>
      </w:r>
      <w:r>
        <w:fldChar w:fldCharType="end"/>
      </w:r>
      <w:r>
        <w:t xml:space="preserve"> – Tipos de dados MPI</w:t>
      </w:r>
      <w:bookmarkEnd w:id="52"/>
    </w:p>
    <w:p w14:paraId="40B5EF46" w14:textId="1EA938A8" w:rsidR="00370868" w:rsidRDefault="00370868" w:rsidP="008A6174">
      <w:pPr>
        <w:jc w:val="both"/>
      </w:pPr>
    </w:p>
    <w:p w14:paraId="5CEF51E8" w14:textId="0D92E313" w:rsidR="00370868" w:rsidRDefault="00370868" w:rsidP="008A6174">
      <w:pPr>
        <w:jc w:val="both"/>
      </w:pPr>
    </w:p>
    <w:p w14:paraId="62E7F332" w14:textId="77777777" w:rsidR="00355F7E" w:rsidRDefault="00355F7E" w:rsidP="008A6174">
      <w:pPr>
        <w:jc w:val="both"/>
      </w:pPr>
    </w:p>
    <w:p w14:paraId="60FC6724" w14:textId="461C56D0" w:rsidR="003963CA" w:rsidRPr="003850F0" w:rsidRDefault="003963CA" w:rsidP="003850F0">
      <w:pPr>
        <w:pStyle w:val="Ttulo2"/>
        <w:numPr>
          <w:ilvl w:val="1"/>
          <w:numId w:val="10"/>
        </w:numPr>
        <w:rPr>
          <w:sz w:val="30"/>
          <w:szCs w:val="30"/>
        </w:rPr>
      </w:pPr>
      <w:bookmarkStart w:id="53" w:name="_Toc72076782"/>
      <w:bookmarkStart w:id="54" w:name="_Toc72076841"/>
      <w:r w:rsidRPr="003850F0">
        <w:rPr>
          <w:sz w:val="30"/>
          <w:szCs w:val="30"/>
        </w:rPr>
        <w:t>Implementação de três algoritmos como exemplo</w:t>
      </w:r>
      <w:bookmarkEnd w:id="53"/>
      <w:bookmarkEnd w:id="54"/>
    </w:p>
    <w:p w14:paraId="01304086" w14:textId="33280EE6" w:rsidR="003963CA" w:rsidRDefault="003963CA" w:rsidP="008A6174">
      <w:pPr>
        <w:jc w:val="both"/>
      </w:pPr>
    </w:p>
    <w:p w14:paraId="00CE7EC8" w14:textId="7970C8B5" w:rsidR="003963CA" w:rsidRDefault="003963CA" w:rsidP="008A6174">
      <w:pPr>
        <w:jc w:val="both"/>
      </w:pPr>
    </w:p>
    <w:p w14:paraId="0D7DDCFB" w14:textId="291B4619" w:rsidR="0058450F" w:rsidRDefault="00A45F7E" w:rsidP="008A6174">
      <w:pPr>
        <w:jc w:val="both"/>
      </w:pPr>
      <w:r>
        <w:t>Para este capítulo efetuaram-se testes a nível de implementação de código a três algoritmos diferentes. Nomeadamente, a uma multiplicação entre duas matrizes, soma d</w:t>
      </w:r>
      <w:r w:rsidR="00E75807">
        <w:t>os primeiros</w:t>
      </w:r>
      <w:r>
        <w:t xml:space="preserve"> 6 números em sequência e</w:t>
      </w:r>
      <w:r w:rsidR="00E75807">
        <w:t xml:space="preserve"> somar 100 números.</w:t>
      </w:r>
      <w:r>
        <w:t xml:space="preserve"> </w:t>
      </w:r>
    </w:p>
    <w:p w14:paraId="165CF2B1" w14:textId="77777777" w:rsidR="003850F0" w:rsidRDefault="003850F0" w:rsidP="008A6174">
      <w:pPr>
        <w:jc w:val="both"/>
      </w:pPr>
    </w:p>
    <w:p w14:paraId="5F253ED0" w14:textId="32E79285" w:rsidR="00E75807" w:rsidRDefault="00E75807" w:rsidP="008A6174">
      <w:pPr>
        <w:jc w:val="both"/>
      </w:pPr>
    </w:p>
    <w:p w14:paraId="78ECD3CD" w14:textId="3DF461A6" w:rsidR="00E75807" w:rsidRDefault="0058450F" w:rsidP="00355F7E">
      <w:pPr>
        <w:pStyle w:val="Ttulo1"/>
      </w:pPr>
      <w:bookmarkStart w:id="55" w:name="_Toc72076783"/>
      <w:bookmarkStart w:id="56" w:name="_Toc72076842"/>
      <w:r>
        <w:t xml:space="preserve">implementar a </w:t>
      </w:r>
      <w:r w:rsidRPr="00355F7E">
        <w:t>biblioteca</w:t>
      </w:r>
      <w:r>
        <w:t xml:space="preserve"> do mpi no windows</w:t>
      </w:r>
      <w:bookmarkEnd w:id="55"/>
      <w:bookmarkEnd w:id="56"/>
    </w:p>
    <w:p w14:paraId="0224E981" w14:textId="5D1EA791" w:rsidR="0058450F" w:rsidRDefault="0058450F" w:rsidP="008A6174">
      <w:pPr>
        <w:jc w:val="both"/>
      </w:pPr>
    </w:p>
    <w:p w14:paraId="7C0F5E3C" w14:textId="358513FE" w:rsidR="0058450F" w:rsidRDefault="0058450F" w:rsidP="008A6174">
      <w:pPr>
        <w:jc w:val="both"/>
      </w:pPr>
      <w:r>
        <w:t>Para se instalar</w:t>
      </w:r>
      <w:r w:rsidR="009F3B01">
        <w:t xml:space="preserve"> a biblioteca do MPICH2, optou-se em primeiro lugar recorrer ao site da Microsoft. Onde foram disponibilizados dois ficheiros executáveis, nomeadamente um ficheiro que instala por defeito no </w:t>
      </w:r>
      <w:r w:rsidR="00AA33FB">
        <w:t>diretório</w:t>
      </w:r>
      <w:r w:rsidR="009F3B01">
        <w:t xml:space="preserve"> dos programas (x86) do computador, na pasta Microsoft </w:t>
      </w:r>
      <w:proofErr w:type="spellStart"/>
      <w:r w:rsidR="009F3B01">
        <w:t>SDKs</w:t>
      </w:r>
      <w:proofErr w:type="spellEnd"/>
      <w:r w:rsidR="009F3B01">
        <w:t>. Foi feita essa instalação, e posteriormente adicionadas as</w:t>
      </w:r>
      <w:r w:rsidR="00AA33FB">
        <w:t xml:space="preserve"> dependências, nomeadamente a pasta do </w:t>
      </w:r>
      <w:proofErr w:type="spellStart"/>
      <w:r w:rsidR="00AA33FB">
        <w:t>include</w:t>
      </w:r>
      <w:proofErr w:type="spellEnd"/>
      <w:r w:rsidR="00AA33FB">
        <w:t>, como se pode confirmar</w:t>
      </w:r>
      <w:r w:rsidR="00AA33FB" w:rsidRPr="00AA33FB">
        <w:t xml:space="preserve"> na figura abaixo.</w:t>
      </w:r>
      <w:r w:rsidR="009F3B01" w:rsidRPr="00AA33FB">
        <w:t xml:space="preserve"> </w:t>
      </w:r>
    </w:p>
    <w:p w14:paraId="4D5CC918" w14:textId="77777777" w:rsidR="003850F0" w:rsidRDefault="003850F0" w:rsidP="008A6174">
      <w:pPr>
        <w:jc w:val="both"/>
      </w:pPr>
    </w:p>
    <w:p w14:paraId="5EB7E4D6" w14:textId="18CBFACB" w:rsidR="00AA33FB" w:rsidRDefault="00AA33FB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4610DFE" wp14:editId="216D1ACD">
                <wp:simplePos x="0" y="0"/>
                <wp:positionH relativeFrom="column">
                  <wp:posOffset>978535</wp:posOffset>
                </wp:positionH>
                <wp:positionV relativeFrom="paragraph">
                  <wp:posOffset>2313940</wp:posOffset>
                </wp:positionV>
                <wp:extent cx="3469640" cy="635"/>
                <wp:effectExtent l="0" t="0" r="0" b="0"/>
                <wp:wrapSquare wrapText="bothSides"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A5838C" w14:textId="5494CC70" w:rsidR="00AA33FB" w:rsidRPr="00767715" w:rsidRDefault="00AA33FB" w:rsidP="00AA33F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7" w:name="_Toc72078506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– Diretório adicional MPI</w:t>
                            </w:r>
                            <w:r w:rsidR="00904C37">
                              <w:t xml:space="preserve"> </w:t>
                            </w:r>
                            <w:proofErr w:type="spellStart"/>
                            <w:r w:rsidR="00904C37">
                              <w:t>Include</w:t>
                            </w:r>
                            <w:bookmarkEnd w:id="57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10DFE" id="Caixa de texto 34" o:spid="_x0000_s1041" type="#_x0000_t202" style="position:absolute;left:0;text-align:left;margin-left:77.05pt;margin-top:182.2pt;width:273.2pt;height:.05pt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" stroked="f">
                <v:textbox style="mso-fit-shape-to-text:t" inset="0,0,0,0">
                  <w:txbxContent>
                    <w:p w14:paraId="29A5838C" w14:textId="5494CC70" w:rsidR="00AA33FB" w:rsidRPr="00767715" w:rsidRDefault="00AA33FB" w:rsidP="00AA33FB">
                      <w:pPr>
                        <w:pStyle w:val="Legenda"/>
                        <w:rPr>
                          <w:noProof/>
                        </w:rPr>
                      </w:pPr>
                      <w:bookmarkStart w:id="58" w:name="_Toc72078506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– Diretório adicional MPI</w:t>
                      </w:r>
                      <w:r w:rsidR="00904C37">
                        <w:t xml:space="preserve"> </w:t>
                      </w:r>
                      <w:proofErr w:type="spellStart"/>
                      <w:r w:rsidR="00904C37">
                        <w:t>Include</w:t>
                      </w:r>
                      <w:bookmarkEnd w:id="58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0736" behindDoc="0" locked="0" layoutInCell="1" allowOverlap="1" wp14:anchorId="3570F00F" wp14:editId="25B0502F">
            <wp:simplePos x="0" y="0"/>
            <wp:positionH relativeFrom="column">
              <wp:posOffset>978977</wp:posOffset>
            </wp:positionH>
            <wp:positionV relativeFrom="paragraph">
              <wp:posOffset>54610</wp:posOffset>
            </wp:positionV>
            <wp:extent cx="3469640" cy="2299970"/>
            <wp:effectExtent l="0" t="0" r="0" b="508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6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94781" w14:textId="1BA3D2B2" w:rsidR="00AA33FB" w:rsidRDefault="00AA33FB" w:rsidP="008A6174">
      <w:pPr>
        <w:jc w:val="both"/>
      </w:pPr>
    </w:p>
    <w:p w14:paraId="2F6FCA90" w14:textId="66AA936D" w:rsidR="003963CA" w:rsidRDefault="003963CA" w:rsidP="008A6174">
      <w:pPr>
        <w:jc w:val="both"/>
      </w:pPr>
    </w:p>
    <w:p w14:paraId="0D4C56D0" w14:textId="1306FAE7" w:rsidR="003963CA" w:rsidRDefault="003963CA" w:rsidP="008A6174">
      <w:pPr>
        <w:jc w:val="both"/>
      </w:pPr>
    </w:p>
    <w:p w14:paraId="73D656AE" w14:textId="6FE797D2" w:rsidR="003963CA" w:rsidRDefault="003963CA" w:rsidP="008A6174">
      <w:pPr>
        <w:jc w:val="both"/>
      </w:pPr>
    </w:p>
    <w:p w14:paraId="1FCB628D" w14:textId="58907810" w:rsidR="003963CA" w:rsidRDefault="003963CA" w:rsidP="008A6174">
      <w:pPr>
        <w:jc w:val="both"/>
      </w:pPr>
    </w:p>
    <w:p w14:paraId="395AF609" w14:textId="719D8EEF" w:rsidR="003963CA" w:rsidRDefault="003963CA" w:rsidP="008A6174">
      <w:pPr>
        <w:jc w:val="both"/>
      </w:pPr>
    </w:p>
    <w:p w14:paraId="44815498" w14:textId="3097291B" w:rsidR="003963CA" w:rsidRDefault="003963CA" w:rsidP="008A6174">
      <w:pPr>
        <w:jc w:val="both"/>
      </w:pPr>
    </w:p>
    <w:p w14:paraId="3210BB23" w14:textId="46E80EBF" w:rsidR="003963CA" w:rsidRDefault="003963CA" w:rsidP="008A6174">
      <w:pPr>
        <w:jc w:val="both"/>
      </w:pPr>
    </w:p>
    <w:p w14:paraId="4F8A97D8" w14:textId="12F006DF" w:rsidR="003963CA" w:rsidRDefault="003963CA" w:rsidP="008A6174">
      <w:pPr>
        <w:jc w:val="both"/>
      </w:pPr>
    </w:p>
    <w:p w14:paraId="1D4464D7" w14:textId="63DD5F0D" w:rsidR="003963CA" w:rsidRDefault="003963CA" w:rsidP="008A6174">
      <w:pPr>
        <w:jc w:val="both"/>
      </w:pPr>
    </w:p>
    <w:p w14:paraId="3E94527C" w14:textId="5B2D33F0" w:rsidR="003963CA" w:rsidRDefault="003963CA" w:rsidP="008A6174">
      <w:pPr>
        <w:jc w:val="both"/>
      </w:pPr>
    </w:p>
    <w:p w14:paraId="702E76AB" w14:textId="4F9A8B5F" w:rsidR="003963CA" w:rsidRDefault="003963CA" w:rsidP="008A6174">
      <w:pPr>
        <w:jc w:val="both"/>
      </w:pPr>
    </w:p>
    <w:p w14:paraId="76E19845" w14:textId="77777777" w:rsidR="00364582" w:rsidRDefault="00364582" w:rsidP="008A6174">
      <w:pPr>
        <w:jc w:val="both"/>
      </w:pPr>
    </w:p>
    <w:p w14:paraId="1FED02BA" w14:textId="628E6E8A" w:rsidR="003963CA" w:rsidRDefault="003963CA" w:rsidP="008A6174">
      <w:pPr>
        <w:jc w:val="both"/>
      </w:pPr>
    </w:p>
    <w:p w14:paraId="0D337D3A" w14:textId="7B9B850B" w:rsidR="003963CA" w:rsidRDefault="003963CA" w:rsidP="008A6174">
      <w:pPr>
        <w:jc w:val="both"/>
      </w:pPr>
    </w:p>
    <w:p w14:paraId="184BE358" w14:textId="325D739F" w:rsidR="003850F0" w:rsidRDefault="003850F0" w:rsidP="008A6174">
      <w:pPr>
        <w:jc w:val="both"/>
      </w:pPr>
    </w:p>
    <w:p w14:paraId="46296DA2" w14:textId="77777777" w:rsidR="003850F0" w:rsidRDefault="003850F0" w:rsidP="008A6174">
      <w:pPr>
        <w:jc w:val="both"/>
      </w:pPr>
    </w:p>
    <w:p w14:paraId="78C853F4" w14:textId="77777777" w:rsidR="003850F0" w:rsidRDefault="00AA33FB" w:rsidP="008A6174">
      <w:pPr>
        <w:jc w:val="both"/>
      </w:pPr>
      <w:r>
        <w:lastRenderedPageBreak/>
        <w:t xml:space="preserve">No entanto mesmo após a instalação dos dois executáveis do MPI, e posteriormente a inclusão dos </w:t>
      </w:r>
      <w:r w:rsidR="00821668">
        <w:t>diretórios</w:t>
      </w:r>
      <w:r>
        <w:t xml:space="preserve"> dentro do Visual </w:t>
      </w:r>
      <w:proofErr w:type="spellStart"/>
      <w:r>
        <w:t>Studio</w:t>
      </w:r>
      <w:proofErr w:type="spellEnd"/>
      <w:r>
        <w:t xml:space="preserve">, os erros subsistiam. </w:t>
      </w:r>
    </w:p>
    <w:p w14:paraId="7DE8392E" w14:textId="77777777" w:rsidR="003850F0" w:rsidRDefault="003850F0" w:rsidP="008A6174">
      <w:pPr>
        <w:jc w:val="both"/>
      </w:pPr>
    </w:p>
    <w:p w14:paraId="424A2779" w14:textId="3849AFC0" w:rsidR="003963CA" w:rsidRDefault="00AA33FB" w:rsidP="008A6174">
      <w:pPr>
        <w:jc w:val="both"/>
      </w:pPr>
      <w:r>
        <w:t xml:space="preserve">Confirmou-se com toda a certeza que a versão instalada era definitivamente a correta para o Windows. </w:t>
      </w:r>
    </w:p>
    <w:p w14:paraId="31922822" w14:textId="4F1A7B9D" w:rsidR="00AA33FB" w:rsidRDefault="00AA33FB" w:rsidP="008A6174">
      <w:pPr>
        <w:jc w:val="both"/>
      </w:pPr>
    </w:p>
    <w:p w14:paraId="46051904" w14:textId="39EA5E2E" w:rsidR="00AA33FB" w:rsidRDefault="00AA33FB" w:rsidP="008A6174">
      <w:pPr>
        <w:jc w:val="both"/>
      </w:pPr>
      <w:r>
        <w:t>Tentou-se contornar a situação</w:t>
      </w:r>
      <w:r w:rsidR="00B4266F">
        <w:t xml:space="preserve"> adicionando mais uma dependência ao Visual </w:t>
      </w:r>
      <w:proofErr w:type="spellStart"/>
      <w:r w:rsidR="00B4266F">
        <w:t>Studio</w:t>
      </w:r>
      <w:proofErr w:type="spellEnd"/>
      <w:r w:rsidR="00B4266F">
        <w:t xml:space="preserve">, nomeadamente ao </w:t>
      </w:r>
      <w:proofErr w:type="spellStart"/>
      <w:r w:rsidR="00B4266F">
        <w:t>Linker</w:t>
      </w:r>
      <w:proofErr w:type="spellEnd"/>
      <w:r w:rsidR="00B4266F">
        <w:t xml:space="preserve">, onde se adicionou o diretório da </w:t>
      </w:r>
      <w:proofErr w:type="spellStart"/>
      <w:r w:rsidR="00B4266F">
        <w:t>lib</w:t>
      </w:r>
      <w:proofErr w:type="spellEnd"/>
      <w:r w:rsidR="00B4266F">
        <w:t xml:space="preserve"> do MPI.</w:t>
      </w:r>
    </w:p>
    <w:p w14:paraId="7EC20E0B" w14:textId="06104BA1" w:rsidR="00B4266F" w:rsidRDefault="00B4266F" w:rsidP="008A6174">
      <w:pPr>
        <w:jc w:val="both"/>
      </w:pPr>
    </w:p>
    <w:p w14:paraId="557F07B9" w14:textId="4B368CE8" w:rsidR="00B4266F" w:rsidRDefault="00B52F4F" w:rsidP="008A6174">
      <w:pPr>
        <w:jc w:val="both"/>
      </w:pPr>
      <w:r>
        <w:rPr>
          <w:noProof/>
        </w:rPr>
        <w:drawing>
          <wp:anchor distT="0" distB="0" distL="114300" distR="114300" simplePos="0" relativeHeight="251703808" behindDoc="0" locked="0" layoutInCell="1" allowOverlap="1" wp14:anchorId="2EA71185" wp14:editId="7E37F63E">
            <wp:simplePos x="0" y="0"/>
            <wp:positionH relativeFrom="column">
              <wp:posOffset>523074</wp:posOffset>
            </wp:positionH>
            <wp:positionV relativeFrom="paragraph">
              <wp:posOffset>71755</wp:posOffset>
            </wp:positionV>
            <wp:extent cx="4241800" cy="2883535"/>
            <wp:effectExtent l="0" t="0" r="635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64EC4A" w14:textId="4B539C46" w:rsidR="003963CA" w:rsidRDefault="003963CA" w:rsidP="008A6174">
      <w:pPr>
        <w:jc w:val="both"/>
      </w:pPr>
    </w:p>
    <w:p w14:paraId="5BC22404" w14:textId="41EC98AD" w:rsidR="003963CA" w:rsidRDefault="003963CA" w:rsidP="008A6174">
      <w:pPr>
        <w:jc w:val="both"/>
      </w:pPr>
    </w:p>
    <w:p w14:paraId="2CA9FBEA" w14:textId="10321C66" w:rsidR="003963CA" w:rsidRDefault="003963CA" w:rsidP="008A6174">
      <w:pPr>
        <w:jc w:val="both"/>
      </w:pPr>
    </w:p>
    <w:p w14:paraId="6D78271B" w14:textId="35811D89" w:rsidR="003963CA" w:rsidRDefault="003963CA" w:rsidP="008A6174">
      <w:pPr>
        <w:jc w:val="both"/>
      </w:pPr>
    </w:p>
    <w:p w14:paraId="3556EBCF" w14:textId="62A13246" w:rsidR="003963CA" w:rsidRDefault="003963CA" w:rsidP="008A6174">
      <w:pPr>
        <w:jc w:val="both"/>
      </w:pPr>
    </w:p>
    <w:p w14:paraId="5D128B9B" w14:textId="2B82B3E5" w:rsidR="003963CA" w:rsidRDefault="003963CA" w:rsidP="008A6174">
      <w:pPr>
        <w:jc w:val="both"/>
      </w:pPr>
    </w:p>
    <w:p w14:paraId="503C11F6" w14:textId="2B89E5EE" w:rsidR="003963CA" w:rsidRDefault="003963CA" w:rsidP="008A6174">
      <w:pPr>
        <w:jc w:val="both"/>
      </w:pPr>
    </w:p>
    <w:p w14:paraId="6446B3F3" w14:textId="07725EFA" w:rsidR="003963CA" w:rsidRDefault="003963CA" w:rsidP="008A6174">
      <w:pPr>
        <w:jc w:val="both"/>
      </w:pPr>
    </w:p>
    <w:p w14:paraId="49B24D4C" w14:textId="77777777" w:rsidR="003963CA" w:rsidRDefault="003963CA" w:rsidP="008A6174">
      <w:pPr>
        <w:jc w:val="both"/>
      </w:pPr>
    </w:p>
    <w:p w14:paraId="0D1DA14E" w14:textId="44C1EB01" w:rsidR="00370868" w:rsidRDefault="00370868" w:rsidP="008A6174">
      <w:pPr>
        <w:jc w:val="both"/>
      </w:pPr>
    </w:p>
    <w:p w14:paraId="5E614BA5" w14:textId="2A75D4F3" w:rsidR="00370868" w:rsidRDefault="00370868" w:rsidP="008A6174">
      <w:pPr>
        <w:jc w:val="both"/>
      </w:pPr>
    </w:p>
    <w:p w14:paraId="057738FC" w14:textId="3C9050A7" w:rsidR="00B4266F" w:rsidRDefault="00B4266F" w:rsidP="008A6174">
      <w:pPr>
        <w:jc w:val="both"/>
      </w:pPr>
    </w:p>
    <w:p w14:paraId="0772F5AE" w14:textId="6047D3F9" w:rsidR="00B4266F" w:rsidRDefault="00B4266F" w:rsidP="008A6174">
      <w:pPr>
        <w:jc w:val="both"/>
      </w:pPr>
    </w:p>
    <w:p w14:paraId="3E9BE766" w14:textId="7E091C20" w:rsidR="00B4266F" w:rsidRDefault="00B4266F" w:rsidP="008A6174">
      <w:pPr>
        <w:jc w:val="both"/>
      </w:pPr>
    </w:p>
    <w:p w14:paraId="3E89034B" w14:textId="29501DE7" w:rsidR="00B4266F" w:rsidRDefault="00B4266F" w:rsidP="008A6174">
      <w:pPr>
        <w:jc w:val="both"/>
      </w:pPr>
    </w:p>
    <w:p w14:paraId="0197EF9A" w14:textId="3CCFA1C4" w:rsidR="00B4266F" w:rsidRDefault="00B4266F" w:rsidP="008A6174">
      <w:pPr>
        <w:jc w:val="both"/>
      </w:pPr>
    </w:p>
    <w:p w14:paraId="047DA63D" w14:textId="3A320E9E" w:rsidR="00B4266F" w:rsidRDefault="00B52F4F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8444524" wp14:editId="4CA83D4F">
                <wp:simplePos x="0" y="0"/>
                <wp:positionH relativeFrom="column">
                  <wp:posOffset>413634</wp:posOffset>
                </wp:positionH>
                <wp:positionV relativeFrom="paragraph">
                  <wp:posOffset>97790</wp:posOffset>
                </wp:positionV>
                <wp:extent cx="4405630" cy="635"/>
                <wp:effectExtent l="0" t="0" r="0" b="0"/>
                <wp:wrapSquare wrapText="bothSides"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5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C18E94" w14:textId="05E45FE4" w:rsidR="00904C37" w:rsidRPr="00152ED5" w:rsidRDefault="00904C37" w:rsidP="00904C3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9" w:name="_Toc72078507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13</w:t>
                            </w:r>
                            <w:r>
                              <w:fldChar w:fldCharType="end"/>
                            </w:r>
                            <w:r>
                              <w:t xml:space="preserve"> – Diretório adicional MPI </w:t>
                            </w:r>
                            <w:proofErr w:type="spellStart"/>
                            <w:r>
                              <w:t>lib</w:t>
                            </w:r>
                            <w:bookmarkEnd w:id="5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444524" id="Caixa de texto 36" o:spid="_x0000_s1042" type="#_x0000_t202" style="position:absolute;left:0;text-align:left;margin-left:32.55pt;margin-top:7.7pt;width:346.9pt;height:.0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" stroked="f">
                <v:textbox style="mso-fit-shape-to-text:t" inset="0,0,0,0">
                  <w:txbxContent>
                    <w:p w14:paraId="33C18E94" w14:textId="05E45FE4" w:rsidR="00904C37" w:rsidRPr="00152ED5" w:rsidRDefault="00904C37" w:rsidP="00904C37">
                      <w:pPr>
                        <w:pStyle w:val="Legenda"/>
                        <w:rPr>
                          <w:noProof/>
                        </w:rPr>
                      </w:pPr>
                      <w:bookmarkStart w:id="60" w:name="_Toc72078507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13</w:t>
                      </w:r>
                      <w:r>
                        <w:fldChar w:fldCharType="end"/>
                      </w:r>
                      <w:r>
                        <w:t xml:space="preserve"> – Diretório adicional MPI </w:t>
                      </w:r>
                      <w:proofErr w:type="spellStart"/>
                      <w:r>
                        <w:t>lib</w:t>
                      </w:r>
                      <w:bookmarkEnd w:id="60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21FCB" w14:textId="621A904D" w:rsidR="00B4266F" w:rsidRDefault="00B4266F" w:rsidP="008A6174">
      <w:pPr>
        <w:jc w:val="both"/>
      </w:pPr>
    </w:p>
    <w:p w14:paraId="301EC6D8" w14:textId="27BF2363" w:rsidR="00B4266F" w:rsidRDefault="00B4266F" w:rsidP="008A6174">
      <w:pPr>
        <w:jc w:val="both"/>
      </w:pPr>
    </w:p>
    <w:p w14:paraId="62CFAA0B" w14:textId="0B365907" w:rsidR="00B52F4F" w:rsidRDefault="00B52F4F" w:rsidP="008A6174">
      <w:pPr>
        <w:jc w:val="both"/>
      </w:pPr>
      <w:r>
        <w:t xml:space="preserve">Após a última inclusão, os problemas efetivamente desapareceram, no sentido em que o #include </w:t>
      </w:r>
      <w:r w:rsidRPr="00B52F4F">
        <w:t>&lt;</w:t>
      </w:r>
      <w:proofErr w:type="spellStart"/>
      <w:r w:rsidRPr="00B52F4F">
        <w:t>mpi.h</w:t>
      </w:r>
      <w:proofErr w:type="spellEnd"/>
      <w:r w:rsidRPr="00B52F4F">
        <w:t>&gt;</w:t>
      </w:r>
      <w:r>
        <w:t xml:space="preserve"> já não dava erros. No entanto, na linha de comandos </w:t>
      </w:r>
      <w:proofErr w:type="spellStart"/>
      <w:r>
        <w:t>CMD</w:t>
      </w:r>
      <w:proofErr w:type="spellEnd"/>
      <w:r>
        <w:t xml:space="preserve">, onde supostamente tínhamos a tarefa de executar o programa com o seguinte comando, </w:t>
      </w:r>
      <w:r w:rsidR="009439C8">
        <w:t>“</w:t>
      </w:r>
      <w:proofErr w:type="spellStart"/>
      <w:r>
        <w:t>mpiexecute</w:t>
      </w:r>
      <w:proofErr w:type="spellEnd"/>
      <w:r>
        <w:t xml:space="preserve"> -n (</w:t>
      </w:r>
      <w:proofErr w:type="spellStart"/>
      <w:r>
        <w:t>nr</w:t>
      </w:r>
      <w:proofErr w:type="spellEnd"/>
      <w:r>
        <w:t>. de processos</w:t>
      </w:r>
      <w:proofErr w:type="gramStart"/>
      <w:r>
        <w:t>)</w:t>
      </w:r>
      <w:r w:rsidR="009439C8">
        <w:t xml:space="preserve"> </w:t>
      </w:r>
      <w:r>
        <w:t>.</w:t>
      </w:r>
      <w:proofErr w:type="gramEnd"/>
      <w:r>
        <w:t>/</w:t>
      </w:r>
      <w:proofErr w:type="spellStart"/>
      <w:r w:rsidR="009439C8">
        <w:t>nomedo</w:t>
      </w:r>
      <w:r>
        <w:t>programa</w:t>
      </w:r>
      <w:proofErr w:type="spellEnd"/>
      <w:r w:rsidR="009439C8">
        <w:t>”</w:t>
      </w:r>
      <w:r>
        <w:t>, o sistema não reconhecia o comando, ou qualquer comando de executar os programas em MPI.</w:t>
      </w:r>
    </w:p>
    <w:p w14:paraId="465A8E06" w14:textId="1B0765E8" w:rsidR="00B52F4F" w:rsidRDefault="00B52F4F" w:rsidP="008A6174">
      <w:pPr>
        <w:jc w:val="both"/>
      </w:pPr>
    </w:p>
    <w:p w14:paraId="05DD3413" w14:textId="6974E4F2" w:rsidR="00B52F4F" w:rsidRDefault="00B52F4F" w:rsidP="008A6174">
      <w:pPr>
        <w:jc w:val="both"/>
      </w:pPr>
      <w:r>
        <w:t xml:space="preserve">Optou-se por pesquisar mais arduamente, a fim de solucionar o problema. Encontrou-se uma resposta, no sentido em que, para podermos usufruir do MPI no Windows, no nosso caso em </w:t>
      </w:r>
      <w:r w:rsidR="009439C8">
        <w:t>específico</w:t>
      </w:r>
      <w:r>
        <w:t xml:space="preserve">, dada a natureza do sistema operativo, a solução o era </w:t>
      </w:r>
      <w:r w:rsidR="009439C8">
        <w:t>reverter</w:t>
      </w:r>
      <w:r>
        <w:t xml:space="preserve"> a </w:t>
      </w:r>
      <w:r w:rsidR="009439C8">
        <w:t>versão</w:t>
      </w:r>
      <w:r>
        <w:t xml:space="preserve"> o do MPI, e ao invés de se utilizar a que estava efetivamente no site da Microsoft, </w:t>
      </w:r>
      <w:r w:rsidR="009439C8">
        <w:t>fez-se o download da mais antiga, e surpreendente mais estável, MPICH2.</w:t>
      </w:r>
    </w:p>
    <w:p w14:paraId="44800A68" w14:textId="7F1C003C" w:rsidR="000508A6" w:rsidRDefault="000508A6" w:rsidP="008A6174">
      <w:pPr>
        <w:jc w:val="both"/>
      </w:pPr>
    </w:p>
    <w:p w14:paraId="7041F06F" w14:textId="05AA33A5" w:rsidR="000508A6" w:rsidRDefault="000508A6" w:rsidP="008A6174">
      <w:pPr>
        <w:jc w:val="both"/>
      </w:pPr>
      <w:r>
        <w:t xml:space="preserve">O seu processo de instalação era ligeiramente mais complexo, menos </w:t>
      </w:r>
      <w:proofErr w:type="spellStart"/>
      <w:r>
        <w:t>straightforward</w:t>
      </w:r>
      <w:proofErr w:type="spellEnd"/>
      <w:r>
        <w:t>, uma vez que era necessário cumprir com uma série de passos, para se poder usar os comandos do MPI através da linha de comandos.</w:t>
      </w:r>
    </w:p>
    <w:p w14:paraId="6D8C0772" w14:textId="30069DB2" w:rsidR="00AC1FC2" w:rsidRDefault="00AC1FC2" w:rsidP="008A6174">
      <w:pPr>
        <w:jc w:val="both"/>
      </w:pPr>
    </w:p>
    <w:p w14:paraId="08DC841E" w14:textId="72C8AB36" w:rsidR="00AC1FC2" w:rsidRDefault="00AC1FC2" w:rsidP="008A6174">
      <w:pPr>
        <w:jc w:val="both"/>
      </w:pPr>
      <w:r>
        <w:t xml:space="preserve">Para tal o primeiro passo, após a instalação do MPICH2, foi ir as variáveis de ambiente de Windows e adicionar o diretório ao </w:t>
      </w:r>
      <w:proofErr w:type="spellStart"/>
      <w:r>
        <w:t>PATH</w:t>
      </w:r>
      <w:proofErr w:type="spellEnd"/>
      <w:r>
        <w:t>.</w:t>
      </w:r>
    </w:p>
    <w:p w14:paraId="48D3DEDE" w14:textId="0319C624" w:rsidR="00AC1FC2" w:rsidRDefault="00AC1FC2" w:rsidP="008A6174">
      <w:pPr>
        <w:jc w:val="both"/>
      </w:pPr>
    </w:p>
    <w:p w14:paraId="0ED2FE3D" w14:textId="4F70359D" w:rsidR="00AC1FC2" w:rsidRDefault="00AC1FC2" w:rsidP="008A6174">
      <w:pPr>
        <w:jc w:val="both"/>
      </w:pPr>
    </w:p>
    <w:p w14:paraId="1EC5B582" w14:textId="21D0FE2A" w:rsidR="00AC1FC2" w:rsidRDefault="00AC1FC2" w:rsidP="008A6174">
      <w:pPr>
        <w:jc w:val="both"/>
      </w:pPr>
    </w:p>
    <w:p w14:paraId="5DA4F0C1" w14:textId="1BB4F1C2" w:rsidR="00AC1FC2" w:rsidRDefault="00AC1FC2" w:rsidP="008A6174">
      <w:pPr>
        <w:jc w:val="both"/>
      </w:pPr>
    </w:p>
    <w:p w14:paraId="07AB6A8F" w14:textId="5623A393" w:rsidR="00AC1FC2" w:rsidRDefault="00AC1FC2" w:rsidP="008A6174">
      <w:pPr>
        <w:jc w:val="both"/>
      </w:pPr>
    </w:p>
    <w:p w14:paraId="30471E03" w14:textId="2B6373DE" w:rsidR="00AC1FC2" w:rsidRPr="00B52F4F" w:rsidRDefault="00AC1FC2" w:rsidP="008A6174">
      <w:pPr>
        <w:jc w:val="both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2160DDC6" wp14:editId="582E4DBE">
                <wp:simplePos x="0" y="0"/>
                <wp:positionH relativeFrom="column">
                  <wp:posOffset>530860</wp:posOffset>
                </wp:positionH>
                <wp:positionV relativeFrom="paragraph">
                  <wp:posOffset>3367405</wp:posOffset>
                </wp:positionV>
                <wp:extent cx="4140835" cy="635"/>
                <wp:effectExtent l="0" t="0" r="0" b="0"/>
                <wp:wrapSquare wrapText="bothSides"/>
                <wp:docPr id="38" name="Caixa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21213" w14:textId="6533E99B" w:rsidR="00AC1FC2" w:rsidRPr="0010710F" w:rsidRDefault="00AC1FC2" w:rsidP="00AC1FC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1" w:name="_Toc72078508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– Diretório adicional MPI bin no </w:t>
                            </w:r>
                            <w:proofErr w:type="spellStart"/>
                            <w:r>
                              <w:t>PATH</w:t>
                            </w:r>
                            <w:proofErr w:type="spellEnd"/>
                            <w:r>
                              <w:t xml:space="preserve"> do </w:t>
                            </w:r>
                            <w:proofErr w:type="spellStart"/>
                            <w:r>
                              <w:t>windows</w:t>
                            </w:r>
                            <w:bookmarkEnd w:id="61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0DDC6" id="Caixa de texto 38" o:spid="_x0000_s1043" type="#_x0000_t202" style="position:absolute;left:0;text-align:left;margin-left:41.8pt;margin-top:265.15pt;width:326.05pt;height:.0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" stroked="f">
                <v:textbox style="mso-fit-shape-to-text:t" inset="0,0,0,0">
                  <w:txbxContent>
                    <w:p w14:paraId="09821213" w14:textId="6533E99B" w:rsidR="00AC1FC2" w:rsidRPr="0010710F" w:rsidRDefault="00AC1FC2" w:rsidP="00AC1FC2">
                      <w:pPr>
                        <w:pStyle w:val="Legenda"/>
                        <w:rPr>
                          <w:noProof/>
                        </w:rPr>
                      </w:pPr>
                      <w:bookmarkStart w:id="62" w:name="_Toc72078508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– Diretório adicional MPI bin no </w:t>
                      </w:r>
                      <w:proofErr w:type="spellStart"/>
                      <w:r>
                        <w:t>PATH</w:t>
                      </w:r>
                      <w:proofErr w:type="spellEnd"/>
                      <w:r>
                        <w:t xml:space="preserve"> do </w:t>
                      </w:r>
                      <w:proofErr w:type="spellStart"/>
                      <w:r>
                        <w:t>windows</w:t>
                      </w:r>
                      <w:bookmarkEnd w:id="62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6880" behindDoc="0" locked="0" layoutInCell="1" allowOverlap="1" wp14:anchorId="2710DBBE" wp14:editId="4D8A7ED5">
            <wp:simplePos x="0" y="0"/>
            <wp:positionH relativeFrom="column">
              <wp:posOffset>531081</wp:posOffset>
            </wp:positionH>
            <wp:positionV relativeFrom="paragraph">
              <wp:posOffset>469</wp:posOffset>
            </wp:positionV>
            <wp:extent cx="4140835" cy="3310255"/>
            <wp:effectExtent l="0" t="0" r="0" b="4445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83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37B3C" w14:textId="67EEC213" w:rsidR="00B4266F" w:rsidRDefault="00B4266F" w:rsidP="008A6174">
      <w:pPr>
        <w:jc w:val="both"/>
      </w:pPr>
    </w:p>
    <w:p w14:paraId="7BD9AB16" w14:textId="49E3D005" w:rsidR="00B4266F" w:rsidRDefault="00B4266F" w:rsidP="008A6174">
      <w:pPr>
        <w:jc w:val="both"/>
      </w:pPr>
    </w:p>
    <w:p w14:paraId="5EC20DB0" w14:textId="7777E7B6" w:rsidR="00B4266F" w:rsidRDefault="00B4266F" w:rsidP="008A6174">
      <w:pPr>
        <w:jc w:val="both"/>
      </w:pPr>
    </w:p>
    <w:p w14:paraId="2C113D36" w14:textId="10D68FAD" w:rsidR="00B4266F" w:rsidRDefault="00B4266F" w:rsidP="008A6174">
      <w:pPr>
        <w:jc w:val="both"/>
      </w:pPr>
    </w:p>
    <w:p w14:paraId="61238DEE" w14:textId="44A37BC7" w:rsidR="00B4266F" w:rsidRDefault="00B4266F" w:rsidP="008A6174">
      <w:pPr>
        <w:jc w:val="both"/>
      </w:pPr>
    </w:p>
    <w:p w14:paraId="667862F6" w14:textId="337967E9" w:rsidR="00B4266F" w:rsidRDefault="00B4266F" w:rsidP="008A6174">
      <w:pPr>
        <w:jc w:val="both"/>
      </w:pPr>
    </w:p>
    <w:p w14:paraId="539428BD" w14:textId="75EBC55B" w:rsidR="00B4266F" w:rsidRDefault="00B4266F" w:rsidP="008A6174">
      <w:pPr>
        <w:jc w:val="both"/>
      </w:pPr>
    </w:p>
    <w:p w14:paraId="70FF2712" w14:textId="078AD6DA" w:rsidR="00B4266F" w:rsidRDefault="00B4266F" w:rsidP="008A6174">
      <w:pPr>
        <w:jc w:val="both"/>
      </w:pPr>
    </w:p>
    <w:p w14:paraId="74611FAA" w14:textId="4D08BEFC" w:rsidR="00B4266F" w:rsidRDefault="00B4266F" w:rsidP="008A6174">
      <w:pPr>
        <w:jc w:val="both"/>
      </w:pPr>
    </w:p>
    <w:p w14:paraId="639397B2" w14:textId="302F72D0" w:rsidR="00B4266F" w:rsidRDefault="00B4266F" w:rsidP="008A6174">
      <w:pPr>
        <w:jc w:val="both"/>
      </w:pPr>
    </w:p>
    <w:p w14:paraId="275465AA" w14:textId="6BCCE4E6" w:rsidR="00B4266F" w:rsidRDefault="00B4266F" w:rsidP="008A6174">
      <w:pPr>
        <w:jc w:val="both"/>
      </w:pPr>
    </w:p>
    <w:p w14:paraId="2E7649F6" w14:textId="0B002655" w:rsidR="00B4266F" w:rsidRDefault="00B4266F" w:rsidP="008A6174">
      <w:pPr>
        <w:jc w:val="both"/>
      </w:pPr>
    </w:p>
    <w:p w14:paraId="1FCB34B1" w14:textId="51B12B6A" w:rsidR="00B4266F" w:rsidRDefault="00B4266F" w:rsidP="008A6174">
      <w:pPr>
        <w:jc w:val="both"/>
      </w:pPr>
    </w:p>
    <w:p w14:paraId="14DB556E" w14:textId="3D692139" w:rsidR="00B4266F" w:rsidRDefault="00B4266F" w:rsidP="008A6174">
      <w:pPr>
        <w:jc w:val="both"/>
      </w:pPr>
    </w:p>
    <w:p w14:paraId="052C4D65" w14:textId="0FA1CC53" w:rsidR="00B4266F" w:rsidRDefault="00B4266F" w:rsidP="008A6174">
      <w:pPr>
        <w:jc w:val="both"/>
      </w:pPr>
    </w:p>
    <w:p w14:paraId="4D283B35" w14:textId="1B743CCB" w:rsidR="00B4266F" w:rsidRDefault="00B4266F" w:rsidP="008A6174">
      <w:pPr>
        <w:jc w:val="both"/>
      </w:pPr>
    </w:p>
    <w:p w14:paraId="554CF7BC" w14:textId="04C8C5C9" w:rsidR="00B4266F" w:rsidRDefault="00B4266F" w:rsidP="008A6174">
      <w:pPr>
        <w:jc w:val="both"/>
      </w:pPr>
    </w:p>
    <w:p w14:paraId="2558655F" w14:textId="27C9B59B" w:rsidR="00B4266F" w:rsidRDefault="00B4266F" w:rsidP="008A6174">
      <w:pPr>
        <w:jc w:val="both"/>
      </w:pPr>
    </w:p>
    <w:p w14:paraId="0048CABD" w14:textId="5A1F09A8" w:rsidR="00AC1FC2" w:rsidRDefault="00AC1FC2" w:rsidP="008A6174">
      <w:pPr>
        <w:jc w:val="both"/>
      </w:pPr>
    </w:p>
    <w:p w14:paraId="73C25648" w14:textId="017509B6" w:rsidR="00AC1FC2" w:rsidRDefault="00AC1FC2" w:rsidP="008A6174">
      <w:pPr>
        <w:jc w:val="both"/>
      </w:pPr>
    </w:p>
    <w:p w14:paraId="020240D8" w14:textId="2B7E5B03" w:rsidR="00AC1FC2" w:rsidRDefault="00AC1FC2" w:rsidP="008A6174">
      <w:pPr>
        <w:jc w:val="both"/>
      </w:pPr>
    </w:p>
    <w:p w14:paraId="29765E70" w14:textId="3D11BFCC" w:rsidR="00AC1FC2" w:rsidRDefault="00AC1FC2" w:rsidP="008A6174">
      <w:pPr>
        <w:jc w:val="both"/>
      </w:pPr>
    </w:p>
    <w:p w14:paraId="4738AEAE" w14:textId="50E69125" w:rsidR="00AC1FC2" w:rsidRDefault="00AC1FC2" w:rsidP="008A6174">
      <w:pPr>
        <w:jc w:val="both"/>
      </w:pPr>
      <w:r>
        <w:t>Feito isto já podemos utilizar com efetividade a biblioteca na linha de comandos, como comprovado na figura abaixo.</w:t>
      </w:r>
    </w:p>
    <w:p w14:paraId="385B26F6" w14:textId="77777777" w:rsidR="003850F0" w:rsidRDefault="003850F0" w:rsidP="008A6174">
      <w:pPr>
        <w:jc w:val="both"/>
      </w:pPr>
    </w:p>
    <w:p w14:paraId="18E88033" w14:textId="595A5B5B" w:rsidR="00AC1FC2" w:rsidRDefault="00AC1FC2" w:rsidP="008A6174">
      <w:pPr>
        <w:jc w:val="both"/>
      </w:pPr>
    </w:p>
    <w:p w14:paraId="2E75EE8B" w14:textId="59755987" w:rsidR="00AC1FC2" w:rsidRDefault="00AC1FC2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05F87FB1" wp14:editId="58D17E95">
                <wp:simplePos x="0" y="0"/>
                <wp:positionH relativeFrom="column">
                  <wp:posOffset>637540</wp:posOffset>
                </wp:positionH>
                <wp:positionV relativeFrom="paragraph">
                  <wp:posOffset>2010410</wp:posOffset>
                </wp:positionV>
                <wp:extent cx="4384040" cy="635"/>
                <wp:effectExtent l="0" t="0" r="0" b="0"/>
                <wp:wrapSquare wrapText="bothSides"/>
                <wp:docPr id="40" name="Caixa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4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122ED" w14:textId="4B97DC1C" w:rsidR="00AC1FC2" w:rsidRPr="0024190B" w:rsidRDefault="00AC1FC2" w:rsidP="00AC1FC2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3" w:name="_Toc72078509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mpiexec</w:t>
                            </w:r>
                            <w:bookmarkEnd w:id="63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87FB1" id="Caixa de texto 40" o:spid="_x0000_s1044" type="#_x0000_t202" style="position:absolute;left:0;text-align:left;margin-left:50.2pt;margin-top:158.3pt;width:345.2pt;height:.0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" stroked="f">
                <v:textbox style="mso-fit-shape-to-text:t" inset="0,0,0,0">
                  <w:txbxContent>
                    <w:p w14:paraId="0B1122ED" w14:textId="4B97DC1C" w:rsidR="00AC1FC2" w:rsidRPr="0024190B" w:rsidRDefault="00AC1FC2" w:rsidP="00AC1FC2">
                      <w:pPr>
                        <w:pStyle w:val="Legenda"/>
                        <w:rPr>
                          <w:noProof/>
                        </w:rPr>
                      </w:pPr>
                      <w:bookmarkStart w:id="64" w:name="_Toc72078509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mpiexec</w:t>
                      </w:r>
                      <w:bookmarkEnd w:id="64"/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952" behindDoc="0" locked="0" layoutInCell="1" allowOverlap="1" wp14:anchorId="1BFFC0AB" wp14:editId="1DDE381A">
            <wp:simplePos x="0" y="0"/>
            <wp:positionH relativeFrom="column">
              <wp:posOffset>637733</wp:posOffset>
            </wp:positionH>
            <wp:positionV relativeFrom="paragraph">
              <wp:posOffset>21259</wp:posOffset>
            </wp:positionV>
            <wp:extent cx="4384040" cy="1932305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04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AB0327" w14:textId="54601A14" w:rsidR="00AC1FC2" w:rsidRDefault="00AC1FC2" w:rsidP="008A6174">
      <w:pPr>
        <w:jc w:val="both"/>
      </w:pPr>
    </w:p>
    <w:p w14:paraId="323E46B0" w14:textId="66D4112C" w:rsidR="00AC1FC2" w:rsidRDefault="00AC1FC2" w:rsidP="008A6174">
      <w:pPr>
        <w:jc w:val="both"/>
      </w:pPr>
    </w:p>
    <w:p w14:paraId="724245A7" w14:textId="7376FB3F" w:rsidR="00AC1FC2" w:rsidRDefault="00AC1FC2" w:rsidP="008A6174">
      <w:pPr>
        <w:jc w:val="both"/>
      </w:pPr>
    </w:p>
    <w:p w14:paraId="36918929" w14:textId="0847CBAE" w:rsidR="00AC1FC2" w:rsidRDefault="00AC1FC2" w:rsidP="008A6174">
      <w:pPr>
        <w:jc w:val="both"/>
      </w:pPr>
    </w:p>
    <w:p w14:paraId="455D8743" w14:textId="301ADFE5" w:rsidR="00AC1FC2" w:rsidRDefault="00AC1FC2" w:rsidP="008A6174">
      <w:pPr>
        <w:jc w:val="both"/>
      </w:pPr>
    </w:p>
    <w:p w14:paraId="120C23C5" w14:textId="76C4EC4B" w:rsidR="00AC1FC2" w:rsidRDefault="00AC1FC2" w:rsidP="008A6174">
      <w:pPr>
        <w:jc w:val="both"/>
      </w:pPr>
    </w:p>
    <w:p w14:paraId="7BA9EE22" w14:textId="412175FA" w:rsidR="00AC1FC2" w:rsidRDefault="00AC1FC2" w:rsidP="008A6174">
      <w:pPr>
        <w:jc w:val="both"/>
      </w:pPr>
    </w:p>
    <w:p w14:paraId="3BB7D9C1" w14:textId="1729841A" w:rsidR="00AC1FC2" w:rsidRDefault="00AC1FC2" w:rsidP="008A6174">
      <w:pPr>
        <w:jc w:val="both"/>
      </w:pPr>
    </w:p>
    <w:p w14:paraId="2EBD9BC2" w14:textId="3B0D31CD" w:rsidR="00AC1FC2" w:rsidRDefault="00AC1FC2" w:rsidP="008A6174">
      <w:pPr>
        <w:jc w:val="both"/>
      </w:pPr>
    </w:p>
    <w:p w14:paraId="043C5487" w14:textId="1983645C" w:rsidR="00AC1FC2" w:rsidRDefault="00AC1FC2" w:rsidP="008A6174">
      <w:pPr>
        <w:jc w:val="both"/>
      </w:pPr>
    </w:p>
    <w:p w14:paraId="60ADE26E" w14:textId="09D47AF8" w:rsidR="00AC1FC2" w:rsidRDefault="00AC1FC2" w:rsidP="008A6174">
      <w:pPr>
        <w:jc w:val="both"/>
      </w:pPr>
    </w:p>
    <w:p w14:paraId="377E29E0" w14:textId="7E194F89" w:rsidR="00AC1FC2" w:rsidRDefault="00AC1FC2" w:rsidP="008A6174">
      <w:pPr>
        <w:jc w:val="both"/>
      </w:pPr>
    </w:p>
    <w:p w14:paraId="2C0D40D1" w14:textId="137C6A1F" w:rsidR="00AC1FC2" w:rsidRDefault="00AC1FC2" w:rsidP="008A6174">
      <w:pPr>
        <w:jc w:val="both"/>
      </w:pPr>
    </w:p>
    <w:p w14:paraId="111DE985" w14:textId="4D388BBD" w:rsidR="00AC1FC2" w:rsidRDefault="00AC1FC2" w:rsidP="008A6174">
      <w:pPr>
        <w:jc w:val="both"/>
      </w:pPr>
    </w:p>
    <w:p w14:paraId="0D55A01D" w14:textId="4D92D1E5" w:rsidR="00D3417E" w:rsidRDefault="00D3417E" w:rsidP="008A6174">
      <w:pPr>
        <w:jc w:val="both"/>
      </w:pPr>
      <w:r>
        <w:t>Feito isto, foi apenas necessário registar uma nova senha e nome de utilizador ao MPI, através da linha de comandos e perguntar depois ao sistema se o mesmo é valido.</w:t>
      </w:r>
    </w:p>
    <w:p w14:paraId="148B25BF" w14:textId="065ABA4C" w:rsidR="00572B7E" w:rsidRDefault="00572B7E" w:rsidP="008A6174">
      <w:pPr>
        <w:jc w:val="both"/>
      </w:pPr>
    </w:p>
    <w:p w14:paraId="12160526" w14:textId="5FCAB6CA" w:rsidR="00572B7E" w:rsidRDefault="00572B7E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ED35DF6" wp14:editId="02E14761">
                <wp:simplePos x="0" y="0"/>
                <wp:positionH relativeFrom="column">
                  <wp:posOffset>1591945</wp:posOffset>
                </wp:positionH>
                <wp:positionV relativeFrom="paragraph">
                  <wp:posOffset>606425</wp:posOffset>
                </wp:positionV>
                <wp:extent cx="2658110" cy="635"/>
                <wp:effectExtent l="0" t="0" r="0" b="0"/>
                <wp:wrapSquare wrapText="bothSides"/>
                <wp:docPr id="42" name="Caixa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F8A906" w14:textId="264ACDAB" w:rsidR="00572B7E" w:rsidRPr="00315D25" w:rsidRDefault="00572B7E" w:rsidP="00572B7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5" w:name="_Toc7207851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 xml:space="preserve"> – Validar registo</w:t>
                            </w:r>
                            <w:bookmarkEnd w:id="6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35DF6" id="Caixa de texto 42" o:spid="_x0000_s1045" type="#_x0000_t202" style="position:absolute;left:0;text-align:left;margin-left:125.35pt;margin-top:47.75pt;width:209.3pt;height:.0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" stroked="f">
                <v:textbox style="mso-fit-shape-to-text:t" inset="0,0,0,0">
                  <w:txbxContent>
                    <w:p w14:paraId="31F8A906" w14:textId="264ACDAB" w:rsidR="00572B7E" w:rsidRPr="00315D25" w:rsidRDefault="00572B7E" w:rsidP="00572B7E">
                      <w:pPr>
                        <w:pStyle w:val="Legenda"/>
                        <w:rPr>
                          <w:noProof/>
                        </w:rPr>
                      </w:pPr>
                      <w:bookmarkStart w:id="66" w:name="_Toc7207851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16</w:t>
                      </w:r>
                      <w:r>
                        <w:fldChar w:fldCharType="end"/>
                      </w:r>
                      <w:r>
                        <w:t xml:space="preserve"> – Validar registo</w:t>
                      </w:r>
                      <w:bookmarkEnd w:id="66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024" behindDoc="0" locked="0" layoutInCell="1" allowOverlap="1" wp14:anchorId="56FCA5BF" wp14:editId="49B9C451">
            <wp:simplePos x="0" y="0"/>
            <wp:positionH relativeFrom="column">
              <wp:posOffset>1592193</wp:posOffset>
            </wp:positionH>
            <wp:positionV relativeFrom="paragraph">
              <wp:posOffset>89535</wp:posOffset>
            </wp:positionV>
            <wp:extent cx="2658110" cy="459740"/>
            <wp:effectExtent l="0" t="0" r="8890" b="0"/>
            <wp:wrapSquare wrapText="bothSides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11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B761B" w14:textId="5C1ECA9D" w:rsidR="00D3417E" w:rsidRDefault="00D3417E" w:rsidP="008A6174">
      <w:pPr>
        <w:jc w:val="both"/>
      </w:pPr>
    </w:p>
    <w:p w14:paraId="244FDCF4" w14:textId="77777777" w:rsidR="00D3417E" w:rsidRDefault="00D3417E" w:rsidP="008A6174">
      <w:pPr>
        <w:jc w:val="both"/>
      </w:pPr>
    </w:p>
    <w:p w14:paraId="2B0DA42D" w14:textId="45602B23" w:rsidR="00AC1FC2" w:rsidRDefault="00AC1FC2" w:rsidP="008A6174">
      <w:pPr>
        <w:jc w:val="both"/>
      </w:pPr>
    </w:p>
    <w:p w14:paraId="1563C0EC" w14:textId="25BC400F" w:rsidR="00AC1FC2" w:rsidRDefault="00572B7E" w:rsidP="008A6174">
      <w:pPr>
        <w:jc w:val="both"/>
      </w:pPr>
      <w:r>
        <w:lastRenderedPageBreak/>
        <w:t>Posteriormente a isto, foi retornada a mensagem sucesso, ou seja, efetivamente já temos acesso a utilizar o comando para executar as nossas aplicações.</w:t>
      </w:r>
    </w:p>
    <w:p w14:paraId="41F255FE" w14:textId="08D9C340" w:rsidR="00962487" w:rsidRDefault="00962487" w:rsidP="008A6174">
      <w:pPr>
        <w:jc w:val="both"/>
      </w:pPr>
    </w:p>
    <w:p w14:paraId="252416CA" w14:textId="5C8AD525" w:rsidR="00962487" w:rsidRDefault="00962487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551FC41B" wp14:editId="54D3C1DA">
                <wp:simplePos x="0" y="0"/>
                <wp:positionH relativeFrom="column">
                  <wp:posOffset>247650</wp:posOffset>
                </wp:positionH>
                <wp:positionV relativeFrom="paragraph">
                  <wp:posOffset>2820035</wp:posOffset>
                </wp:positionV>
                <wp:extent cx="4853305" cy="635"/>
                <wp:effectExtent l="0" t="0" r="0" b="0"/>
                <wp:wrapSquare wrapText="bothSides"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33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C964CF" w14:textId="3E72D6F5" w:rsidR="00962487" w:rsidRPr="00D34236" w:rsidRDefault="00962487" w:rsidP="00962487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7" w:name="_Toc72078511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17</w:t>
                            </w:r>
                            <w:r>
                              <w:fldChar w:fldCharType="end"/>
                            </w:r>
                            <w:r>
                              <w:t xml:space="preserve"> – Programa soma 6 primeiros números</w:t>
                            </w:r>
                            <w:bookmarkEnd w:id="6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FC41B" id="Caixa de texto 44" o:spid="_x0000_s1046" type="#_x0000_t202" style="position:absolute;left:0;text-align:left;margin-left:19.5pt;margin-top:222.05pt;width:382.15pt;height:.0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" stroked="f">
                <v:textbox style="mso-fit-shape-to-text:t" inset="0,0,0,0">
                  <w:txbxContent>
                    <w:p w14:paraId="31C964CF" w14:textId="3E72D6F5" w:rsidR="00962487" w:rsidRPr="00D34236" w:rsidRDefault="00962487" w:rsidP="00962487">
                      <w:pPr>
                        <w:pStyle w:val="Legenda"/>
                        <w:rPr>
                          <w:noProof/>
                        </w:rPr>
                      </w:pPr>
                      <w:bookmarkStart w:id="68" w:name="_Toc72078511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17</w:t>
                      </w:r>
                      <w:r>
                        <w:fldChar w:fldCharType="end"/>
                      </w:r>
                      <w:r>
                        <w:t xml:space="preserve"> – Programa soma 6 primeiros números</w:t>
                      </w:r>
                      <w:bookmarkEnd w:id="68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6096" behindDoc="0" locked="0" layoutInCell="1" allowOverlap="1" wp14:anchorId="471B9B88" wp14:editId="64C7FA8E">
            <wp:simplePos x="0" y="0"/>
            <wp:positionH relativeFrom="column">
              <wp:posOffset>247981</wp:posOffset>
            </wp:positionH>
            <wp:positionV relativeFrom="paragraph">
              <wp:posOffset>310404</wp:posOffset>
            </wp:positionV>
            <wp:extent cx="4853305" cy="2453005"/>
            <wp:effectExtent l="0" t="0" r="4445" b="4445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Como podemos verificar na figura abaixo, o comando funciona. </w:t>
      </w:r>
    </w:p>
    <w:p w14:paraId="31B6B6AF" w14:textId="71000A1B" w:rsidR="00962487" w:rsidRDefault="00962487" w:rsidP="008A6174">
      <w:pPr>
        <w:jc w:val="both"/>
      </w:pPr>
    </w:p>
    <w:p w14:paraId="7A0AD729" w14:textId="1D3B55D7" w:rsidR="00962487" w:rsidRDefault="00962487" w:rsidP="008A6174">
      <w:pPr>
        <w:jc w:val="both"/>
      </w:pPr>
      <w:r>
        <w:t>A descrição do nome do programa é soma e máximo dos 4 primeiros números, e se virmos nos processos, foram efetivamente retornados os 4 processos.</w:t>
      </w:r>
    </w:p>
    <w:p w14:paraId="205205BA" w14:textId="05B278A8" w:rsidR="00962487" w:rsidRDefault="00962487" w:rsidP="008A6174">
      <w:pPr>
        <w:jc w:val="both"/>
      </w:pPr>
    </w:p>
    <w:p w14:paraId="2ACB6E78" w14:textId="2EF3AFA4" w:rsidR="00962487" w:rsidRDefault="00962487" w:rsidP="008A6174">
      <w:pPr>
        <w:jc w:val="both"/>
      </w:pPr>
      <w:r>
        <w:t xml:space="preserve">O próximo algoritmo </w:t>
      </w:r>
      <w:r w:rsidR="00D412FC">
        <w:t>é acerca da soma de 100 números.</w:t>
      </w:r>
    </w:p>
    <w:p w14:paraId="3163F23F" w14:textId="61804732" w:rsidR="00D412FC" w:rsidRDefault="00D412FC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13828EE" wp14:editId="3E04EE11">
                <wp:simplePos x="0" y="0"/>
                <wp:positionH relativeFrom="column">
                  <wp:posOffset>73660</wp:posOffset>
                </wp:positionH>
                <wp:positionV relativeFrom="paragraph">
                  <wp:posOffset>1235075</wp:posOffset>
                </wp:positionV>
                <wp:extent cx="5027930" cy="635"/>
                <wp:effectExtent l="0" t="0" r="0" b="0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79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41F6D5" w14:textId="4FB389E4" w:rsidR="00D412FC" w:rsidRPr="005165B8" w:rsidRDefault="00D412FC" w:rsidP="00D412FC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69" w:name="_Toc72078512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– Soma 100 números</w:t>
                            </w:r>
                            <w:bookmarkEnd w:id="6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828EE" id="Caixa de texto 46" o:spid="_x0000_s1047" type="#_x0000_t202" style="position:absolute;left:0;text-align:left;margin-left:5.8pt;margin-top:97.25pt;width:395.9pt;height:.0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" stroked="f">
                <v:textbox style="mso-fit-shape-to-text:t" inset="0,0,0,0">
                  <w:txbxContent>
                    <w:p w14:paraId="4941F6D5" w14:textId="4FB389E4" w:rsidR="00D412FC" w:rsidRPr="005165B8" w:rsidRDefault="00D412FC" w:rsidP="00D412FC">
                      <w:pPr>
                        <w:pStyle w:val="Legenda"/>
                        <w:rPr>
                          <w:noProof/>
                        </w:rPr>
                      </w:pPr>
                      <w:bookmarkStart w:id="70" w:name="_Toc72078512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18</w:t>
                      </w:r>
                      <w:r>
                        <w:fldChar w:fldCharType="end"/>
                      </w:r>
                      <w:r>
                        <w:t xml:space="preserve"> – Soma 100 números</w:t>
                      </w:r>
                      <w:bookmarkEnd w:id="7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9168" behindDoc="0" locked="0" layoutInCell="1" allowOverlap="1" wp14:anchorId="0169364F" wp14:editId="375E95BB">
            <wp:simplePos x="0" y="0"/>
            <wp:positionH relativeFrom="column">
              <wp:posOffset>73660</wp:posOffset>
            </wp:positionH>
            <wp:positionV relativeFrom="paragraph">
              <wp:posOffset>210820</wp:posOffset>
            </wp:positionV>
            <wp:extent cx="5027930" cy="967105"/>
            <wp:effectExtent l="0" t="0" r="1270" b="4445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9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0D14E" w14:textId="7D8E8BCF" w:rsidR="00D412FC" w:rsidRDefault="00D412FC" w:rsidP="008A6174">
      <w:pPr>
        <w:jc w:val="both"/>
      </w:pPr>
    </w:p>
    <w:p w14:paraId="317094EB" w14:textId="2CA7F886" w:rsidR="00962487" w:rsidRDefault="00D412FC" w:rsidP="008A6174">
      <w:pPr>
        <w:jc w:val="both"/>
      </w:pPr>
      <w:r>
        <w:t xml:space="preserve">O programa faz efetivamente o seu propósito, </w:t>
      </w:r>
      <w:r w:rsidR="001E02BF">
        <w:t xml:space="preserve">podemos confirmar pelo número de nós no mesmo, </w:t>
      </w:r>
      <w:r>
        <w:t xml:space="preserve">no entanto, devido a natureza do ambiente de trabalho ser Windows, alguns problemas de </w:t>
      </w:r>
      <w:r w:rsidR="003D6ABC">
        <w:t>incompatibilidade</w:t>
      </w:r>
      <w:r>
        <w:t xml:space="preserve"> subsistiram.</w:t>
      </w:r>
      <w:r w:rsidR="001E02BF">
        <w:t xml:space="preserve"> Não ficam numerados corretamente.</w:t>
      </w:r>
    </w:p>
    <w:p w14:paraId="009B7943" w14:textId="2D55884C" w:rsidR="001E02BF" w:rsidRDefault="001E02BF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279FEB3" wp14:editId="4CE71B24">
                <wp:simplePos x="0" y="0"/>
                <wp:positionH relativeFrom="column">
                  <wp:posOffset>112395</wp:posOffset>
                </wp:positionH>
                <wp:positionV relativeFrom="paragraph">
                  <wp:posOffset>581909</wp:posOffset>
                </wp:positionV>
                <wp:extent cx="5099685" cy="635"/>
                <wp:effectExtent l="0" t="0" r="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9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244C4A" w14:textId="7C8C2C82" w:rsidR="001E02BF" w:rsidRPr="00E5353E" w:rsidRDefault="001E02BF" w:rsidP="001E02BF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1" w:name="_Toc72078513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19</w:t>
                            </w:r>
                            <w:r>
                              <w:fldChar w:fldCharType="end"/>
                            </w:r>
                            <w:r w:rsidR="00297AD4">
                              <w:t xml:space="preserve"> – Erro </w:t>
                            </w:r>
                            <w:proofErr w:type="spellStart"/>
                            <w:proofErr w:type="gramStart"/>
                            <w:r w:rsidR="00297AD4">
                              <w:t>Gather</w:t>
                            </w:r>
                            <w:proofErr w:type="spellEnd"/>
                            <w:r w:rsidR="00297AD4">
                              <w:t>(</w:t>
                            </w:r>
                            <w:proofErr w:type="gramEnd"/>
                            <w:r w:rsidR="00297AD4">
                              <w:t>)</w:t>
                            </w:r>
                            <w:bookmarkEnd w:id="7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9FEB3" id="Caixa de texto 48" o:spid="_x0000_s1048" type="#_x0000_t202" style="position:absolute;left:0;text-align:left;margin-left:8.85pt;margin-top:45.8pt;width:401.55pt;height:.05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" stroked="f">
                <v:textbox style="mso-fit-shape-to-text:t" inset="0,0,0,0">
                  <w:txbxContent>
                    <w:p w14:paraId="15244C4A" w14:textId="7C8C2C82" w:rsidR="001E02BF" w:rsidRPr="00E5353E" w:rsidRDefault="001E02BF" w:rsidP="001E02BF">
                      <w:pPr>
                        <w:pStyle w:val="Legenda"/>
                        <w:rPr>
                          <w:noProof/>
                        </w:rPr>
                      </w:pPr>
                      <w:bookmarkStart w:id="72" w:name="_Toc72078513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19</w:t>
                      </w:r>
                      <w:r>
                        <w:fldChar w:fldCharType="end"/>
                      </w:r>
                      <w:r w:rsidR="00297AD4">
                        <w:t xml:space="preserve"> – Erro </w:t>
                      </w:r>
                      <w:proofErr w:type="spellStart"/>
                      <w:proofErr w:type="gramStart"/>
                      <w:r w:rsidR="00297AD4">
                        <w:t>Gather</w:t>
                      </w:r>
                      <w:proofErr w:type="spellEnd"/>
                      <w:r w:rsidR="00297AD4">
                        <w:t>(</w:t>
                      </w:r>
                      <w:proofErr w:type="gramEnd"/>
                      <w:r w:rsidR="00297AD4">
                        <w:t>)</w:t>
                      </w:r>
                      <w:bookmarkEnd w:id="7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2240" behindDoc="0" locked="0" layoutInCell="1" allowOverlap="1" wp14:anchorId="4DCB0452" wp14:editId="39B39D56">
            <wp:simplePos x="0" y="0"/>
            <wp:positionH relativeFrom="column">
              <wp:posOffset>112478</wp:posOffset>
            </wp:positionH>
            <wp:positionV relativeFrom="paragraph">
              <wp:posOffset>207866</wp:posOffset>
            </wp:positionV>
            <wp:extent cx="5099685" cy="332740"/>
            <wp:effectExtent l="0" t="0" r="5715" b="0"/>
            <wp:wrapSquare wrapText="bothSides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685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1B52612" w14:textId="5CB5BAB8" w:rsidR="00557AA9" w:rsidRDefault="00557AA9" w:rsidP="008A6174">
      <w:pPr>
        <w:jc w:val="both"/>
      </w:pPr>
      <w:r>
        <w:t xml:space="preserve">Tentou-se diagnosticar o problema e chegou-se a conclusão de que, o problema era mais uma vez a incompatibilidade do sistema operativo com algumas funções do MPI. Nomeadamente o originário, é o </w:t>
      </w:r>
      <w:proofErr w:type="spellStart"/>
      <w:r>
        <w:t>MPI_Gather</w:t>
      </w:r>
      <w:proofErr w:type="spellEnd"/>
      <w:r>
        <w:t xml:space="preserve">. </w:t>
      </w:r>
      <w:r w:rsidR="00EF6EF7">
        <w:t>Crê-se</w:t>
      </w:r>
      <w:r>
        <w:t xml:space="preserve"> que a solução era utilizar </w:t>
      </w:r>
      <w:proofErr w:type="spellStart"/>
      <w:r>
        <w:t>MPI_Gatherv</w:t>
      </w:r>
      <w:proofErr w:type="spellEnd"/>
      <w:r>
        <w:t>, mas mesmo assim o problema persiste.</w:t>
      </w:r>
    </w:p>
    <w:p w14:paraId="117F3FE2" w14:textId="59C26F08" w:rsidR="00962487" w:rsidRDefault="00962487" w:rsidP="008A6174">
      <w:pPr>
        <w:jc w:val="both"/>
      </w:pPr>
    </w:p>
    <w:p w14:paraId="132A6D03" w14:textId="5DA4BD2B" w:rsidR="00962487" w:rsidRDefault="00962487" w:rsidP="008A6174">
      <w:pPr>
        <w:jc w:val="both"/>
      </w:pPr>
    </w:p>
    <w:p w14:paraId="13F9F37D" w14:textId="76FEC638" w:rsidR="00962487" w:rsidRDefault="00962487" w:rsidP="008A6174">
      <w:pPr>
        <w:jc w:val="both"/>
      </w:pPr>
    </w:p>
    <w:p w14:paraId="27073AF2" w14:textId="74ECEC2B" w:rsidR="00962487" w:rsidRDefault="0091111B" w:rsidP="008A6174">
      <w:pPr>
        <w:jc w:val="both"/>
      </w:pPr>
      <w:r>
        <w:t xml:space="preserve">Por último foi testada uma multiplicação entre duas matrizes, em que a x b = c. </w:t>
      </w:r>
    </w:p>
    <w:p w14:paraId="04556D3E" w14:textId="51C825A8" w:rsidR="00962487" w:rsidRDefault="00962487" w:rsidP="008A6174">
      <w:pPr>
        <w:jc w:val="both"/>
      </w:pPr>
    </w:p>
    <w:p w14:paraId="6ECF6756" w14:textId="6D698EC9" w:rsidR="00962487" w:rsidRDefault="000618B3" w:rsidP="008A6174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597B7EC" wp14:editId="48A3CAB8">
                <wp:simplePos x="0" y="0"/>
                <wp:positionH relativeFrom="column">
                  <wp:posOffset>541655</wp:posOffset>
                </wp:positionH>
                <wp:positionV relativeFrom="paragraph">
                  <wp:posOffset>2330450</wp:posOffset>
                </wp:positionV>
                <wp:extent cx="4153535" cy="635"/>
                <wp:effectExtent l="0" t="0" r="0" b="0"/>
                <wp:wrapSquare wrapText="bothSides"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3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84BB7C" w14:textId="36DFC6C3" w:rsidR="000618B3" w:rsidRPr="00655740" w:rsidRDefault="000618B3" w:rsidP="000618B3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3" w:name="_Toc72078514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92F5C">
                              <w:rPr>
                                <w:noProof/>
                              </w:rPr>
                              <w:t>20</w:t>
                            </w:r>
                            <w:r>
                              <w:fldChar w:fldCharType="end"/>
                            </w:r>
                            <w:r>
                              <w:t xml:space="preserve"> – Multiplicação de duas matrizes</w:t>
                            </w:r>
                            <w:bookmarkEnd w:id="7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7B7EC" id="Caixa de texto 50" o:spid="_x0000_s1049" type="#_x0000_t202" style="position:absolute;left:0;text-align:left;margin-left:42.65pt;margin-top:183.5pt;width:327.05pt;height:.05pt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" stroked="f">
                <v:textbox style="mso-fit-shape-to-text:t" inset="0,0,0,0">
                  <w:txbxContent>
                    <w:p w14:paraId="6E84BB7C" w14:textId="36DFC6C3" w:rsidR="000618B3" w:rsidRPr="00655740" w:rsidRDefault="000618B3" w:rsidP="000618B3">
                      <w:pPr>
                        <w:pStyle w:val="Legenda"/>
                        <w:rPr>
                          <w:noProof/>
                        </w:rPr>
                      </w:pPr>
                      <w:bookmarkStart w:id="74" w:name="_Toc72078514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92F5C">
                        <w:rPr>
                          <w:noProof/>
                        </w:rPr>
                        <w:t>20</w:t>
                      </w:r>
                      <w:r>
                        <w:fldChar w:fldCharType="end"/>
                      </w:r>
                      <w:r>
                        <w:t xml:space="preserve"> – Multiplicação de duas matrizes</w:t>
                      </w:r>
                      <w:bookmarkEnd w:id="7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5312" behindDoc="0" locked="0" layoutInCell="1" allowOverlap="1" wp14:anchorId="4080552F" wp14:editId="67C3B0AD">
            <wp:simplePos x="0" y="0"/>
            <wp:positionH relativeFrom="column">
              <wp:posOffset>542235</wp:posOffset>
            </wp:positionH>
            <wp:positionV relativeFrom="paragraph">
              <wp:posOffset>65433</wp:posOffset>
            </wp:positionV>
            <wp:extent cx="4153535" cy="2207895"/>
            <wp:effectExtent l="0" t="0" r="0" b="1905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A1A359" w14:textId="024B8695" w:rsidR="00AC1FC2" w:rsidRDefault="00AC1FC2" w:rsidP="008A6174">
      <w:pPr>
        <w:jc w:val="both"/>
      </w:pPr>
    </w:p>
    <w:p w14:paraId="2676A50C" w14:textId="58C6FF46" w:rsidR="000618B3" w:rsidRDefault="000618B3" w:rsidP="008A6174">
      <w:pPr>
        <w:jc w:val="both"/>
      </w:pPr>
    </w:p>
    <w:p w14:paraId="653C153E" w14:textId="4D07CC2E" w:rsidR="000618B3" w:rsidRDefault="000618B3" w:rsidP="008A6174">
      <w:pPr>
        <w:jc w:val="both"/>
      </w:pPr>
    </w:p>
    <w:p w14:paraId="3F30E6B0" w14:textId="520ECFF1" w:rsidR="000618B3" w:rsidRDefault="000618B3" w:rsidP="008A6174">
      <w:pPr>
        <w:jc w:val="both"/>
      </w:pPr>
    </w:p>
    <w:p w14:paraId="1D4C40DF" w14:textId="11616935" w:rsidR="000618B3" w:rsidRDefault="000618B3" w:rsidP="008A6174">
      <w:pPr>
        <w:jc w:val="both"/>
      </w:pPr>
    </w:p>
    <w:p w14:paraId="610DC096" w14:textId="67A22C62" w:rsidR="000618B3" w:rsidRDefault="000618B3" w:rsidP="008A6174">
      <w:pPr>
        <w:jc w:val="both"/>
      </w:pPr>
    </w:p>
    <w:p w14:paraId="538D8909" w14:textId="77CF0B83" w:rsidR="000618B3" w:rsidRDefault="000618B3" w:rsidP="008A6174">
      <w:pPr>
        <w:jc w:val="both"/>
      </w:pPr>
    </w:p>
    <w:p w14:paraId="5CF99A59" w14:textId="6EA3289D" w:rsidR="000618B3" w:rsidRDefault="000618B3" w:rsidP="008A6174">
      <w:pPr>
        <w:jc w:val="both"/>
      </w:pPr>
    </w:p>
    <w:p w14:paraId="0459F88A" w14:textId="0AA07005" w:rsidR="000618B3" w:rsidRDefault="000618B3" w:rsidP="008A6174">
      <w:pPr>
        <w:jc w:val="both"/>
      </w:pPr>
    </w:p>
    <w:p w14:paraId="47F637E6" w14:textId="4BCB425A" w:rsidR="000618B3" w:rsidRDefault="000618B3" w:rsidP="008A6174">
      <w:pPr>
        <w:jc w:val="both"/>
      </w:pPr>
    </w:p>
    <w:p w14:paraId="4FBD61B1" w14:textId="2F59ABD4" w:rsidR="000618B3" w:rsidRDefault="000618B3" w:rsidP="008A6174">
      <w:pPr>
        <w:jc w:val="both"/>
      </w:pPr>
    </w:p>
    <w:p w14:paraId="1E21A668" w14:textId="0BF994B7" w:rsidR="000618B3" w:rsidRDefault="000618B3" w:rsidP="008A6174">
      <w:pPr>
        <w:jc w:val="both"/>
      </w:pPr>
    </w:p>
    <w:p w14:paraId="00CAD50D" w14:textId="005BF96A" w:rsidR="000618B3" w:rsidRDefault="000618B3" w:rsidP="008A6174">
      <w:pPr>
        <w:jc w:val="both"/>
      </w:pPr>
    </w:p>
    <w:p w14:paraId="637C18FF" w14:textId="2AD7CA89" w:rsidR="000618B3" w:rsidRDefault="000618B3" w:rsidP="008A6174">
      <w:pPr>
        <w:jc w:val="both"/>
      </w:pPr>
    </w:p>
    <w:p w14:paraId="3381BA52" w14:textId="12D59962" w:rsidR="000618B3" w:rsidRDefault="000618B3" w:rsidP="008A6174">
      <w:pPr>
        <w:jc w:val="both"/>
      </w:pPr>
    </w:p>
    <w:p w14:paraId="276A03EB" w14:textId="29251481" w:rsidR="000618B3" w:rsidRDefault="000618B3" w:rsidP="008A6174">
      <w:pPr>
        <w:jc w:val="both"/>
      </w:pPr>
    </w:p>
    <w:p w14:paraId="0E90734E" w14:textId="3420DBF4" w:rsidR="000618B3" w:rsidRDefault="00D23BF8" w:rsidP="008A6174">
      <w:pPr>
        <w:jc w:val="both"/>
      </w:pPr>
      <w:r>
        <w:t>Serão disponibilizados os algoritmos no diretório deste trabalho 6.</w:t>
      </w:r>
    </w:p>
    <w:p w14:paraId="5CD426B1" w14:textId="51DD3B2D" w:rsidR="00D23BF8" w:rsidRDefault="00D23BF8" w:rsidP="008A6174">
      <w:pPr>
        <w:jc w:val="both"/>
      </w:pPr>
    </w:p>
    <w:p w14:paraId="2F341640" w14:textId="77777777" w:rsidR="00D23BF8" w:rsidRDefault="00D23BF8" w:rsidP="008A6174">
      <w:pPr>
        <w:jc w:val="both"/>
      </w:pPr>
    </w:p>
    <w:p w14:paraId="70C161D6" w14:textId="77777777" w:rsidR="000618B3" w:rsidRPr="001B0FB4" w:rsidRDefault="000618B3" w:rsidP="008A6174">
      <w:pPr>
        <w:jc w:val="both"/>
      </w:pPr>
    </w:p>
    <w:p w14:paraId="04403E28" w14:textId="31636032" w:rsidR="003A04B8" w:rsidRPr="00C11D5C" w:rsidRDefault="003A04B8" w:rsidP="00364582">
      <w:pPr>
        <w:pStyle w:val="Ttulo1"/>
      </w:pPr>
      <w:bookmarkStart w:id="75" w:name="_Toc72076784"/>
      <w:bookmarkStart w:id="76" w:name="_Toc72076843"/>
      <w:r>
        <w:t>Conclusões e observações</w:t>
      </w:r>
      <w:bookmarkEnd w:id="75"/>
      <w:bookmarkEnd w:id="76"/>
    </w:p>
    <w:p w14:paraId="7637E636" w14:textId="59879961" w:rsidR="00BA0B9C" w:rsidRDefault="00BA0B9C" w:rsidP="00BA0B9C">
      <w:pPr>
        <w:jc w:val="both"/>
      </w:pPr>
    </w:p>
    <w:p w14:paraId="42141081" w14:textId="3042BF6A" w:rsidR="00BA0B9C" w:rsidRDefault="002F6E29" w:rsidP="00BA0B9C">
      <w:pPr>
        <w:jc w:val="both"/>
      </w:pPr>
      <w:r>
        <w:t>Crê-se</w:t>
      </w:r>
      <w:r w:rsidR="00BA0B9C">
        <w:t xml:space="preserve"> que o </w:t>
      </w:r>
      <w:r>
        <w:t>objetivo</w:t>
      </w:r>
      <w:r w:rsidR="00BA0B9C">
        <w:t xml:space="preserve"> para este último trabalho foi alcançado, no sentido em que, pudemos </w:t>
      </w:r>
      <w:r w:rsidR="00821668">
        <w:t xml:space="preserve">experimentar entre </w:t>
      </w:r>
      <w:r w:rsidR="007F63AE">
        <w:t>várias</w:t>
      </w:r>
      <w:r w:rsidR="00821668">
        <w:t xml:space="preserve"> versões da biblioteca do MPI, e quanto a execução de </w:t>
      </w:r>
      <w:r>
        <w:t>algoritmos</w:t>
      </w:r>
      <w:r w:rsidR="00821668">
        <w:t xml:space="preserve"> utilizando as funções, constantes, e diretrizes existentes na documentação do MPI.</w:t>
      </w:r>
    </w:p>
    <w:p w14:paraId="4E6557F9" w14:textId="20ECC4D9" w:rsidR="00821668" w:rsidRDefault="00821668" w:rsidP="00BA0B9C">
      <w:pPr>
        <w:jc w:val="both"/>
      </w:pPr>
    </w:p>
    <w:p w14:paraId="3648870F" w14:textId="4FB0D6CB" w:rsidR="00821668" w:rsidRDefault="00821668" w:rsidP="00BA0B9C">
      <w:pPr>
        <w:jc w:val="both"/>
      </w:pPr>
      <w:r>
        <w:t xml:space="preserve">Foi um trajeto com uma curva de aprendizagem acentuada, no sentido em que era imprescindível consultar constantemente a documentação, para nos podermos situar no que estávamos a fazer, e certamente </w:t>
      </w:r>
      <w:r w:rsidR="002F6E29">
        <w:t>crê-se</w:t>
      </w:r>
      <w:r>
        <w:t xml:space="preserve"> que esse objetivo em particular foi alcançado. Aliado a estes conhecimentos adquiridos via documentação disponível da web, </w:t>
      </w:r>
      <w:r w:rsidR="002F6E29">
        <w:t>reiteramos</w:t>
      </w:r>
      <w:r>
        <w:t xml:space="preserve"> também que assistir as aulas do nosso docente professor Lobinho, foi igualmente bastante </w:t>
      </w:r>
      <w:r w:rsidR="002F6E29">
        <w:t>esclarecedora</w:t>
      </w:r>
      <w:r>
        <w:t xml:space="preserve">, quando a natureza do tema debatido nestas </w:t>
      </w:r>
      <w:r w:rsidR="007F63AE">
        <w:t>últimas</w:t>
      </w:r>
      <w:r>
        <w:t xml:space="preserve"> aulas, MPI, como na paralelização de algoritmos no geral. </w:t>
      </w:r>
    </w:p>
    <w:p w14:paraId="2FEF50C8" w14:textId="0AFAC44E" w:rsidR="00821668" w:rsidRDefault="00821668" w:rsidP="00BA0B9C">
      <w:pPr>
        <w:jc w:val="both"/>
      </w:pPr>
    </w:p>
    <w:p w14:paraId="514987ED" w14:textId="20253E81" w:rsidR="00821668" w:rsidRDefault="00821668" w:rsidP="00BA0B9C">
      <w:pPr>
        <w:jc w:val="both"/>
      </w:pPr>
      <w:r>
        <w:t>Sem qualquer dúvida, que conseguimos compreender melhor agora no potencial em se usar a paralelização em algoritmos desenvolvidos, onde na maior parte dos casos a paralelização implica diminuição dos tempos de execução de algoritmos, que mais tarde se pode traduzir também em custos reduzidos naturalmente.</w:t>
      </w:r>
    </w:p>
    <w:p w14:paraId="4FDBA1AB" w14:textId="37D60FE9" w:rsidR="00821668" w:rsidRDefault="00821668" w:rsidP="00BA0B9C">
      <w:pPr>
        <w:jc w:val="both"/>
      </w:pPr>
    </w:p>
    <w:p w14:paraId="1E528FB2" w14:textId="4A6AE388" w:rsidR="00821668" w:rsidRDefault="00821668" w:rsidP="00BA0B9C">
      <w:pPr>
        <w:jc w:val="both"/>
      </w:pPr>
      <w:r>
        <w:t xml:space="preserve">Quanto ao processo, neste caso a curva de aprendizagem, a verdade é que existiram muitas condicionantes, que foram obviamente solucionadas, no entanto mesmo com a documentação extensiva online, alguns erros com que nos deparamos não existe grande </w:t>
      </w:r>
      <w:r w:rsidR="002F6E29">
        <w:t>esclarecimento</w:t>
      </w:r>
      <w:r>
        <w:t xml:space="preserve"> da documentação do MPI. Nomeadamente um deles, neste caso problemas </w:t>
      </w:r>
      <w:r>
        <w:lastRenderedPageBreak/>
        <w:t xml:space="preserve">de </w:t>
      </w:r>
      <w:r w:rsidR="002F6E29">
        <w:t>incompatibilidade</w:t>
      </w:r>
      <w:r>
        <w:t xml:space="preserve">, em que certas funções do MPI, como por exemplo </w:t>
      </w:r>
      <w:proofErr w:type="spellStart"/>
      <w:r>
        <w:t>MPI_Gather</w:t>
      </w:r>
      <w:proofErr w:type="spellEnd"/>
      <w:r>
        <w:t xml:space="preserve"> gera problemas na compilação do algoritmo em Windows, ao passo que em Linux, não existe qualquer problema. Leva-nos a crer que quase toda a documentação em MPI foi desenvolvida com especial detalhe aos </w:t>
      </w:r>
      <w:r w:rsidR="002F6E29">
        <w:t>utilizadores</w:t>
      </w:r>
      <w:r>
        <w:t xml:space="preserve"> de Linux.</w:t>
      </w:r>
    </w:p>
    <w:p w14:paraId="7560976E" w14:textId="159E5C90" w:rsidR="00821668" w:rsidRDefault="00821668" w:rsidP="00BA0B9C">
      <w:pPr>
        <w:jc w:val="both"/>
      </w:pPr>
    </w:p>
    <w:p w14:paraId="41058648" w14:textId="18CCF3CE" w:rsidR="00821668" w:rsidRPr="00821668" w:rsidRDefault="00821668" w:rsidP="00BA0B9C">
      <w:pPr>
        <w:jc w:val="both"/>
      </w:pPr>
      <w:r>
        <w:t xml:space="preserve">Resta-nos, no futuro, assim que pudermos continuar a nossa aprendizagem com a </w:t>
      </w:r>
      <w:r w:rsidR="002F6E29">
        <w:t>paralelização</w:t>
      </w:r>
      <w:r>
        <w:t xml:space="preserve"> de algoritmos, recorrer a um sistema operativo, mas propicio para essa tarefa. Onde exista maior documentação e suporte.</w:t>
      </w:r>
    </w:p>
    <w:p w14:paraId="0D933CCD" w14:textId="77777777" w:rsidR="00BA0B9C" w:rsidRPr="00C11D5C" w:rsidRDefault="00BA0B9C" w:rsidP="00A051FA">
      <w:pPr>
        <w:ind w:firstLine="360"/>
        <w:jc w:val="both"/>
      </w:pPr>
    </w:p>
    <w:p w14:paraId="0E7F7745" w14:textId="4B0F38E1" w:rsidR="00BA0B9C" w:rsidRDefault="00BA0B9C" w:rsidP="00E90BCF">
      <w:pPr>
        <w:jc w:val="both"/>
      </w:pPr>
    </w:p>
    <w:p w14:paraId="0F30C33C" w14:textId="5CBE8294" w:rsidR="003A04B8" w:rsidRDefault="003A04B8" w:rsidP="000848AF">
      <w:pPr>
        <w:jc w:val="both"/>
      </w:pPr>
    </w:p>
    <w:p w14:paraId="13A440EF" w14:textId="5CE5BF0F" w:rsidR="003A04B8" w:rsidRDefault="00A4113A" w:rsidP="00650DB1">
      <w:pPr>
        <w:pStyle w:val="Ttulo1"/>
      </w:pPr>
      <w:bookmarkStart w:id="77" w:name="_Toc72076785"/>
      <w:bookmarkStart w:id="78" w:name="_Toc72076844"/>
      <w:r>
        <w:t>Referencias WEB GRÁFICAS</w:t>
      </w:r>
      <w:bookmarkEnd w:id="77"/>
      <w:bookmarkEnd w:id="78"/>
    </w:p>
    <w:p w14:paraId="263D8778" w14:textId="77777777" w:rsidR="00650DB1" w:rsidRDefault="00650DB1" w:rsidP="00650DB1">
      <w:pPr>
        <w:jc w:val="center"/>
      </w:pPr>
    </w:p>
    <w:p w14:paraId="2C2996C0" w14:textId="306B07BA" w:rsidR="00650DB1" w:rsidRDefault="00650DB1" w:rsidP="00650DB1">
      <w:r>
        <w:t xml:space="preserve">[1] - </w:t>
      </w:r>
      <w:proofErr w:type="spellStart"/>
      <w:r>
        <w:t>MPICH</w:t>
      </w:r>
      <w:proofErr w:type="spellEnd"/>
      <w:r>
        <w:t xml:space="preserve"> </w:t>
      </w:r>
      <w:proofErr w:type="spellStart"/>
      <w:r>
        <w:t>User’s</w:t>
      </w:r>
      <w:proofErr w:type="spellEnd"/>
      <w:r>
        <w:t xml:space="preserve"> Guide. Disponível em: &lt;https://www.mpich.org/static/downloads/3.4.1/mpich-3.4.1-userguide.pdf&gt; | Acesso em: 5 de maio de 2021.</w:t>
      </w:r>
    </w:p>
    <w:p w14:paraId="5289138C" w14:textId="77777777" w:rsidR="00650DB1" w:rsidRDefault="00650DB1" w:rsidP="00650DB1"/>
    <w:p w14:paraId="6FBFCCDB" w14:textId="77777777" w:rsidR="00650DB1" w:rsidRDefault="00650DB1" w:rsidP="00650DB1">
      <w:r>
        <w:t xml:space="preserve">[2] - MPI Tutorial </w:t>
      </w:r>
      <w:proofErr w:type="spellStart"/>
      <w:r>
        <w:t>Introduction</w:t>
      </w:r>
      <w:proofErr w:type="spellEnd"/>
      <w:r>
        <w:t>. Disponível em: &lt;https://mpitutorial.com/tutorials/mpi-introduction&gt; | Acesso em: 7 de maio de 2021.</w:t>
      </w:r>
    </w:p>
    <w:p w14:paraId="2C22D616" w14:textId="77777777" w:rsidR="00650DB1" w:rsidRDefault="00650DB1" w:rsidP="00650DB1"/>
    <w:p w14:paraId="4F7BCC74" w14:textId="77777777" w:rsidR="00650DB1" w:rsidRDefault="00650DB1" w:rsidP="00650DB1">
      <w:r>
        <w:t xml:space="preserve">[3] - MPI </w:t>
      </w:r>
      <w:proofErr w:type="spellStart"/>
      <w:r>
        <w:t>Kick</w:t>
      </w:r>
      <w:proofErr w:type="spellEnd"/>
      <w:r>
        <w:t xml:space="preserve"> </w:t>
      </w:r>
      <w:proofErr w:type="spellStart"/>
      <w:r>
        <w:t>Start</w:t>
      </w:r>
      <w:proofErr w:type="spellEnd"/>
      <w:r>
        <w:t>. Disponível em: &lt;https://www.cmpe.boun.edu.tr/sites/default/files/mpi_install_tutorial.pdf&gt; | Acesso em: 7 de maio de 2021.</w:t>
      </w:r>
    </w:p>
    <w:p w14:paraId="5B5F5C66" w14:textId="77777777" w:rsidR="00650DB1" w:rsidRDefault="00650DB1" w:rsidP="00650DB1"/>
    <w:p w14:paraId="4671FA66" w14:textId="7468A239" w:rsidR="00195D52" w:rsidRPr="00195D52" w:rsidRDefault="00650DB1" w:rsidP="00650DB1">
      <w:r>
        <w:t xml:space="preserve">[4] - </w:t>
      </w:r>
      <w:proofErr w:type="spellStart"/>
      <w:r>
        <w:t>High</w:t>
      </w:r>
      <w:proofErr w:type="spellEnd"/>
      <w:r>
        <w:t xml:space="preserve">-Performance </w:t>
      </w:r>
      <w:proofErr w:type="spellStart"/>
      <w:r>
        <w:t>Portable</w:t>
      </w:r>
      <w:proofErr w:type="spellEnd"/>
      <w:r>
        <w:t xml:space="preserve"> MPI. Disponível em: &lt;https://www.mpich.org &gt; | Acesso em: 5 de maio de 2021.</w:t>
      </w:r>
    </w:p>
    <w:sectPr w:rsidR="00195D52" w:rsidRPr="00195D52" w:rsidSect="00384DC4">
      <w:headerReference w:type="even" r:id="rId35"/>
      <w:headerReference w:type="default" r:id="rId36"/>
      <w:headerReference w:type="first" r:id="rId37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C6E2B" w14:textId="77777777" w:rsidR="009E20B3" w:rsidRDefault="009E20B3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1E469706" w14:textId="77777777" w:rsidR="009E20B3" w:rsidRDefault="009E20B3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270C" w14:textId="77777777" w:rsidR="00090EAF" w:rsidRDefault="00090EAF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>
      <w:rPr>
        <w:rStyle w:val="Nmerodepgina"/>
        <w:noProof/>
        <w:szCs w:val="20"/>
        <w:lang w:val="en-US"/>
      </w:rPr>
      <w:t>4</w:t>
    </w:r>
    <w:r>
      <w:rPr>
        <w:rStyle w:val="Nmerodepgina"/>
        <w:szCs w:val="20"/>
        <w:lang w:val="en-US"/>
      </w:rPr>
      <w:fldChar w:fldCharType="end"/>
    </w:r>
  </w:p>
  <w:p w14:paraId="171DA990" w14:textId="77777777" w:rsidR="00090EAF" w:rsidRDefault="00090EAF" w:rsidP="00783B0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CA4C2" w14:textId="77777777" w:rsidR="00090EAF" w:rsidRDefault="00090EAF">
    <w:pPr>
      <w:framePr w:wrap="none" w:vAnchor="text" w:hAnchor="margin" w:xAlign="center" w:y="1"/>
      <w:rPr>
        <w:rStyle w:val="Nmerodepgina"/>
        <w:szCs w:val="20"/>
      </w:rPr>
    </w:pPr>
    <w:r>
      <w:rPr>
        <w:rStyle w:val="Nmerodepgina"/>
        <w:szCs w:val="20"/>
        <w:lang w:val="en-US"/>
      </w:rPr>
      <w:fldChar w:fldCharType="begin"/>
    </w:r>
    <w:r>
      <w:rPr>
        <w:rStyle w:val="Nmerodepgina"/>
        <w:szCs w:val="20"/>
        <w:lang w:val="en-US"/>
      </w:rPr>
      <w:instrText xml:space="preserve">PAGE  </w:instrText>
    </w:r>
    <w:r>
      <w:rPr>
        <w:rStyle w:val="Nmerodepgina"/>
        <w:szCs w:val="20"/>
        <w:lang w:val="en-US"/>
      </w:rPr>
      <w:fldChar w:fldCharType="separate"/>
    </w:r>
    <w:r>
      <w:rPr>
        <w:rStyle w:val="Nmerodepgina"/>
        <w:noProof/>
        <w:szCs w:val="20"/>
        <w:lang w:val="en-US"/>
      </w:rPr>
      <w:t>3</w:t>
    </w:r>
    <w:r>
      <w:rPr>
        <w:rStyle w:val="Nmerodepgina"/>
        <w:szCs w:val="20"/>
        <w:lang w:val="en-US"/>
      </w:rPr>
      <w:fldChar w:fldCharType="end"/>
    </w:r>
  </w:p>
  <w:p w14:paraId="15896E56" w14:textId="77777777" w:rsidR="00090EAF" w:rsidRDefault="00090EAF">
    <w:pPr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CBF45" w14:textId="77777777" w:rsidR="00090EAF" w:rsidRDefault="00090EAF">
    <w:pPr>
      <w:rPr>
        <w:lang w:val="en-US"/>
      </w:rPr>
    </w:pPr>
    <w:r>
      <w:rPr>
        <w:lang w:val="en-US"/>
      </w:rPr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0C16" w14:textId="77777777" w:rsidR="009E20B3" w:rsidRDefault="009E20B3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4C020B8" w14:textId="77777777" w:rsidR="009E20B3" w:rsidRDefault="009E20B3">
      <w:pPr>
        <w:rPr>
          <w:lang w:val="en-US"/>
        </w:rPr>
      </w:pPr>
      <w:r>
        <w:rPr>
          <w:lang w:val="en-US"/>
        </w:rPr>
        <w:separator/>
      </w:r>
    </w:p>
  </w:footnote>
  <w:footnote w:type="continuationNotice" w:id="1">
    <w:p w14:paraId="4BF58022" w14:textId="77777777" w:rsidR="009E20B3" w:rsidRPr="00F20B3E" w:rsidRDefault="009E20B3">
      <w:pPr>
        <w:rPr>
          <w:i/>
          <w:iCs/>
          <w:sz w:val="18"/>
          <w:szCs w:val="20"/>
        </w:rPr>
      </w:pPr>
      <w:r w:rsidRPr="00F20B3E">
        <w:rPr>
          <w:i/>
          <w:iCs/>
          <w:sz w:val="18"/>
          <w:szCs w:val="20"/>
        </w:rPr>
        <w:t>(continuação das notas de rodapé)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EC410" w14:textId="2B0A3067" w:rsidR="00090EAF" w:rsidRDefault="00090EAF">
    <w:pPr>
      <w:rPr>
        <w:lang w:val="en-US"/>
      </w:rPr>
    </w:pPr>
    <w:r w:rsidRPr="002F68C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1" layoutInCell="0" allowOverlap="1" wp14:anchorId="2F599E96" wp14:editId="744C37EB">
              <wp:simplePos x="0" y="0"/>
              <wp:positionH relativeFrom="page">
                <wp:posOffset>457200</wp:posOffset>
              </wp:positionH>
              <wp:positionV relativeFrom="page">
                <wp:posOffset>1207770</wp:posOffset>
              </wp:positionV>
              <wp:extent cx="6858000" cy="304800"/>
              <wp:effectExtent l="0" t="0" r="0" b="190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59B7B6" id="Rectangle 1" o:spid="_x0000_s1026" style="position:absolute;margin-left:36pt;margin-top:95.1pt;width:540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" o:allowincell="f" fillcolor="#e5e5e5" stroked="f" strokecolor="#e5e5e5">
              <w10:wrap anchorx="page" anchory="page"/>
              <w10:anchorlock/>
            </v:rect>
          </w:pict>
        </mc:Fallback>
      </mc:AlternateContent>
    </w:r>
    <w:r w:rsidRPr="002F68C8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1" layoutInCell="0" allowOverlap="1" wp14:anchorId="1C25B05E" wp14:editId="362CE30A">
              <wp:simplePos x="0" y="0"/>
              <wp:positionH relativeFrom="page">
                <wp:posOffset>1844040</wp:posOffset>
              </wp:positionH>
              <wp:positionV relativeFrom="page">
                <wp:posOffset>381000</wp:posOffset>
              </wp:positionV>
              <wp:extent cx="106680" cy="990600"/>
              <wp:effectExtent l="0" t="0" r="190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762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C51F24" w14:textId="77777777" w:rsidR="00090EAF" w:rsidRDefault="00090EAF">
                          <w:pPr>
                            <w:spacing w:line="130" w:lineRule="exact"/>
                            <w:rPr>
                              <w:sz w:val="40"/>
                              <w:szCs w:val="20"/>
                            </w:rPr>
                          </w:pPr>
                          <w:r>
                            <w:rPr>
                              <w:sz w:val="40"/>
                              <w:szCs w:val="20"/>
                            </w:rPr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  <w:r>
                            <w:rPr>
                              <w:sz w:val="40"/>
                              <w:szCs w:val="20"/>
                            </w:rPr>
                            <w:br/>
                            <w:t>.</w:t>
                          </w:r>
                        </w:p>
                        <w:p w14:paraId="2B487601" w14:textId="77777777" w:rsidR="00090EAF" w:rsidRDefault="00090EA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C25B05E" id="Rectangle 2" o:spid="_x0000_s1050" style="position:absolute;margin-left:145.2pt;margin-top:30pt;width:8.4pt;height:7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" o:allowincell="f" filled="f" stroked="f" strokecolor="white" strokeweight="6pt">
              <v:textbox inset="0,0,0,0">
                <w:txbxContent>
                  <w:p w14:paraId="3EC51F24" w14:textId="77777777" w:rsidR="00090EAF" w:rsidRDefault="00090EAF">
                    <w:pPr>
                      <w:spacing w:line="130" w:lineRule="exact"/>
                      <w:rPr>
                        <w:sz w:val="40"/>
                        <w:szCs w:val="20"/>
                      </w:rPr>
                    </w:pPr>
                    <w:r>
                      <w:rPr>
                        <w:sz w:val="40"/>
                        <w:szCs w:val="20"/>
                      </w:rPr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  <w:r>
                      <w:rPr>
                        <w:sz w:val="40"/>
                        <w:szCs w:val="20"/>
                      </w:rPr>
                      <w:br/>
                      <w:t>.</w:t>
                    </w:r>
                  </w:p>
                  <w:p w14:paraId="2B487601" w14:textId="77777777" w:rsidR="00090EAF" w:rsidRDefault="00090EAF"/>
                </w:txbxContent>
              </v:textbox>
              <w10:wrap anchorx="page" anchory="page"/>
              <w10:anchorlock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D3B7" w14:textId="77777777" w:rsidR="00090EAF" w:rsidRDefault="00090EAF">
    <w:pPr>
      <w:rPr>
        <w:lang w:val="en-US"/>
      </w:rPr>
    </w:pPr>
    <w:r>
      <w:rPr>
        <w:lang w:val="en-US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33B16" w14:textId="77777777" w:rsidR="00090EAF" w:rsidRDefault="00090EAF">
    <w:pPr>
      <w:rPr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A5FE4" w14:textId="77777777" w:rsidR="00090EAF" w:rsidRDefault="00090EAF">
    <w:pPr>
      <w:rPr>
        <w:lang w:val="en-U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A5D97" w14:textId="77777777" w:rsidR="00090EAF" w:rsidRDefault="00090EAF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85ACD5C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stacommarcas"/>
      <w:lvlText w:val="*"/>
      <w:lvlJc w:val="left"/>
      <w:pPr>
        <w:ind w:left="0" w:firstLine="0"/>
      </w:pPr>
    </w:lvl>
  </w:abstractNum>
  <w:abstractNum w:abstractNumId="2" w15:restartNumberingAfterBreak="0">
    <w:nsid w:val="1EF72541"/>
    <w:multiLevelType w:val="multilevel"/>
    <w:tmpl w:val="907444DA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3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D6562D"/>
    <w:multiLevelType w:val="hybridMultilevel"/>
    <w:tmpl w:val="93FA5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24936"/>
    <w:multiLevelType w:val="multilevel"/>
    <w:tmpl w:val="4ED246D6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5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51" w:hanging="1800"/>
      </w:pPr>
      <w:rPr>
        <w:rFonts w:hint="default"/>
      </w:rPr>
    </w:lvl>
  </w:abstractNum>
  <w:abstractNum w:abstractNumId="6" w15:restartNumberingAfterBreak="0">
    <w:nsid w:val="70803C20"/>
    <w:multiLevelType w:val="hybridMultilevel"/>
    <w:tmpl w:val="9B94ECCA"/>
    <w:lvl w:ilvl="0" w:tplc="0B24E280">
      <w:start w:val="1"/>
      <w:numFmt w:val="decimal"/>
      <w:pStyle w:val="Ttulo2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acommarcas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3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5"/>
  </w:num>
  <w:num w:numId="9">
    <w:abstractNumId w:val="4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0F"/>
    <w:rsid w:val="000033AB"/>
    <w:rsid w:val="00010185"/>
    <w:rsid w:val="000101D5"/>
    <w:rsid w:val="000158AB"/>
    <w:rsid w:val="000178E6"/>
    <w:rsid w:val="00020E42"/>
    <w:rsid w:val="0002107A"/>
    <w:rsid w:val="000257E0"/>
    <w:rsid w:val="00025BCA"/>
    <w:rsid w:val="000352D5"/>
    <w:rsid w:val="00040B13"/>
    <w:rsid w:val="00044734"/>
    <w:rsid w:val="000508A6"/>
    <w:rsid w:val="000618B3"/>
    <w:rsid w:val="000669F9"/>
    <w:rsid w:val="0007328F"/>
    <w:rsid w:val="000848AF"/>
    <w:rsid w:val="00090EAF"/>
    <w:rsid w:val="0009298D"/>
    <w:rsid w:val="000A46EC"/>
    <w:rsid w:val="000B0638"/>
    <w:rsid w:val="000C71C9"/>
    <w:rsid w:val="000D6F4A"/>
    <w:rsid w:val="000E028C"/>
    <w:rsid w:val="000E1EFA"/>
    <w:rsid w:val="000F22E7"/>
    <w:rsid w:val="001017A1"/>
    <w:rsid w:val="00101AF3"/>
    <w:rsid w:val="00130D3A"/>
    <w:rsid w:val="00131301"/>
    <w:rsid w:val="00147DC9"/>
    <w:rsid w:val="001527FB"/>
    <w:rsid w:val="00165764"/>
    <w:rsid w:val="001817AC"/>
    <w:rsid w:val="00182BEE"/>
    <w:rsid w:val="00187D68"/>
    <w:rsid w:val="00195D52"/>
    <w:rsid w:val="001976EB"/>
    <w:rsid w:val="001A2DBD"/>
    <w:rsid w:val="001B0FB4"/>
    <w:rsid w:val="001B1DE6"/>
    <w:rsid w:val="001B6672"/>
    <w:rsid w:val="001B6943"/>
    <w:rsid w:val="001D34E5"/>
    <w:rsid w:val="001E02BF"/>
    <w:rsid w:val="001F20E7"/>
    <w:rsid w:val="002062FC"/>
    <w:rsid w:val="0021084A"/>
    <w:rsid w:val="00214993"/>
    <w:rsid w:val="00226385"/>
    <w:rsid w:val="00233972"/>
    <w:rsid w:val="002379C4"/>
    <w:rsid w:val="00246D4F"/>
    <w:rsid w:val="002557CF"/>
    <w:rsid w:val="00257AAD"/>
    <w:rsid w:val="00264824"/>
    <w:rsid w:val="002655EF"/>
    <w:rsid w:val="00291D9C"/>
    <w:rsid w:val="00297AD4"/>
    <w:rsid w:val="002A77F2"/>
    <w:rsid w:val="002C53D5"/>
    <w:rsid w:val="002D04A5"/>
    <w:rsid w:val="002D4EFA"/>
    <w:rsid w:val="002E28FF"/>
    <w:rsid w:val="002F0C8F"/>
    <w:rsid w:val="002F68C8"/>
    <w:rsid w:val="002F6E29"/>
    <w:rsid w:val="0030146C"/>
    <w:rsid w:val="00310832"/>
    <w:rsid w:val="0031094F"/>
    <w:rsid w:val="00323C4D"/>
    <w:rsid w:val="00330777"/>
    <w:rsid w:val="00331EE0"/>
    <w:rsid w:val="003345EA"/>
    <w:rsid w:val="00350C32"/>
    <w:rsid w:val="0035286B"/>
    <w:rsid w:val="00355F7E"/>
    <w:rsid w:val="00362D9B"/>
    <w:rsid w:val="00364582"/>
    <w:rsid w:val="003707A6"/>
    <w:rsid w:val="00370868"/>
    <w:rsid w:val="00374E29"/>
    <w:rsid w:val="00384DC4"/>
    <w:rsid w:val="003850F0"/>
    <w:rsid w:val="00393172"/>
    <w:rsid w:val="00394EAF"/>
    <w:rsid w:val="003963CA"/>
    <w:rsid w:val="00396E05"/>
    <w:rsid w:val="003A04B8"/>
    <w:rsid w:val="003B083A"/>
    <w:rsid w:val="003B2FA5"/>
    <w:rsid w:val="003B42B8"/>
    <w:rsid w:val="003B5081"/>
    <w:rsid w:val="003C57B2"/>
    <w:rsid w:val="003D6ABC"/>
    <w:rsid w:val="003F216F"/>
    <w:rsid w:val="003F2FF7"/>
    <w:rsid w:val="003F69B8"/>
    <w:rsid w:val="00403A3C"/>
    <w:rsid w:val="004215DF"/>
    <w:rsid w:val="00424AE2"/>
    <w:rsid w:val="0043495B"/>
    <w:rsid w:val="00457A75"/>
    <w:rsid w:val="0046399D"/>
    <w:rsid w:val="00467B53"/>
    <w:rsid w:val="004774E7"/>
    <w:rsid w:val="00492F5C"/>
    <w:rsid w:val="004935A7"/>
    <w:rsid w:val="004A34AD"/>
    <w:rsid w:val="004B0652"/>
    <w:rsid w:val="004C5042"/>
    <w:rsid w:val="004D0EE5"/>
    <w:rsid w:val="004D1884"/>
    <w:rsid w:val="004E6361"/>
    <w:rsid w:val="00500000"/>
    <w:rsid w:val="00514AC9"/>
    <w:rsid w:val="0052600C"/>
    <w:rsid w:val="00541DCD"/>
    <w:rsid w:val="00557AA9"/>
    <w:rsid w:val="00570970"/>
    <w:rsid w:val="00572B7E"/>
    <w:rsid w:val="0058450F"/>
    <w:rsid w:val="005A435B"/>
    <w:rsid w:val="005B4BA6"/>
    <w:rsid w:val="005C4CC7"/>
    <w:rsid w:val="005C5FD6"/>
    <w:rsid w:val="005E318A"/>
    <w:rsid w:val="005E78C5"/>
    <w:rsid w:val="0060344C"/>
    <w:rsid w:val="00616BFC"/>
    <w:rsid w:val="00617B51"/>
    <w:rsid w:val="00621ADE"/>
    <w:rsid w:val="00623E23"/>
    <w:rsid w:val="00632966"/>
    <w:rsid w:val="00632F68"/>
    <w:rsid w:val="00650DB1"/>
    <w:rsid w:val="006949F1"/>
    <w:rsid w:val="00695ED8"/>
    <w:rsid w:val="006A275D"/>
    <w:rsid w:val="006A6292"/>
    <w:rsid w:val="006A7858"/>
    <w:rsid w:val="006B1610"/>
    <w:rsid w:val="006C345A"/>
    <w:rsid w:val="006C700B"/>
    <w:rsid w:val="006D0A5D"/>
    <w:rsid w:val="006D5E3C"/>
    <w:rsid w:val="006D6A50"/>
    <w:rsid w:val="006E0EA1"/>
    <w:rsid w:val="006E65AE"/>
    <w:rsid w:val="006F65A7"/>
    <w:rsid w:val="00712F72"/>
    <w:rsid w:val="007165E2"/>
    <w:rsid w:val="007238D6"/>
    <w:rsid w:val="00726B33"/>
    <w:rsid w:val="007275F5"/>
    <w:rsid w:val="00727D37"/>
    <w:rsid w:val="007347F3"/>
    <w:rsid w:val="0074289D"/>
    <w:rsid w:val="00743612"/>
    <w:rsid w:val="007439B3"/>
    <w:rsid w:val="007519D2"/>
    <w:rsid w:val="00760331"/>
    <w:rsid w:val="00775211"/>
    <w:rsid w:val="007768D0"/>
    <w:rsid w:val="00782415"/>
    <w:rsid w:val="00783B03"/>
    <w:rsid w:val="00790FD8"/>
    <w:rsid w:val="00792DA7"/>
    <w:rsid w:val="00794B7C"/>
    <w:rsid w:val="00795CEC"/>
    <w:rsid w:val="007A30AC"/>
    <w:rsid w:val="007B3834"/>
    <w:rsid w:val="007C7989"/>
    <w:rsid w:val="007D5232"/>
    <w:rsid w:val="007D58E3"/>
    <w:rsid w:val="007D65A0"/>
    <w:rsid w:val="007E0D54"/>
    <w:rsid w:val="007F63AE"/>
    <w:rsid w:val="008057BE"/>
    <w:rsid w:val="00821668"/>
    <w:rsid w:val="00822153"/>
    <w:rsid w:val="00822D8B"/>
    <w:rsid w:val="0082500C"/>
    <w:rsid w:val="00836503"/>
    <w:rsid w:val="008372E8"/>
    <w:rsid w:val="00840A63"/>
    <w:rsid w:val="00845355"/>
    <w:rsid w:val="00851395"/>
    <w:rsid w:val="008526AE"/>
    <w:rsid w:val="00874158"/>
    <w:rsid w:val="00875A94"/>
    <w:rsid w:val="00886C24"/>
    <w:rsid w:val="00887164"/>
    <w:rsid w:val="008912EB"/>
    <w:rsid w:val="008A6174"/>
    <w:rsid w:val="008A6ADC"/>
    <w:rsid w:val="008A73D9"/>
    <w:rsid w:val="008B42FF"/>
    <w:rsid w:val="008C2802"/>
    <w:rsid w:val="008F5281"/>
    <w:rsid w:val="00904C37"/>
    <w:rsid w:val="0091111B"/>
    <w:rsid w:val="00921794"/>
    <w:rsid w:val="00927903"/>
    <w:rsid w:val="009303C8"/>
    <w:rsid w:val="00943706"/>
    <w:rsid w:val="009439C8"/>
    <w:rsid w:val="00945E85"/>
    <w:rsid w:val="009506F6"/>
    <w:rsid w:val="00962487"/>
    <w:rsid w:val="009644B0"/>
    <w:rsid w:val="00970516"/>
    <w:rsid w:val="00973AD8"/>
    <w:rsid w:val="0098777F"/>
    <w:rsid w:val="00991A6E"/>
    <w:rsid w:val="009934E6"/>
    <w:rsid w:val="009B5248"/>
    <w:rsid w:val="009B78DD"/>
    <w:rsid w:val="009C013F"/>
    <w:rsid w:val="009C261E"/>
    <w:rsid w:val="009C41F9"/>
    <w:rsid w:val="009D4FA0"/>
    <w:rsid w:val="009E09D0"/>
    <w:rsid w:val="009E19C1"/>
    <w:rsid w:val="009E20B3"/>
    <w:rsid w:val="009E29AD"/>
    <w:rsid w:val="009F2CA5"/>
    <w:rsid w:val="009F3B01"/>
    <w:rsid w:val="00A0501B"/>
    <w:rsid w:val="00A051FA"/>
    <w:rsid w:val="00A1156E"/>
    <w:rsid w:val="00A14C01"/>
    <w:rsid w:val="00A171EB"/>
    <w:rsid w:val="00A30773"/>
    <w:rsid w:val="00A340FE"/>
    <w:rsid w:val="00A3750F"/>
    <w:rsid w:val="00A4113A"/>
    <w:rsid w:val="00A44DAC"/>
    <w:rsid w:val="00A451B5"/>
    <w:rsid w:val="00A45426"/>
    <w:rsid w:val="00A45909"/>
    <w:rsid w:val="00A45F7E"/>
    <w:rsid w:val="00A5117A"/>
    <w:rsid w:val="00A556D5"/>
    <w:rsid w:val="00A768DA"/>
    <w:rsid w:val="00A809E4"/>
    <w:rsid w:val="00A8210C"/>
    <w:rsid w:val="00A90D28"/>
    <w:rsid w:val="00AA33FB"/>
    <w:rsid w:val="00AA46D4"/>
    <w:rsid w:val="00AC1FC2"/>
    <w:rsid w:val="00AC5F00"/>
    <w:rsid w:val="00AD046C"/>
    <w:rsid w:val="00AD5567"/>
    <w:rsid w:val="00AF7786"/>
    <w:rsid w:val="00B011CA"/>
    <w:rsid w:val="00B05544"/>
    <w:rsid w:val="00B109D6"/>
    <w:rsid w:val="00B146F4"/>
    <w:rsid w:val="00B21172"/>
    <w:rsid w:val="00B23C8A"/>
    <w:rsid w:val="00B31E8A"/>
    <w:rsid w:val="00B4266F"/>
    <w:rsid w:val="00B52F4F"/>
    <w:rsid w:val="00B539FA"/>
    <w:rsid w:val="00B5443F"/>
    <w:rsid w:val="00B555D4"/>
    <w:rsid w:val="00B712FB"/>
    <w:rsid w:val="00B8553C"/>
    <w:rsid w:val="00B85AE0"/>
    <w:rsid w:val="00B914DF"/>
    <w:rsid w:val="00B91A1E"/>
    <w:rsid w:val="00B939AB"/>
    <w:rsid w:val="00BA0B9C"/>
    <w:rsid w:val="00BA1C45"/>
    <w:rsid w:val="00BA3CAD"/>
    <w:rsid w:val="00BB12F8"/>
    <w:rsid w:val="00BB1977"/>
    <w:rsid w:val="00BB7368"/>
    <w:rsid w:val="00BC162F"/>
    <w:rsid w:val="00BC39D9"/>
    <w:rsid w:val="00BF7A1C"/>
    <w:rsid w:val="00C00299"/>
    <w:rsid w:val="00C061E2"/>
    <w:rsid w:val="00C11D5C"/>
    <w:rsid w:val="00C240AF"/>
    <w:rsid w:val="00C4421D"/>
    <w:rsid w:val="00C50704"/>
    <w:rsid w:val="00C52F9C"/>
    <w:rsid w:val="00C56282"/>
    <w:rsid w:val="00C56BAA"/>
    <w:rsid w:val="00C573BB"/>
    <w:rsid w:val="00C60C33"/>
    <w:rsid w:val="00C61CD2"/>
    <w:rsid w:val="00C70821"/>
    <w:rsid w:val="00C74D1A"/>
    <w:rsid w:val="00C84085"/>
    <w:rsid w:val="00CA1A46"/>
    <w:rsid w:val="00CA21FD"/>
    <w:rsid w:val="00CD1D17"/>
    <w:rsid w:val="00CD1E40"/>
    <w:rsid w:val="00CD7642"/>
    <w:rsid w:val="00CE59BC"/>
    <w:rsid w:val="00CF2BEC"/>
    <w:rsid w:val="00D007D2"/>
    <w:rsid w:val="00D121EA"/>
    <w:rsid w:val="00D134CD"/>
    <w:rsid w:val="00D14EFD"/>
    <w:rsid w:val="00D15334"/>
    <w:rsid w:val="00D174F6"/>
    <w:rsid w:val="00D23BF8"/>
    <w:rsid w:val="00D27DBE"/>
    <w:rsid w:val="00D3417E"/>
    <w:rsid w:val="00D36EF9"/>
    <w:rsid w:val="00D412FC"/>
    <w:rsid w:val="00D516BE"/>
    <w:rsid w:val="00D63B06"/>
    <w:rsid w:val="00D664C0"/>
    <w:rsid w:val="00D7421C"/>
    <w:rsid w:val="00D85CD7"/>
    <w:rsid w:val="00D964BF"/>
    <w:rsid w:val="00DA1777"/>
    <w:rsid w:val="00DA17F4"/>
    <w:rsid w:val="00DA6C52"/>
    <w:rsid w:val="00DB19FF"/>
    <w:rsid w:val="00DD2E97"/>
    <w:rsid w:val="00DE046C"/>
    <w:rsid w:val="00E012A8"/>
    <w:rsid w:val="00E225AC"/>
    <w:rsid w:val="00E41FAB"/>
    <w:rsid w:val="00E52762"/>
    <w:rsid w:val="00E52FB0"/>
    <w:rsid w:val="00E53FA5"/>
    <w:rsid w:val="00E626FB"/>
    <w:rsid w:val="00E6444A"/>
    <w:rsid w:val="00E70630"/>
    <w:rsid w:val="00E75807"/>
    <w:rsid w:val="00E77C8F"/>
    <w:rsid w:val="00E90BCF"/>
    <w:rsid w:val="00E97BD9"/>
    <w:rsid w:val="00EA2024"/>
    <w:rsid w:val="00EA4CD4"/>
    <w:rsid w:val="00EC4787"/>
    <w:rsid w:val="00ED5B1F"/>
    <w:rsid w:val="00EF0705"/>
    <w:rsid w:val="00EF6EF7"/>
    <w:rsid w:val="00F02F05"/>
    <w:rsid w:val="00F06599"/>
    <w:rsid w:val="00F16107"/>
    <w:rsid w:val="00F16B1A"/>
    <w:rsid w:val="00F20B3E"/>
    <w:rsid w:val="00F248AC"/>
    <w:rsid w:val="00F26523"/>
    <w:rsid w:val="00F27E7B"/>
    <w:rsid w:val="00F46D05"/>
    <w:rsid w:val="00F644CD"/>
    <w:rsid w:val="00F677F6"/>
    <w:rsid w:val="00F737CB"/>
    <w:rsid w:val="00F93CDD"/>
    <w:rsid w:val="00F96A5B"/>
    <w:rsid w:val="00FB128B"/>
    <w:rsid w:val="00FB5CE1"/>
    <w:rsid w:val="00FE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FC628E2"/>
  <w15:chartTrackingRefBased/>
  <w15:docId w15:val="{2B5C00B7-26D6-447C-99AD-D31D593E5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1D5C"/>
    <w:rPr>
      <w:rFonts w:ascii="Garamond" w:hAnsi="Garamond" w:cs="Garamond"/>
      <w:sz w:val="24"/>
      <w:szCs w:val="22"/>
      <w:lang w:eastAsia="en-US"/>
    </w:rPr>
  </w:style>
  <w:style w:type="paragraph" w:styleId="Ttulo1">
    <w:name w:val="heading 1"/>
    <w:basedOn w:val="Normal"/>
    <w:next w:val="Corpodetexto"/>
    <w:link w:val="Ttulo1Carter"/>
    <w:qFormat/>
    <w:rsid w:val="00364582"/>
    <w:pPr>
      <w:keepNext/>
      <w:keepLines/>
      <w:numPr>
        <w:numId w:val="10"/>
      </w:numPr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44"/>
      <w:szCs w:val="18"/>
    </w:rPr>
  </w:style>
  <w:style w:type="paragraph" w:styleId="Ttulo2">
    <w:name w:val="heading 2"/>
    <w:basedOn w:val="Normal"/>
    <w:next w:val="Corpodetexto"/>
    <w:link w:val="Ttulo2Carter"/>
    <w:qFormat/>
    <w:rsid w:val="003850F0"/>
    <w:pPr>
      <w:keepNext/>
      <w:keepLines/>
      <w:numPr>
        <w:numId w:val="11"/>
      </w:numPr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36"/>
      <w:szCs w:val="18"/>
    </w:rPr>
  </w:style>
  <w:style w:type="paragraph" w:styleId="Ttulo3">
    <w:name w:val="heading 3"/>
    <w:basedOn w:val="Normal"/>
    <w:next w:val="Corpodetexto"/>
    <w:link w:val="Ttulo3Carter"/>
    <w:qFormat/>
    <w:rsid w:val="00374E29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Ttulo4">
    <w:name w:val="heading 4"/>
    <w:basedOn w:val="Normal"/>
    <w:next w:val="Corpodetexto"/>
    <w:link w:val="Ttulo4Carter"/>
    <w:qFormat/>
    <w:rsid w:val="00374E29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Cs w:val="24"/>
    </w:rPr>
  </w:style>
  <w:style w:type="paragraph" w:styleId="Ttulo5">
    <w:name w:val="heading 5"/>
    <w:basedOn w:val="Normal"/>
    <w:next w:val="Corpodetexto"/>
    <w:link w:val="Ttulo5Carter"/>
    <w:qFormat/>
    <w:rsid w:val="00374E29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Ttulo6">
    <w:name w:val="heading 6"/>
    <w:basedOn w:val="Normal"/>
    <w:next w:val="Corpodetexto"/>
    <w:link w:val="Ttulo6Carter"/>
    <w:qFormat/>
    <w:rsid w:val="00374E29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Ttulo7">
    <w:name w:val="heading 7"/>
    <w:basedOn w:val="Normal"/>
    <w:next w:val="Corpodetexto"/>
    <w:link w:val="Ttulo7Carter"/>
    <w:qFormat/>
    <w:rsid w:val="00374E29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Ttulo8">
    <w:name w:val="heading 8"/>
    <w:basedOn w:val="Normal"/>
    <w:next w:val="Corpodetexto"/>
    <w:link w:val="Ttulo8Carter"/>
    <w:qFormat/>
    <w:rsid w:val="00374E29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Ttulo9">
    <w:name w:val="heading 9"/>
    <w:basedOn w:val="Normal"/>
    <w:next w:val="Corpodetexto"/>
    <w:link w:val="Ttulo9Carter"/>
    <w:qFormat/>
    <w:rsid w:val="00374E29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rsid w:val="00374E29"/>
    <w:pPr>
      <w:spacing w:after="240" w:line="240" w:lineRule="atLeast"/>
      <w:ind w:firstLine="360"/>
      <w:jc w:val="both"/>
    </w:pPr>
  </w:style>
  <w:style w:type="character" w:customStyle="1" w:styleId="CorpodetextoCarter">
    <w:name w:val="Corpo de texto Caráter"/>
    <w:basedOn w:val="Tipodeletrapredefinidodopargrafo"/>
    <w:link w:val="Corpodetexto"/>
    <w:locked/>
    <w:rsid w:val="00374E29"/>
    <w:rPr>
      <w:rFonts w:ascii="Garamond" w:hAnsi="Garamond" w:hint="default"/>
      <w:sz w:val="22"/>
      <w:lang w:val="en-US" w:eastAsia="en-US" w:bidi="en-US"/>
    </w:rPr>
  </w:style>
  <w:style w:type="character" w:customStyle="1" w:styleId="Ttulo1Carter">
    <w:name w:val="Título 1 Caráter"/>
    <w:basedOn w:val="Tipodeletrapredefinidodopargrafo"/>
    <w:link w:val="Ttulo1"/>
    <w:rsid w:val="00355F7E"/>
    <w:rPr>
      <w:rFonts w:ascii="Garamond" w:hAnsi="Garamond"/>
      <w:b/>
      <w:caps/>
      <w:spacing w:val="20"/>
      <w:kern w:val="16"/>
      <w:sz w:val="44"/>
      <w:szCs w:val="18"/>
      <w:lang w:eastAsia="en-US"/>
    </w:rPr>
  </w:style>
  <w:style w:type="character" w:customStyle="1" w:styleId="Ttulo2Carter">
    <w:name w:val="Título 2 Caráter"/>
    <w:basedOn w:val="Tipodeletrapredefinidodopargrafo"/>
    <w:link w:val="Ttulo2"/>
    <w:rsid w:val="003850F0"/>
    <w:rPr>
      <w:rFonts w:ascii="Garamond" w:hAnsi="Garamond"/>
      <w:b/>
      <w:caps/>
      <w:spacing w:val="10"/>
      <w:kern w:val="20"/>
      <w:sz w:val="36"/>
      <w:szCs w:val="18"/>
      <w:lang w:eastAsia="en-US"/>
    </w:rPr>
  </w:style>
  <w:style w:type="character" w:customStyle="1" w:styleId="Ttulo3Carter">
    <w:name w:val="Título 3 Caráter"/>
    <w:basedOn w:val="Tipodeletrapredefinidodopargrafo"/>
    <w:link w:val="Ttulo3"/>
    <w:rsid w:val="00374E29"/>
    <w:rPr>
      <w:rFonts w:ascii="Cambria" w:eastAsia="Times New Roman" w:hAnsi="Cambria" w:cs="Times New Roman"/>
      <w:b/>
      <w:bCs/>
      <w:color w:val="4F81BD"/>
      <w:sz w:val="22"/>
      <w:szCs w:val="22"/>
      <w:lang w:eastAsia="en-US"/>
    </w:rPr>
  </w:style>
  <w:style w:type="character" w:customStyle="1" w:styleId="Ttulo4Carter">
    <w:name w:val="Título 4 Caráter"/>
    <w:basedOn w:val="Tipodeletrapredefinidodopargrafo"/>
    <w:link w:val="Ttulo4"/>
    <w:rsid w:val="00374E29"/>
    <w:rPr>
      <w:rFonts w:ascii="Cambria" w:eastAsia="Times New Roman" w:hAnsi="Cambria" w:cs="Times New Roman"/>
      <w:b/>
      <w:bCs/>
      <w:i/>
      <w:iCs/>
      <w:color w:val="4F81BD"/>
      <w:sz w:val="22"/>
      <w:szCs w:val="22"/>
      <w:lang w:eastAsia="en-US"/>
    </w:rPr>
  </w:style>
  <w:style w:type="character" w:customStyle="1" w:styleId="Ttulo5Carter">
    <w:name w:val="Título 5 Caráter"/>
    <w:basedOn w:val="Tipodeletrapredefinidodopargrafo"/>
    <w:link w:val="Ttulo5"/>
    <w:rsid w:val="00374E29"/>
    <w:rPr>
      <w:rFonts w:ascii="Cambria" w:eastAsia="Times New Roman" w:hAnsi="Cambria" w:cs="Times New Roman"/>
      <w:color w:val="243F60"/>
      <w:sz w:val="22"/>
      <w:szCs w:val="22"/>
      <w:lang w:eastAsia="en-US"/>
    </w:rPr>
  </w:style>
  <w:style w:type="character" w:customStyle="1" w:styleId="Ttulo6Carter">
    <w:name w:val="Título 6 Caráter"/>
    <w:basedOn w:val="Tipodeletrapredefinidodopargrafo"/>
    <w:link w:val="Ttulo6"/>
    <w:rsid w:val="00374E29"/>
    <w:rPr>
      <w:rFonts w:ascii="Cambria" w:eastAsia="Times New Roman" w:hAnsi="Cambria" w:cs="Times New Roman"/>
      <w:i/>
      <w:iCs/>
      <w:color w:val="243F60"/>
      <w:sz w:val="22"/>
      <w:szCs w:val="22"/>
      <w:lang w:eastAsia="en-US"/>
    </w:rPr>
  </w:style>
  <w:style w:type="character" w:customStyle="1" w:styleId="Ttulo7Carter">
    <w:name w:val="Título 7 Caráter"/>
    <w:basedOn w:val="Tipodeletrapredefinidodopargrafo"/>
    <w:link w:val="Ttulo7"/>
    <w:rsid w:val="00374E29"/>
    <w:rPr>
      <w:rFonts w:ascii="Cambria" w:eastAsia="Times New Roman" w:hAnsi="Cambria" w:cs="Times New Roman"/>
      <w:i/>
      <w:iCs/>
      <w:color w:val="404040"/>
      <w:sz w:val="22"/>
      <w:szCs w:val="22"/>
      <w:lang w:eastAsia="en-US"/>
    </w:rPr>
  </w:style>
  <w:style w:type="character" w:customStyle="1" w:styleId="Ttulo8Carter">
    <w:name w:val="Título 8 Caráter"/>
    <w:basedOn w:val="Tipodeletrapredefinidodopargrafo"/>
    <w:link w:val="Ttulo8"/>
    <w:rsid w:val="00374E29"/>
    <w:rPr>
      <w:rFonts w:ascii="Cambria" w:eastAsia="Times New Roman" w:hAnsi="Cambria" w:cs="Times New Roman"/>
      <w:color w:val="404040"/>
      <w:lang w:eastAsia="en-US"/>
    </w:rPr>
  </w:style>
  <w:style w:type="character" w:customStyle="1" w:styleId="Ttulo9Carter">
    <w:name w:val="Título 9 Caráter"/>
    <w:basedOn w:val="Tipodeletrapredefinidodopargrafo"/>
    <w:link w:val="Ttulo9"/>
    <w:rsid w:val="00374E29"/>
    <w:rPr>
      <w:rFonts w:ascii="Cambria" w:eastAsia="Times New Roman" w:hAnsi="Cambria" w:cs="Times New Roman"/>
      <w:i/>
      <w:iCs/>
      <w:color w:val="404040"/>
      <w:lang w:eastAsia="en-US"/>
    </w:rPr>
  </w:style>
  <w:style w:type="paragraph" w:styleId="ndiceremissivo1">
    <w:name w:val="index 1"/>
    <w:basedOn w:val="Normal"/>
    <w:autoRedefine/>
    <w:semiHidden/>
    <w:rsid w:val="00374E29"/>
    <w:rPr>
      <w:sz w:val="21"/>
      <w:szCs w:val="21"/>
    </w:rPr>
  </w:style>
  <w:style w:type="paragraph" w:styleId="ndiceremissivo2">
    <w:name w:val="index 2"/>
    <w:basedOn w:val="Normal"/>
    <w:autoRedefine/>
    <w:semiHidden/>
    <w:rsid w:val="00374E29"/>
    <w:pPr>
      <w:ind w:hanging="240"/>
    </w:pPr>
    <w:rPr>
      <w:sz w:val="21"/>
      <w:szCs w:val="21"/>
    </w:rPr>
  </w:style>
  <w:style w:type="paragraph" w:styleId="ndiceremissivo3">
    <w:name w:val="index 3"/>
    <w:basedOn w:val="Normal"/>
    <w:autoRedefine/>
    <w:semiHidden/>
    <w:rsid w:val="00374E29"/>
    <w:pPr>
      <w:ind w:left="480" w:hanging="240"/>
    </w:pPr>
    <w:rPr>
      <w:sz w:val="21"/>
      <w:szCs w:val="21"/>
    </w:rPr>
  </w:style>
  <w:style w:type="paragraph" w:styleId="ndiceremissivo4">
    <w:name w:val="index 4"/>
    <w:basedOn w:val="Normal"/>
    <w:autoRedefine/>
    <w:semiHidden/>
    <w:rsid w:val="00374E29"/>
    <w:pPr>
      <w:ind w:left="600" w:hanging="240"/>
    </w:pPr>
    <w:rPr>
      <w:sz w:val="21"/>
      <w:szCs w:val="21"/>
    </w:rPr>
  </w:style>
  <w:style w:type="paragraph" w:styleId="ndiceremissivo5">
    <w:name w:val="index 5"/>
    <w:basedOn w:val="Normal"/>
    <w:autoRedefine/>
    <w:semiHidden/>
    <w:rsid w:val="00374E29"/>
    <w:pPr>
      <w:ind w:left="840"/>
    </w:pPr>
    <w:rPr>
      <w:sz w:val="21"/>
      <w:szCs w:val="21"/>
    </w:rPr>
  </w:style>
  <w:style w:type="paragraph" w:styleId="ndice1">
    <w:name w:val="toc 1"/>
    <w:basedOn w:val="Normal"/>
    <w:autoRedefine/>
    <w:uiPriority w:val="39"/>
    <w:rsid w:val="00374E2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ndice2">
    <w:name w:val="toc 2"/>
    <w:basedOn w:val="Normal"/>
    <w:autoRedefine/>
    <w:semiHidden/>
    <w:rsid w:val="00374E29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ndice3">
    <w:name w:val="toc 3"/>
    <w:basedOn w:val="Normal"/>
    <w:autoRedefine/>
    <w:semiHidden/>
    <w:rsid w:val="00374E29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ndice4">
    <w:name w:val="toc 4"/>
    <w:basedOn w:val="Normal"/>
    <w:autoRedefine/>
    <w:semiHidden/>
    <w:rsid w:val="00374E29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ndice5">
    <w:name w:val="toc 5"/>
    <w:basedOn w:val="Normal"/>
    <w:autoRedefine/>
    <w:semiHidden/>
    <w:rsid w:val="00374E29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extodenotaderodap">
    <w:name w:val="footnote text"/>
    <w:basedOn w:val="Normal"/>
    <w:link w:val="TextodenotaderodapCarter"/>
    <w:semiHidden/>
    <w:rsid w:val="00374E29"/>
  </w:style>
  <w:style w:type="character" w:customStyle="1" w:styleId="TextodenotaderodapCarter">
    <w:name w:val="Texto de nota de rodapé Caráter"/>
    <w:basedOn w:val="Tipodeletrapredefinidodopargrafo"/>
    <w:link w:val="Textodenotaderodap"/>
    <w:rsid w:val="00374E29"/>
    <w:rPr>
      <w:rFonts w:ascii="Garamond" w:hAnsi="Garamond" w:cs="Garamond"/>
      <w:lang w:eastAsia="en-US"/>
    </w:rPr>
  </w:style>
  <w:style w:type="paragraph" w:styleId="Textodecomentrio">
    <w:name w:val="annotation text"/>
    <w:basedOn w:val="Normal"/>
    <w:link w:val="TextodecomentrioCarter"/>
    <w:semiHidden/>
    <w:rsid w:val="00374E29"/>
  </w:style>
  <w:style w:type="character" w:customStyle="1" w:styleId="TextodecomentrioCarter">
    <w:name w:val="Texto de comentário Caráter"/>
    <w:basedOn w:val="Tipodeletrapredefinidodopargrafo"/>
    <w:link w:val="Textodecomentrio"/>
    <w:rsid w:val="00374E29"/>
    <w:rPr>
      <w:rFonts w:ascii="Garamond" w:hAnsi="Garamond" w:cs="Garamond"/>
      <w:lang w:eastAsia="en-US"/>
    </w:rPr>
  </w:style>
  <w:style w:type="paragraph" w:styleId="Cabealhodendiceremissivo">
    <w:name w:val="index heading"/>
    <w:basedOn w:val="Normal"/>
    <w:next w:val="ndiceremissivo1"/>
    <w:semiHidden/>
    <w:rsid w:val="00374E29"/>
    <w:pPr>
      <w:spacing w:line="480" w:lineRule="atLeast"/>
    </w:pPr>
    <w:rPr>
      <w:spacing w:val="-5"/>
      <w:sz w:val="28"/>
      <w:szCs w:val="28"/>
    </w:rPr>
  </w:style>
  <w:style w:type="paragraph" w:styleId="Legenda">
    <w:name w:val="caption"/>
    <w:basedOn w:val="Normal"/>
    <w:next w:val="Corpodetexto"/>
    <w:qFormat/>
    <w:rsid w:val="0007328F"/>
    <w:pPr>
      <w:spacing w:after="240"/>
      <w:contextualSpacing/>
      <w:jc w:val="center"/>
    </w:pPr>
    <w:rPr>
      <w:b/>
    </w:rPr>
  </w:style>
  <w:style w:type="paragraph" w:styleId="ndicedeilustraes">
    <w:name w:val="table of figures"/>
    <w:basedOn w:val="Normal"/>
    <w:uiPriority w:val="99"/>
    <w:rsid w:val="00374E29"/>
    <w:pPr>
      <w:ind w:left="480" w:hanging="480"/>
    </w:pPr>
    <w:rPr>
      <w:rFonts w:asciiTheme="minorHAnsi" w:hAnsiTheme="minorHAnsi" w:cstheme="minorHAnsi"/>
      <w:smallCaps/>
      <w:sz w:val="20"/>
      <w:szCs w:val="20"/>
    </w:rPr>
  </w:style>
  <w:style w:type="paragraph" w:styleId="Textodenotadefim">
    <w:name w:val="endnote text"/>
    <w:basedOn w:val="Normal"/>
    <w:link w:val="TextodenotadefimCarter"/>
    <w:semiHidden/>
    <w:rsid w:val="00374E29"/>
  </w:style>
  <w:style w:type="character" w:customStyle="1" w:styleId="TextodenotadefimCarter">
    <w:name w:val="Texto de nota de fim Caráter"/>
    <w:basedOn w:val="Tipodeletrapredefinidodopargrafo"/>
    <w:link w:val="Textodenotadefim"/>
    <w:rsid w:val="00374E29"/>
    <w:rPr>
      <w:rFonts w:ascii="Garamond" w:hAnsi="Garamond" w:cs="Garamond"/>
      <w:lang w:eastAsia="en-US"/>
    </w:rPr>
  </w:style>
  <w:style w:type="paragraph" w:styleId="ndicedeautoridades">
    <w:name w:val="table of authorities"/>
    <w:basedOn w:val="Normal"/>
    <w:semiHidden/>
    <w:rsid w:val="00374E29"/>
    <w:pPr>
      <w:tabs>
        <w:tab w:val="right" w:leader="dot" w:pos="7560"/>
      </w:tabs>
    </w:pPr>
  </w:style>
  <w:style w:type="paragraph" w:styleId="Textodemacro">
    <w:name w:val="macro"/>
    <w:basedOn w:val="Corpodetexto"/>
    <w:link w:val="TextodemacroCarter"/>
    <w:semiHidden/>
    <w:rsid w:val="00374E29"/>
    <w:rPr>
      <w:rFonts w:ascii="Courier New" w:hAnsi="Courier New" w:cs="Courier New"/>
    </w:rPr>
  </w:style>
  <w:style w:type="character" w:customStyle="1" w:styleId="TextodemacroCarter">
    <w:name w:val="Texto de macro Caráter"/>
    <w:basedOn w:val="Tipodeletrapredefinidodopargrafo"/>
    <w:link w:val="Textodemacro"/>
    <w:rsid w:val="00374E29"/>
    <w:rPr>
      <w:rFonts w:ascii="Consolas" w:hAnsi="Consolas" w:cs="Garamond"/>
      <w:lang w:eastAsia="en-US"/>
    </w:rPr>
  </w:style>
  <w:style w:type="paragraph" w:styleId="Cabealhodendicedeautoridades">
    <w:name w:val="toa heading"/>
    <w:basedOn w:val="Normal"/>
    <w:next w:val="ndicedeautoridades"/>
    <w:semiHidden/>
    <w:rsid w:val="00374E29"/>
    <w:pPr>
      <w:keepNext/>
      <w:spacing w:line="720" w:lineRule="atLeast"/>
    </w:pPr>
    <w:rPr>
      <w:caps/>
      <w:spacing w:val="-10"/>
      <w:kern w:val="28"/>
    </w:rPr>
  </w:style>
  <w:style w:type="paragraph" w:styleId="Listacommarcas">
    <w:name w:val="List Bullet"/>
    <w:basedOn w:val="Normal"/>
    <w:rsid w:val="00374E29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tulo">
    <w:name w:val="Subtitle"/>
    <w:basedOn w:val="Ttulo"/>
    <w:next w:val="Corpodetexto"/>
    <w:link w:val="SubttuloCarter"/>
    <w:qFormat/>
    <w:rsid w:val="00374E29"/>
    <w:pPr>
      <w:spacing w:after="420"/>
    </w:pPr>
    <w:rPr>
      <w:spacing w:val="20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rsid w:val="00374E29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n-US"/>
    </w:rPr>
  </w:style>
  <w:style w:type="paragraph" w:styleId="Ttulo">
    <w:name w:val="Title"/>
    <w:basedOn w:val="Normal"/>
    <w:next w:val="Subttulo"/>
    <w:link w:val="TtuloCarter"/>
    <w:qFormat/>
    <w:rsid w:val="00131301"/>
    <w:pPr>
      <w:keepNext/>
      <w:keepLines/>
      <w:spacing w:before="140"/>
      <w:jc w:val="center"/>
    </w:pPr>
    <w:rPr>
      <w:b/>
      <w:caps/>
      <w:spacing w:val="60"/>
      <w:kern w:val="20"/>
      <w:sz w:val="44"/>
      <w:szCs w:val="44"/>
    </w:rPr>
  </w:style>
  <w:style w:type="character" w:customStyle="1" w:styleId="TtuloCarter">
    <w:name w:val="Título Caráter"/>
    <w:basedOn w:val="Tipodeletrapredefinidodopargrafo"/>
    <w:link w:val="Ttulo"/>
    <w:rsid w:val="00C11D5C"/>
    <w:rPr>
      <w:rFonts w:ascii="Garamond" w:hAnsi="Garamond" w:cs="Garamond"/>
      <w:b/>
      <w:caps/>
      <w:spacing w:val="60"/>
      <w:kern w:val="20"/>
      <w:sz w:val="44"/>
      <w:szCs w:val="44"/>
      <w:lang w:eastAsia="en-US"/>
    </w:rPr>
  </w:style>
  <w:style w:type="character" w:customStyle="1" w:styleId="BlockQuotationChar">
    <w:name w:val="Block Quotation Char"/>
    <w:basedOn w:val="Tipodeletrapredefinidodopargrafo"/>
    <w:link w:val="BlockQuotation"/>
    <w:locked/>
    <w:rsid w:val="00374E29"/>
    <w:rPr>
      <w:rFonts w:ascii="Garamond" w:hAnsi="Garamond" w:hint="default"/>
      <w:i/>
      <w:iCs w:val="0"/>
      <w:sz w:val="22"/>
      <w:lang w:val="en-US" w:eastAsia="en-US" w:bidi="en-US"/>
    </w:rPr>
  </w:style>
  <w:style w:type="paragraph" w:customStyle="1" w:styleId="BlockQuotation">
    <w:name w:val="Block Quotation"/>
    <w:basedOn w:val="Corpodetexto"/>
    <w:link w:val="BlockQuotationChar"/>
    <w:rsid w:val="00374E29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en-US" w:bidi="en-US"/>
    </w:rPr>
  </w:style>
  <w:style w:type="paragraph" w:customStyle="1" w:styleId="SubtitleCover">
    <w:name w:val="Subtitle Cover"/>
    <w:basedOn w:val="TitleCover"/>
    <w:next w:val="Corpodetexto"/>
    <w:rsid w:val="00374E29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374E29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en-US" w:bidi="en-US"/>
    </w:rPr>
  </w:style>
  <w:style w:type="paragraph" w:customStyle="1" w:styleId="Columnheadings">
    <w:name w:val="Column headings"/>
    <w:basedOn w:val="Normal"/>
    <w:rsid w:val="00374E29"/>
    <w:pPr>
      <w:keepNext/>
      <w:spacing w:before="80"/>
      <w:jc w:val="center"/>
    </w:pPr>
    <w:rPr>
      <w:caps/>
      <w:sz w:val="14"/>
      <w:szCs w:val="14"/>
      <w:lang w:val="en-US" w:bidi="en-US"/>
    </w:rPr>
  </w:style>
  <w:style w:type="paragraph" w:customStyle="1" w:styleId="CompanyName">
    <w:name w:val="Company Name"/>
    <w:basedOn w:val="Corpodetexto"/>
    <w:rsid w:val="00374E29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  <w:lang w:val="en-US" w:bidi="en-US"/>
    </w:rPr>
  </w:style>
  <w:style w:type="paragraph" w:customStyle="1" w:styleId="Rowlabels">
    <w:name w:val="Row labels"/>
    <w:basedOn w:val="Normal"/>
    <w:rsid w:val="00374E29"/>
    <w:pPr>
      <w:keepNext/>
      <w:spacing w:before="40"/>
    </w:pPr>
    <w:rPr>
      <w:sz w:val="18"/>
      <w:szCs w:val="18"/>
      <w:lang w:val="en-US" w:bidi="en-US"/>
    </w:rPr>
  </w:style>
  <w:style w:type="paragraph" w:customStyle="1" w:styleId="Percentage">
    <w:name w:val="Percentage"/>
    <w:basedOn w:val="Normal"/>
    <w:rsid w:val="00374E29"/>
    <w:pPr>
      <w:spacing w:before="40"/>
      <w:jc w:val="center"/>
    </w:pPr>
    <w:rPr>
      <w:sz w:val="18"/>
      <w:szCs w:val="18"/>
      <w:lang w:val="en-US" w:bidi="en-US"/>
    </w:rPr>
  </w:style>
  <w:style w:type="character" w:customStyle="1" w:styleId="NumberedListChar">
    <w:name w:val="Numbered List Char"/>
    <w:basedOn w:val="Tipodeletrapredefinidodopargrafo"/>
    <w:link w:val="NumberedList"/>
    <w:locked/>
    <w:rsid w:val="00374E29"/>
    <w:rPr>
      <w:rFonts w:ascii="Garamond" w:hAnsi="Garamond" w:hint="default"/>
      <w:sz w:val="22"/>
      <w:lang w:val="en-US" w:eastAsia="en-US" w:bidi="en-US"/>
    </w:rPr>
  </w:style>
  <w:style w:type="paragraph" w:customStyle="1" w:styleId="NumberedList">
    <w:name w:val="Numbered List"/>
    <w:basedOn w:val="Normal"/>
    <w:link w:val="NumberedListChar"/>
    <w:rsid w:val="00374E29"/>
    <w:pPr>
      <w:numPr>
        <w:numId w:val="5"/>
      </w:numPr>
      <w:spacing w:after="240" w:line="312" w:lineRule="auto"/>
      <w:contextualSpacing/>
    </w:pPr>
    <w:rPr>
      <w:lang w:val="en-US" w:bidi="en-US"/>
    </w:rPr>
  </w:style>
  <w:style w:type="character" w:customStyle="1" w:styleId="NumberedListBoldChar">
    <w:name w:val="Numbered List Bold Char"/>
    <w:basedOn w:val="NumberedListChar"/>
    <w:link w:val="NumberedListBold"/>
    <w:locked/>
    <w:rsid w:val="00374E29"/>
    <w:rPr>
      <w:rFonts w:ascii="Garamond" w:hAnsi="Garamond" w:hint="default"/>
      <w:b/>
      <w:bCs/>
      <w:sz w:val="22"/>
      <w:lang w:val="en-US" w:eastAsia="en-US" w:bidi="en-US"/>
    </w:rPr>
  </w:style>
  <w:style w:type="paragraph" w:customStyle="1" w:styleId="NumberedListBold">
    <w:name w:val="Numbered List Bold"/>
    <w:basedOn w:val="NumberedList"/>
    <w:link w:val="NumberedListBoldChar"/>
    <w:rsid w:val="00374E29"/>
    <w:rPr>
      <w:b/>
      <w:bCs/>
    </w:rPr>
  </w:style>
  <w:style w:type="paragraph" w:customStyle="1" w:styleId="LineSpace">
    <w:name w:val="Line Space"/>
    <w:basedOn w:val="Normal"/>
    <w:rsid w:val="00374E29"/>
    <w:rPr>
      <w:rFonts w:ascii="Verdana" w:hAnsi="Verdana" w:cs="Verdana"/>
      <w:sz w:val="12"/>
      <w:szCs w:val="12"/>
      <w:lang w:val="en-US" w:bidi="en-US"/>
    </w:rPr>
  </w:style>
  <w:style w:type="character" w:styleId="Refdenotaderodap">
    <w:name w:val="footnote reference"/>
    <w:semiHidden/>
    <w:rsid w:val="00374E29"/>
    <w:rPr>
      <w:vertAlign w:val="superscript"/>
    </w:rPr>
  </w:style>
  <w:style w:type="character" w:styleId="Refdecomentrio">
    <w:name w:val="annotation reference"/>
    <w:semiHidden/>
    <w:rsid w:val="00374E29"/>
    <w:rPr>
      <w:sz w:val="16"/>
    </w:rPr>
  </w:style>
  <w:style w:type="character" w:styleId="Nmerodepgina">
    <w:name w:val="page number"/>
    <w:rsid w:val="00374E29"/>
    <w:rPr>
      <w:sz w:val="24"/>
    </w:rPr>
  </w:style>
  <w:style w:type="character" w:styleId="Refdenotadefim">
    <w:name w:val="endnote reference"/>
    <w:semiHidden/>
    <w:rsid w:val="00374E29"/>
    <w:rPr>
      <w:vertAlign w:val="superscript"/>
    </w:rPr>
  </w:style>
  <w:style w:type="character" w:customStyle="1" w:styleId="Lead-inEmphasis">
    <w:name w:val="Lead-in Emphasis"/>
    <w:rsid w:val="00374E29"/>
    <w:rPr>
      <w:caps/>
      <w:sz w:val="18"/>
      <w:lang w:val="en-US" w:eastAsia="en-US" w:bidi="en-US"/>
    </w:rPr>
  </w:style>
  <w:style w:type="paragraph" w:styleId="Cabealho">
    <w:name w:val="header"/>
    <w:basedOn w:val="Normal"/>
    <w:link w:val="CabealhoCarter"/>
    <w:rsid w:val="00374E29"/>
    <w:pPr>
      <w:tabs>
        <w:tab w:val="center" w:pos="4513"/>
        <w:tab w:val="right" w:pos="9026"/>
      </w:tabs>
    </w:pPr>
  </w:style>
  <w:style w:type="character" w:customStyle="1" w:styleId="CabealhoCarter">
    <w:name w:val="Cabeçalho Caráter"/>
    <w:basedOn w:val="Tipodeletrapredefinidodopargrafo"/>
    <w:link w:val="Cabealho"/>
    <w:rsid w:val="00374E29"/>
    <w:rPr>
      <w:rFonts w:ascii="Garamond" w:hAnsi="Garamond" w:cs="Garamond"/>
      <w:sz w:val="22"/>
      <w:szCs w:val="22"/>
      <w:lang w:eastAsia="en-US"/>
    </w:rPr>
  </w:style>
  <w:style w:type="paragraph" w:styleId="Rodap">
    <w:name w:val="footer"/>
    <w:basedOn w:val="Normal"/>
    <w:link w:val="RodapCarter"/>
    <w:rsid w:val="00374E29"/>
    <w:pPr>
      <w:tabs>
        <w:tab w:val="center" w:pos="4513"/>
        <w:tab w:val="right" w:pos="9026"/>
      </w:tabs>
    </w:pPr>
  </w:style>
  <w:style w:type="character" w:customStyle="1" w:styleId="RodapCarter">
    <w:name w:val="Rodapé Caráter"/>
    <w:basedOn w:val="Tipodeletrapredefinidodopargrafo"/>
    <w:link w:val="Rodap"/>
    <w:rsid w:val="00374E29"/>
    <w:rPr>
      <w:rFonts w:ascii="Garamond" w:hAnsi="Garamond" w:cs="Garamond"/>
      <w:sz w:val="22"/>
      <w:szCs w:val="22"/>
      <w:lang w:eastAsia="en-US"/>
    </w:rPr>
  </w:style>
  <w:style w:type="paragraph" w:styleId="Reviso">
    <w:name w:val="Revision"/>
    <w:hidden/>
    <w:uiPriority w:val="99"/>
    <w:semiHidden/>
    <w:rsid w:val="00F20B3E"/>
    <w:rPr>
      <w:rFonts w:ascii="Garamond" w:hAnsi="Garamond" w:cs="Garamond"/>
      <w:sz w:val="22"/>
      <w:szCs w:val="22"/>
      <w:lang w:val="en-IE" w:eastAsia="en-US"/>
    </w:rPr>
  </w:style>
  <w:style w:type="paragraph" w:styleId="Textodebalo">
    <w:name w:val="Balloon Text"/>
    <w:basedOn w:val="Normal"/>
    <w:link w:val="TextodebaloCarter"/>
    <w:rsid w:val="00F20B3E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F20B3E"/>
    <w:rPr>
      <w:rFonts w:ascii="Tahoma" w:hAnsi="Tahoma" w:cs="Tahoma"/>
      <w:sz w:val="16"/>
      <w:szCs w:val="16"/>
      <w:lang w:eastAsia="en-US"/>
    </w:rPr>
  </w:style>
  <w:style w:type="table" w:styleId="TabelacomGrelha">
    <w:name w:val="Table Grid"/>
    <w:basedOn w:val="Tabelanormal"/>
    <w:rsid w:val="00B14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lorida2">
    <w:name w:val="Table Colorful 2"/>
    <w:basedOn w:val="Tabelanormal"/>
    <w:rsid w:val="005E78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rsid w:val="005E78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iscreta2">
    <w:name w:val="Table Subtle 2"/>
    <w:basedOn w:val="Tabelanormal"/>
    <w:rsid w:val="005E78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profissional">
    <w:name w:val="Table Professional"/>
    <w:basedOn w:val="Tabelanormal"/>
    <w:rsid w:val="005E78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rsid w:val="005E78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rsid w:val="005E78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colunas3">
    <w:name w:val="Table Columns 3"/>
    <w:basedOn w:val="Tabelanormal"/>
    <w:rsid w:val="003F21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ligao">
    <w:name w:val="Hyperlink"/>
    <w:basedOn w:val="Tipodeletrapredefinidodopargrafo"/>
    <w:uiPriority w:val="99"/>
    <w:rsid w:val="00195D5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95D52"/>
    <w:rPr>
      <w:color w:val="605E5C"/>
      <w:shd w:val="clear" w:color="auto" w:fill="E1DFDD"/>
    </w:rPr>
  </w:style>
  <w:style w:type="paragraph" w:styleId="Cabealhodondice">
    <w:name w:val="TOC Heading"/>
    <w:basedOn w:val="Ttulo1"/>
    <w:next w:val="Normal"/>
    <w:uiPriority w:val="39"/>
    <w:unhideWhenUsed/>
    <w:qFormat/>
    <w:rsid w:val="004D0EE5"/>
    <w:pPr>
      <w:pBdr>
        <w:top w:val="none" w:sz="0" w:space="0" w:color="auto"/>
        <w:bottom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pacing w:val="0"/>
      <w:kern w:val="0"/>
      <w:sz w:val="32"/>
      <w:szCs w:val="32"/>
      <w:lang w:eastAsia="pt-PT"/>
    </w:rPr>
  </w:style>
  <w:style w:type="paragraph" w:styleId="ndice6">
    <w:name w:val="toc 6"/>
    <w:basedOn w:val="Normal"/>
    <w:next w:val="Normal"/>
    <w:autoRedefine/>
    <w:rsid w:val="00131301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ndice7">
    <w:name w:val="toc 7"/>
    <w:basedOn w:val="Normal"/>
    <w:next w:val="Normal"/>
    <w:autoRedefine/>
    <w:rsid w:val="00131301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ndice8">
    <w:name w:val="toc 8"/>
    <w:basedOn w:val="Normal"/>
    <w:next w:val="Normal"/>
    <w:autoRedefine/>
    <w:rsid w:val="00131301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ndice9">
    <w:name w:val="toc 9"/>
    <w:basedOn w:val="Normal"/>
    <w:next w:val="Normal"/>
    <w:autoRedefine/>
    <w:rsid w:val="00131301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9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o\Documents\Office%20Temas\tf01017817_win32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8FD70-921D-47BE-9169-FEC0BB300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tf01017817_win32</Template>
  <TotalTime>1</TotalTime>
  <Pages>18</Pages>
  <Words>2519</Words>
  <Characters>13603</Characters>
  <Application>Microsoft Office Word</Application>
  <DocSecurity>0</DocSecurity>
  <Lines>113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[NOME DA EMPRESA]</vt:lpstr>
    </vt:vector>
  </TitlesOfParts>
  <Manager/>
  <Company>Microsoft Corporation</Company>
  <LinksUpToDate>false</LinksUpToDate>
  <CharactersWithSpaces>16090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</dc:creator>
  <cp:keywords/>
  <dc:description/>
  <cp:lastModifiedBy>Nuno Pontes</cp:lastModifiedBy>
  <cp:revision>2</cp:revision>
  <cp:lastPrinted>2021-05-16T16:36:00Z</cp:lastPrinted>
  <dcterms:created xsi:type="dcterms:W3CDTF">2021-06-03T21:56:00Z</dcterms:created>
  <dcterms:modified xsi:type="dcterms:W3CDTF">2021-06-03T21:56:00Z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TC010178172070</vt:lpwstr>
  </property>
</Properties>
</file>